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ink/ink10.xml" ContentType="application/inkml+xml"/>
  <Override PartName="/word/ink/ink28.xml" ContentType="application/inkml+xml"/>
  <Override PartName="/word/ink/ink15.xml" ContentType="application/inkml+xml"/>
  <Override PartName="/word/ink/ink24.xml" ContentType="application/inkml+xml"/>
  <Override PartName="/word/ink/ink8.xml" ContentType="application/inkml+xml"/>
  <Override PartName="/word/ink/ink31.xml" ContentType="application/inkml+xml"/>
  <Override PartName="/word/numbering.xml" ContentType="application/vnd.openxmlformats-officedocument.wordprocessingml.numbering+xml"/>
  <Override PartName="/word/ink/ink11.xml" ContentType="application/inkml+xml"/>
  <Override PartName="/word/ink/ink4.xml" ContentType="application/inkml+xml"/>
  <Override PartName="/word/ink/ink37.xml" ContentType="application/inkml+xml"/>
  <Override PartName="/word/settings.xml" ContentType="application/vnd.openxmlformats-officedocument.wordprocessingml.settings+xml"/>
  <Override PartName="/word/ink/ink27.xml" ContentType="application/inkml+xml"/>
  <Override PartName="/word/ink/ink19.xml" ContentType="application/inkml+xml"/>
  <Override PartName="/word/ink/ink14.xml" ContentType="application/inkml+xml"/>
  <Override PartName="/word/ink/ink3.xml" ContentType="application/inkml+xml"/>
  <Override PartName="/word/ink/ink36.xml" ContentType="application/inkml+xml"/>
  <Override PartName="/word/document.xml" ContentType="application/vnd.openxmlformats-officedocument.wordprocessingml.document.main+xml"/>
  <Override PartName="/word/ink/ink7.xml" ContentType="application/inkml+xml"/>
  <Override PartName="/word/ink/ink23.xml" ContentType="application/inkml+xml"/>
  <Override PartName="/word/ink/ink32.xml" ContentType="application/inkml+xml"/>
  <Override PartName="/word/styles.xml" ContentType="application/vnd.openxmlformats-officedocument.wordprocessingml.styles+xml"/>
  <Override PartName="/docProps/app.xml" ContentType="application/vnd.openxmlformats-officedocument.extended-properties+xml"/>
  <Override PartName="/word/ink/ink21.xml" ContentType="application/inkml+xml"/>
  <Override PartName="/word/ink/ink1.xml" ContentType="application/inkml+xml"/>
  <Override PartName="/word/ink/ink26.xml" ContentType="application/inkml+xml"/>
  <Override PartName="/word/ink/ink39.xml" ContentType="application/inkml+xml"/>
  <Override PartName="/word/fontTable.xml" ContentType="application/vnd.openxmlformats-officedocument.wordprocessingml.fontTable+xml"/>
  <Override PartName="/word/ink/ink13.xml" ContentType="application/inkml+xml"/>
  <Override PartName="/docProps/core.xml" ContentType="application/vnd.openxmlformats-package.core-properties+xml"/>
  <Override PartName="/word/ink/ink18.xml" ContentType="application/inkml+xml"/>
  <Override PartName="/word/ink/ink2.xml" ContentType="application/inkml+xml"/>
  <Override PartName="/word/ink/ink22.xml" ContentType="application/inkml+xml"/>
  <Override PartName="/docProps/custom.xml" ContentType="application/vnd.openxmlformats-officedocument.custom-properties+xml"/>
  <Override PartName="/word/ink/ink6.xml" ContentType="application/inkml+xml"/>
  <Override PartName="/word/ink/ink20.xml" ContentType="application/inkml+xml"/>
  <Override PartName="/word/ink/ink35.xml" ContentType="application/inkml+xml"/>
  <Override PartName="/word/ink/ink33.xml" ContentType="application/inkml+xml"/>
  <Override PartName="/word/ink/ink38.xml" ContentType="application/inkml+xml"/>
  <Override PartName="/word/ink/ink16.xml" ContentType="application/inkml+xml"/>
  <Override PartName="/word/ink/ink29.xml" ContentType="application/inkml+xml"/>
  <Override PartName="/word/ink/ink12.xml" ContentType="application/inkml+xml"/>
  <Override PartName="/word/ink/ink17.xml" ContentType="application/inkml+xml"/>
  <Override PartName="/word/ink/ink9.xml" ContentType="application/inkml+xml"/>
  <Override PartName="/word/ink/ink25.xml" ContentType="application/inkml+xml"/>
  <Override PartName="/word/ink/ink30.xml" ContentType="application/inkml+xml"/>
  <Override PartName="/word/ink/ink5.xml" ContentType="application/inkml+xml"/>
  <Override PartName="/word/ink/ink34.xml" ContentType="application/inkml+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4101"/>
        <w:jc w:val="center"/>
        <w:rPr>
          <w:rFonts w:hint="eastAsia"/>
        </w:rPr>
      </w:pPr>
      <w:r>
        <w:rPr>
          <w:rFonts w:ascii="Times New Roman" w:cs="Times New Roman" w:hAnsi="Times New Roman"/>
          <w:sz w:val="32"/>
          <w:szCs w:val="32"/>
        </w:rPr>
        <w:t>САНКТ-ПЕТЕРБУРГСКИЙ ПОЛИТЕХНИЧЕСКИЙ</w:t>
      </w:r>
    </w:p>
    <w:p>
      <w:pPr>
        <w:pStyle w:val="style4101"/>
        <w:jc w:val="center"/>
        <w:rPr>
          <w:rFonts w:hint="eastAsia"/>
        </w:rPr>
      </w:pPr>
      <w:r>
        <w:rPr>
          <w:rFonts w:ascii="Times New Roman" w:cs="Times New Roman" w:hAnsi="Times New Roman"/>
          <w:sz w:val="32"/>
          <w:szCs w:val="32"/>
        </w:rPr>
        <w:t>УНИВЕРСИТЕТ им. ПЕТРА ВЕЛИКОГО</w:t>
      </w:r>
    </w:p>
    <w:p>
      <w:pPr>
        <w:pStyle w:val="style4101"/>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jc w:val="center"/>
        <w:rPr>
          <w:rFonts w:hint="eastAsia"/>
        </w:rPr>
      </w:pPr>
      <w:r>
        <w:rPr>
          <w:rFonts w:ascii="Times New Roman" w:cs="Times New Roman" w:hAnsi="Times New Roman"/>
          <w:sz w:val="30"/>
          <w:szCs w:val="30"/>
        </w:rPr>
        <w:t>Институт компьютерных наук и технологий</w:t>
      </w:r>
    </w:p>
    <w:p>
      <w:pPr>
        <w:pStyle w:val="style4101"/>
        <w:jc w:val="center"/>
        <w:rPr>
          <w:rFonts w:hint="eastAsia"/>
        </w:rPr>
      </w:pPr>
      <w:r>
        <w:rPr>
          <w:rFonts w:ascii="Times New Roman" w:cs="Times New Roman" w:hAnsi="Times New Roman"/>
          <w:sz w:val="30"/>
          <w:szCs w:val="30"/>
        </w:rPr>
        <w:t>Высшая школа искусственного интеллекта</w:t>
      </w:r>
    </w:p>
    <w:p>
      <w:pPr>
        <w:pStyle w:val="style4101"/>
        <w:jc w:val="center"/>
        <w:rPr>
          <w:rFonts w:hint="eastAsia"/>
        </w:rPr>
      </w:pPr>
      <w:r>
        <w:rPr>
          <w:rFonts w:ascii="Times New Roman" w:cs="Times New Roman" w:hAnsi="Times New Roman"/>
          <w:sz w:val="30"/>
          <w:szCs w:val="30"/>
        </w:rPr>
        <w:t>Направление 3.02.01 Математика и Компьютерные науки</w:t>
      </w: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hint="eastAsia"/>
        </w:rPr>
      </w:pPr>
      <w:r>
        <w:rPr>
          <w:rFonts w:ascii="Times New Roman" w:cs="Times New Roman" w:hAnsi="Times New Roman"/>
          <w:sz w:val="32"/>
          <w:szCs w:val="32"/>
        </w:rPr>
        <w:t>Отчёт по дисциплине Программирование микроконтроллеров.</w:t>
      </w:r>
    </w:p>
    <w:p>
      <w:pPr>
        <w:pStyle w:val="style4101"/>
        <w:jc w:val="center"/>
        <w:rPr>
          <w:rFonts w:hint="eastAsia"/>
        </w:rPr>
      </w:pPr>
      <w:r>
        <w:rPr>
          <w:rFonts w:ascii="Times New Roman" w:cs="Times New Roman" w:hAnsi="Times New Roman"/>
          <w:sz w:val="44"/>
          <w:szCs w:val="44"/>
        </w:rPr>
        <w:t>Лабораторная работа № 4.</w:t>
      </w:r>
    </w:p>
    <w:p>
      <w:pPr>
        <w:pStyle w:val="style4101"/>
        <w:jc w:val="center"/>
        <w:rPr>
          <w:rFonts w:ascii="Times New Roman" w:cs="Times New Roman" w:hAnsi="Times New Roman"/>
        </w:rPr>
      </w:pPr>
    </w:p>
    <w:p>
      <w:pPr>
        <w:pStyle w:val="style4101"/>
        <w:jc w:val="center"/>
        <w:rPr>
          <w:rFonts w:ascii="Times New Roman" w:cs="Times New Roman" w:hAnsi="Times New Roman"/>
          <w:sz w:val="40"/>
          <w:szCs w:val="40"/>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center"/>
        <w:rPr>
          <w:rFonts w:ascii="Times New Roman" w:cs="Times New Roman" w:hAnsi="Times New Roman"/>
          <w:sz w:val="28"/>
          <w:szCs w:val="28"/>
        </w:rPr>
      </w:pPr>
    </w:p>
    <w:p>
      <w:pPr>
        <w:pStyle w:val="style4101"/>
        <w:jc w:val="right"/>
        <w:rPr>
          <w:rFonts w:ascii="Times New Roman" w:cs="Times New Roman" w:hAnsi="Times New Roman"/>
          <w:sz w:val="28"/>
          <w:szCs w:val="28"/>
        </w:rPr>
      </w:pPr>
    </w:p>
    <w:p>
      <w:pPr>
        <w:pStyle w:val="style4101"/>
        <w:jc w:val="right"/>
        <w:rPr>
          <w:rFonts w:ascii="Times New Roman" w:cs="Times New Roman" w:hAnsi="Times New Roman"/>
          <w:sz w:val="28"/>
          <w:szCs w:val="28"/>
        </w:rPr>
      </w:pPr>
    </w:p>
    <w:p>
      <w:pPr>
        <w:pStyle w:val="style4101"/>
        <w:jc w:val="right"/>
        <w:rPr>
          <w:rFonts w:ascii="Times New Roman" w:cs="Times New Roman" w:hAnsi="Times New Roman"/>
          <w:sz w:val="28"/>
          <w:szCs w:val="28"/>
        </w:rPr>
      </w:pPr>
    </w:p>
    <w:p>
      <w:pPr>
        <w:pStyle w:val="style4101"/>
        <w:jc w:val="right"/>
        <w:rPr>
          <w:rFonts w:hint="eastAsia"/>
        </w:rPr>
      </w:pPr>
      <w:r>
        <w:rPr>
          <w:rFonts w:ascii="Times New Roman" w:cs="Times New Roman" w:hAnsi="Times New Roman"/>
          <w:sz w:val="30"/>
          <w:szCs w:val="30"/>
        </w:rPr>
        <w:t>Работу выполнил</w:t>
      </w:r>
      <w:r>
        <w:rPr>
          <w:rFonts w:ascii="Times New Roman" w:cs="Times New Roman" w:hAnsi="Times New Roman"/>
          <w:sz w:val="30"/>
          <w:szCs w:val="30"/>
        </w:rPr>
        <w:t>и</w:t>
      </w:r>
      <w:r>
        <w:rPr>
          <w:rFonts w:ascii="Times New Roman" w:cs="Times New Roman" w:hAnsi="Times New Roman"/>
          <w:sz w:val="30"/>
          <w:szCs w:val="30"/>
        </w:rPr>
        <w:t>:</w:t>
      </w:r>
    </w:p>
    <w:p>
      <w:pPr>
        <w:pStyle w:val="style4101"/>
        <w:jc w:val="right"/>
        <w:rPr>
          <w:rFonts w:ascii="Times New Roman" w:cs="Times New Roman" w:hAnsi="Times New Roman"/>
          <w:sz w:val="30"/>
          <w:szCs w:val="30"/>
        </w:rPr>
      </w:pPr>
      <w:r>
        <w:rPr>
          <w:rFonts w:ascii="Times New Roman" w:cs="Times New Roman" w:hAnsi="Times New Roman"/>
          <w:sz w:val="30"/>
          <w:szCs w:val="30"/>
        </w:rPr>
        <w:t>Михалец</w:t>
      </w:r>
      <w:r>
        <w:rPr>
          <w:rFonts w:ascii="Times New Roman" w:cs="Times New Roman" w:hAnsi="Times New Roman"/>
          <w:sz w:val="30"/>
          <w:szCs w:val="30"/>
        </w:rPr>
        <w:t xml:space="preserve"> Мартин</w:t>
      </w:r>
    </w:p>
    <w:p>
      <w:pPr>
        <w:pStyle w:val="style4101"/>
        <w:jc w:val="right"/>
        <w:rPr>
          <w:rFonts w:ascii="Times New Roman" w:cs="Times New Roman" w:hAnsi="Times New Roman"/>
          <w:sz w:val="30"/>
          <w:szCs w:val="30"/>
        </w:rPr>
      </w:pPr>
      <w:r>
        <w:rPr>
          <w:rFonts w:ascii="Times New Roman" w:cs="Times New Roman" w:hAnsi="Times New Roman"/>
          <w:sz w:val="30"/>
          <w:szCs w:val="30"/>
        </w:rPr>
        <w:t>Яшнова Дарья</w:t>
      </w:r>
    </w:p>
    <w:p>
      <w:pPr>
        <w:pStyle w:val="style4101"/>
        <w:jc w:val="right"/>
        <w:rPr>
          <w:rFonts w:hint="eastAsia"/>
        </w:rPr>
      </w:pPr>
      <w:r>
        <w:rPr>
          <w:rFonts w:ascii="Times New Roman" w:cs="Times New Roman" w:hAnsi="Times New Roman"/>
          <w:sz w:val="30"/>
          <w:szCs w:val="30"/>
        </w:rPr>
        <w:t>Шклярова</w:t>
      </w:r>
      <w:r>
        <w:rPr>
          <w:rFonts w:ascii="Times New Roman" w:cs="Times New Roman" w:hAnsi="Times New Roman"/>
          <w:sz w:val="30"/>
          <w:szCs w:val="30"/>
        </w:rPr>
        <w:t xml:space="preserve"> Ксения</w:t>
      </w:r>
    </w:p>
    <w:p>
      <w:pPr>
        <w:pStyle w:val="style4101"/>
        <w:jc w:val="right"/>
        <w:rPr>
          <w:rFonts w:hint="eastAsia"/>
        </w:rPr>
      </w:pPr>
      <w:r>
        <w:rPr>
          <w:rFonts w:ascii="Times New Roman" w:cs="Times New Roman" w:hAnsi="Times New Roman"/>
          <w:sz w:val="30"/>
          <w:szCs w:val="30"/>
        </w:rPr>
        <w:t xml:space="preserve">студент группы </w:t>
      </w:r>
      <w:r>
        <w:rPr>
          <w:rFonts w:ascii="Times New Roman" w:cs="Times New Roman" w:hAnsi="Times New Roman"/>
          <w:sz w:val="30"/>
          <w:szCs w:val="30"/>
        </w:rPr>
        <w:t>51</w:t>
      </w:r>
      <w:r>
        <w:rPr>
          <w:rFonts w:ascii="Times New Roman" w:cs="Times New Roman" w:hAnsi="Times New Roman"/>
          <w:sz w:val="30"/>
          <w:szCs w:val="30"/>
        </w:rPr>
        <w:t>30201/</w:t>
      </w:r>
      <w:r>
        <w:rPr>
          <w:rFonts w:ascii="Times New Roman" w:cs="Times New Roman" w:hAnsi="Times New Roman"/>
          <w:sz w:val="30"/>
          <w:szCs w:val="30"/>
        </w:rPr>
        <w:t>2</w:t>
      </w:r>
      <w:r>
        <w:rPr>
          <w:rFonts w:ascii="Times New Roman" w:cs="Times New Roman" w:hAnsi="Times New Roman"/>
          <w:sz w:val="30"/>
          <w:szCs w:val="30"/>
        </w:rPr>
        <w:t>000</w:t>
      </w:r>
      <w:r>
        <w:rPr>
          <w:rFonts w:ascii="Times New Roman" w:cs="Times New Roman" w:hAnsi="Times New Roman"/>
          <w:sz w:val="30"/>
          <w:szCs w:val="30"/>
        </w:rPr>
        <w:t>2</w:t>
      </w:r>
    </w:p>
    <w:p>
      <w:pPr>
        <w:pStyle w:val="style4101"/>
        <w:jc w:val="right"/>
        <w:rPr>
          <w:rFonts w:hint="eastAsia"/>
        </w:rPr>
      </w:pPr>
      <w:r>
        <w:rPr>
          <w:rFonts w:ascii="Times New Roman" w:cs="Times New Roman" w:hAnsi="Times New Roman"/>
          <w:sz w:val="30"/>
          <w:szCs w:val="30"/>
        </w:rPr>
        <w:t>Проверила:</w:t>
      </w:r>
    </w:p>
    <w:p>
      <w:pPr>
        <w:pStyle w:val="style4101"/>
        <w:jc w:val="right"/>
        <w:rPr>
          <w:rFonts w:hint="eastAsia"/>
        </w:rPr>
      </w:pPr>
      <w:r>
        <w:rPr>
          <w:rFonts w:ascii="Times New Roman" w:cs="Times New Roman" w:hAnsi="Times New Roman"/>
          <w:sz w:val="30"/>
          <w:szCs w:val="30"/>
        </w:rPr>
        <w:t>Вербова</w:t>
      </w:r>
      <w:r>
        <w:rPr>
          <w:rFonts w:ascii="Times New Roman" w:cs="Times New Roman" w:hAnsi="Times New Roman"/>
          <w:sz w:val="30"/>
          <w:szCs w:val="30"/>
        </w:rPr>
        <w:t xml:space="preserve"> Н. М.</w:t>
      </w:r>
    </w:p>
    <w:p>
      <w:pPr>
        <w:pStyle w:val="style4101"/>
        <w:jc w:val="right"/>
        <w:rPr>
          <w:rFonts w:ascii="Times New Roman" w:cs="Times New Roman" w:hAnsi="Times New Roman"/>
          <w:sz w:val="28"/>
          <w:szCs w:val="28"/>
        </w:rPr>
      </w:pPr>
    </w:p>
    <w:p>
      <w:pPr>
        <w:pStyle w:val="style4101"/>
        <w:jc w:val="right"/>
        <w:rPr>
          <w:rFonts w:ascii="Times New Roman" w:cs="Times New Roman" w:hAnsi="Times New Roman"/>
          <w:sz w:val="28"/>
          <w:szCs w:val="28"/>
        </w:rPr>
      </w:pPr>
    </w:p>
    <w:p>
      <w:pPr>
        <w:pStyle w:val="style4101"/>
        <w:jc w:val="right"/>
        <w:rPr>
          <w:rFonts w:ascii="Times New Roman" w:cs="Times New Roman" w:hAnsi="Times New Roman"/>
          <w:sz w:val="28"/>
          <w:szCs w:val="28"/>
        </w:rPr>
      </w:pPr>
    </w:p>
    <w:p>
      <w:pPr>
        <w:pStyle w:val="style4101"/>
        <w:jc w:val="right"/>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jc w:val="center"/>
        <w:rPr>
          <w:rFonts w:hint="eastAsia"/>
        </w:rPr>
      </w:pPr>
      <w:r>
        <w:rPr>
          <w:rFonts w:ascii="Times New Roman" w:cs="Times New Roman" w:hAnsi="Times New Roman"/>
          <w:sz w:val="28"/>
          <w:szCs w:val="28"/>
        </w:rPr>
        <w:t>Санкт-Петербург - 2023 г.</w:t>
      </w:r>
    </w:p>
    <w:p>
      <w:pPr>
        <w:pStyle w:val="style4101"/>
        <w:widowControl w:val="false"/>
        <w:jc w:val="both"/>
        <w:rPr>
          <w:rFonts w:hint="eastAsia"/>
        </w:rPr>
      </w:pPr>
      <w:r>
        <w:rPr>
          <w:rFonts w:ascii="Times New Roman" w:cs="Times New Roman" w:hAnsi="Times New Roman"/>
          <w:b/>
          <w:bCs/>
          <w:sz w:val="28"/>
          <w:szCs w:val="28"/>
          <w:u w:val="single"/>
        </w:rPr>
        <w:t>Тема</w:t>
      </w:r>
      <w:r>
        <w:rPr>
          <w:rFonts w:ascii="Times New Roman" w:cs="Times New Roman" w:hAnsi="Times New Roman"/>
          <w:bCs/>
          <w:sz w:val="28"/>
          <w:szCs w:val="28"/>
        </w:rPr>
        <w:t>:</w:t>
      </w:r>
    </w:p>
    <w:p>
      <w:pPr>
        <w:pStyle w:val="style4097"/>
        <w:jc w:val="both"/>
        <w:rPr>
          <w:rFonts w:hint="eastAsia"/>
        </w:rPr>
      </w:pPr>
      <w:r>
        <w:rPr>
          <w:rFonts w:ascii="Times New Roman" w:cs="Times New Roman" w:hAnsi="Times New Roman"/>
          <w:bCs/>
          <w:sz w:val="28"/>
          <w:szCs w:val="28"/>
        </w:rPr>
        <w:t xml:space="preserve">Использование </w:t>
      </w:r>
      <w:r>
        <w:rPr>
          <w:rFonts w:ascii="Times New Roman" w:hAnsi="Times New Roman"/>
          <w:bCs/>
          <w:sz w:val="28"/>
        </w:rPr>
        <w:t>таймера для формирования заданного временного интервала и аппаратного прерывания для перевода микроконтроллера в режим пониженного энергопотребления.</w:t>
      </w:r>
    </w:p>
    <w:p>
      <w:pPr>
        <w:pStyle w:val="style4101"/>
        <w:jc w:val="both"/>
        <w:rPr>
          <w:rFonts w:ascii="Times New Roman" w:cs="Times New Roman" w:hAnsi="Times New Roman"/>
          <w:b/>
          <w:bCs/>
          <w:sz w:val="28"/>
          <w:szCs w:val="28"/>
          <w:u w:val="single"/>
        </w:rPr>
      </w:pPr>
    </w:p>
    <w:p>
      <w:pPr>
        <w:pStyle w:val="style4101"/>
        <w:jc w:val="both"/>
        <w:rPr>
          <w:rFonts w:hint="eastAsia"/>
        </w:rPr>
      </w:pPr>
      <w:r>
        <w:rPr>
          <w:rFonts w:ascii="Times New Roman" w:cs="Times New Roman" w:hAnsi="Times New Roman"/>
          <w:b/>
          <w:bCs/>
          <w:sz w:val="28"/>
          <w:szCs w:val="28"/>
          <w:u w:val="single"/>
        </w:rPr>
        <w:t>Цель</w:t>
      </w:r>
      <w:r>
        <w:rPr>
          <w:rFonts w:ascii="Times New Roman" w:cs="Times New Roman" w:hAnsi="Times New Roman"/>
          <w:b/>
          <w:bCs/>
          <w:sz w:val="28"/>
          <w:szCs w:val="28"/>
        </w:rPr>
        <w:t>:</w:t>
      </w:r>
    </w:p>
    <w:p>
      <w:pPr>
        <w:pStyle w:val="style4097"/>
        <w:jc w:val="both"/>
        <w:rPr>
          <w:rFonts w:hint="eastAsia"/>
        </w:rPr>
      </w:pPr>
      <w:r>
        <w:rPr>
          <w:rFonts w:ascii="Times New Roman" w:cs="Times New Roman" w:hAnsi="Times New Roman"/>
          <w:bCs/>
          <w:sz w:val="28"/>
          <w:szCs w:val="28"/>
        </w:rPr>
        <w:t>Ознакомит</w:t>
      </w:r>
      <w:r>
        <w:rPr>
          <w:rFonts w:ascii="Times New Roman" w:cs="Times New Roman" w:hAnsi="Times New Roman"/>
          <w:bCs/>
          <w:sz w:val="28"/>
          <w:szCs w:val="28"/>
        </w:rPr>
        <w:t>ь</w:t>
      </w:r>
      <w:r>
        <w:rPr>
          <w:rFonts w:ascii="Times New Roman" w:cs="Times New Roman" w:hAnsi="Times New Roman"/>
          <w:bCs/>
          <w:sz w:val="28"/>
          <w:szCs w:val="28"/>
        </w:rPr>
        <w:t xml:space="preserve">ся </w:t>
      </w:r>
      <w:r>
        <w:rPr>
          <w:rFonts w:ascii="Times New Roman" w:hAnsi="Times New Roman"/>
          <w:bCs/>
          <w:sz w:val="28"/>
        </w:rPr>
        <w:t>с основными методами формирования заданных интервалов времени и перевода микроконтроллера в режим пониженного энергопотребления.</w:t>
      </w:r>
      <w:r>
        <w:rPr>
          <w:rFonts w:ascii="Times New Roman" w:hAnsi="Times New Roman"/>
        </w:rPr>
        <w:t xml:space="preserve"> </w:t>
      </w:r>
      <w:r>
        <w:rPr>
          <w:rFonts w:ascii="Times New Roman" w:hAnsi="Times New Roman"/>
          <w:bCs/>
          <w:sz w:val="28"/>
        </w:rPr>
        <w:t xml:space="preserve">Закрепить навыки работы с осциллографом и </w:t>
      </w:r>
      <w:r>
        <w:rPr>
          <w:rFonts w:ascii="Times New Roman" w:hAnsi="Times New Roman"/>
          <w:color w:val="000000"/>
          <w:sz w:val="28"/>
          <w:szCs w:val="20"/>
        </w:rPr>
        <w:t xml:space="preserve">оценочной платой MCBSTM32F200 в качестве </w:t>
      </w:r>
      <w:r>
        <w:rPr>
          <w:rFonts w:ascii="Times New Roman" w:hAnsi="Times New Roman"/>
          <w:bCs/>
          <w:sz w:val="28"/>
        </w:rPr>
        <w:t>измерительного генератора.</w:t>
      </w:r>
    </w:p>
    <w:p>
      <w:pPr>
        <w:pStyle w:val="style4097"/>
        <w:jc w:val="both"/>
        <w:rPr>
          <w:rFonts w:hint="eastAsia"/>
        </w:rPr>
      </w:pPr>
    </w:p>
    <w:p>
      <w:pPr>
        <w:pStyle w:val="style4101"/>
        <w:jc w:val="both"/>
        <w:rPr>
          <w:rFonts w:ascii="Times New Roman" w:cs="Times New Roman" w:hAnsi="Times New Roman"/>
          <w:sz w:val="28"/>
          <w:szCs w:val="28"/>
        </w:rPr>
      </w:pPr>
    </w:p>
    <w:p>
      <w:pPr>
        <w:pStyle w:val="style4101"/>
        <w:jc w:val="both"/>
        <w:rPr>
          <w:rFonts w:hint="eastAsia"/>
        </w:rPr>
      </w:pPr>
      <w:r>
        <w:rPr>
          <w:rFonts w:ascii="Times New Roman" w:cs="Times New Roman" w:hAnsi="Times New Roman"/>
          <w:b/>
          <w:bCs/>
          <w:sz w:val="28"/>
          <w:szCs w:val="28"/>
          <w:u w:val="single"/>
        </w:rPr>
        <w:t>Постановка задачи</w:t>
      </w:r>
      <w:r>
        <w:rPr>
          <w:rFonts w:ascii="Times New Roman" w:cs="Times New Roman" w:hAnsi="Times New Roman"/>
          <w:bCs/>
          <w:sz w:val="28"/>
          <w:szCs w:val="28"/>
        </w:rPr>
        <w:t>:</w:t>
      </w:r>
    </w:p>
    <w:p>
      <w:pPr>
        <w:pStyle w:val="style4097"/>
        <w:ind w:firstLine="709"/>
        <w:jc w:val="both"/>
        <w:rPr>
          <w:rFonts w:hint="eastAsia"/>
        </w:rPr>
      </w:pPr>
      <w:r>
        <w:rPr>
          <w:rFonts w:ascii="Times New Roman" w:cs="Times New Roman" w:hAnsi="Times New Roman"/>
          <w:bCs/>
          <w:sz w:val="28"/>
          <w:szCs w:val="28"/>
        </w:rPr>
        <w:t xml:space="preserve">используя </w:t>
      </w:r>
      <w:r>
        <w:rPr>
          <w:rFonts w:ascii="Times New Roman" w:hAnsi="Times New Roman"/>
          <w:bCs/>
          <w:sz w:val="28"/>
        </w:rPr>
        <w:t xml:space="preserve">библиотеки </w:t>
      </w:r>
      <w:r>
        <w:rPr>
          <w:rFonts w:ascii="Times New Roman" w:hAnsi="Times New Roman"/>
          <w:bCs/>
          <w:sz w:val="28"/>
          <w:lang w:val="en-US"/>
        </w:rPr>
        <w:t>Keil</w:t>
      </w:r>
      <w:r>
        <w:rPr>
          <w:rFonts w:ascii="Times New Roman Greek" w:cs="Times New Roman Greek" w:hAnsi="Times New Roman Greek"/>
          <w:bCs/>
          <w:sz w:val="28"/>
        </w:rPr>
        <w:t xml:space="preserve"> μVision5</w:t>
      </w:r>
      <w:r>
        <w:rPr>
          <w:rFonts w:ascii="Times New Roman" w:hAnsi="Times New Roman"/>
          <w:bCs/>
          <w:sz w:val="28"/>
        </w:rPr>
        <w:t>, разработать программу для микроконтроллера (МК)</w:t>
      </w:r>
      <w:r>
        <w:rPr>
          <w:rFonts w:ascii="Times New Roman" w:hAnsi="Times New Roman"/>
        </w:rPr>
        <w:t xml:space="preserve"> </w:t>
      </w:r>
      <w:r>
        <w:rPr>
          <w:rFonts w:ascii="Times New Roman" w:hAnsi="Times New Roman"/>
          <w:bCs/>
          <w:sz w:val="28"/>
        </w:rPr>
        <w:t xml:space="preserve">STM32F200, которая при помощи таймера формирует периодическое попеременное включение и выключение светодиодов </w:t>
      </w:r>
      <w:r>
        <w:rPr>
          <w:rFonts w:ascii="Times New Roman" w:hAnsi="Times New Roman"/>
          <w:bCs/>
          <w:sz w:val="28"/>
          <w:lang w:val="en-US"/>
        </w:rPr>
        <w:t>PG</w:t>
      </w:r>
      <w:r>
        <w:rPr>
          <w:rFonts w:ascii="Times New Roman" w:hAnsi="Times New Roman"/>
          <w:bCs/>
          <w:sz w:val="28"/>
        </w:rPr>
        <w:t xml:space="preserve">6 и </w:t>
      </w:r>
      <w:r>
        <w:rPr>
          <w:rFonts w:ascii="Times New Roman" w:hAnsi="Times New Roman"/>
          <w:bCs/>
          <w:sz w:val="28"/>
          <w:lang w:val="en-US"/>
        </w:rPr>
        <w:t>PG</w:t>
      </w:r>
      <w:r>
        <w:rPr>
          <w:rFonts w:ascii="Times New Roman" w:hAnsi="Times New Roman"/>
          <w:bCs/>
          <w:sz w:val="28"/>
        </w:rPr>
        <w:t>7 с заданными временными характеристиками (периодом следования переключений и/или длительностью фаз этого периода). При нажатии на кнопку “</w:t>
      </w:r>
      <w:r>
        <w:rPr>
          <w:rFonts w:ascii="Times New Roman" w:hAnsi="Times New Roman"/>
          <w:bCs/>
          <w:sz w:val="28"/>
          <w:lang w:val="en-US"/>
        </w:rPr>
        <w:t>WAKEUP</w:t>
      </w:r>
      <w:r>
        <w:rPr>
          <w:rFonts w:ascii="Times New Roman" w:hAnsi="Times New Roman"/>
          <w:bCs/>
          <w:sz w:val="28"/>
        </w:rPr>
        <w:t>” программа должна переводить МК в спящий режим, а при ее отпускании пробуждать МК (см. рис. 1).</w:t>
      </w:r>
    </w:p>
    <w:p>
      <w:pPr>
        <w:pStyle w:val="style4097"/>
        <w:jc w:val="both"/>
        <w:rPr>
          <w:rFonts w:hint="eastAsia"/>
        </w:rPr>
      </w:pPr>
    </w:p>
    <w:p>
      <w:pPr>
        <w:pStyle w:val="style4101"/>
        <w:jc w:val="both"/>
        <w:rPr>
          <w:rFonts w:ascii="Times New Roman" w:cs="Times New Roman" w:hAnsi="Times New Roman"/>
          <w:bCs/>
          <w:sz w:val="28"/>
          <w:szCs w:val="28"/>
        </w:rPr>
      </w:pPr>
    </w:p>
    <w:p>
      <w:pPr>
        <w:pStyle w:val="style4097"/>
        <w:jc w:val="center"/>
        <w:rPr>
          <w:rFonts w:hint="eastAsia"/>
        </w:rPr>
      </w:pPr>
      <w:r>
        <w:rPr>
          <w:noProof/>
        </w:rPr>
        <w:drawing>
          <wp:inline distL="0" distT="0" distB="0" distR="0">
            <wp:extent cx="5607000" cy="2914558"/>
            <wp:effectExtent l="0" t="0" r="0" b="0"/>
            <wp:docPr id="1026" name="Picture 8" descr="Diagram, schematic&#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 cstate="print"/>
                    <a:srcRect l="0" t="0" r="0" b="0"/>
                    <a:stretch/>
                  </pic:blipFill>
                  <pic:spPr>
                    <a:xfrm rot="0">
                      <a:off x="0" y="0"/>
                      <a:ext cx="5607000" cy="2914558"/>
                    </a:xfrm>
                    <a:prstGeom prst="rect"/>
                    <a:ln>
                      <a:noFill/>
                    </a:ln>
                  </pic:spPr>
                </pic:pic>
              </a:graphicData>
            </a:graphic>
          </wp:inline>
        </w:drawing>
      </w:r>
    </w:p>
    <w:p>
      <w:pPr>
        <w:pStyle w:val="style4097"/>
        <w:jc w:val="center"/>
        <w:rPr>
          <w:rFonts w:hint="eastAsia"/>
        </w:rPr>
      </w:pPr>
      <w:r>
        <w:rPr>
          <w:rFonts w:ascii="Times New Roman" w:cs="Times New Roman" w:hAnsi="Times New Roman"/>
          <w:bCs/>
          <w:sz w:val="28"/>
          <w:szCs w:val="28"/>
        </w:rPr>
        <w:t>Рис. 1 Схема блоков кнопок и светодиодов</w:t>
      </w: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hint="eastAsia"/>
        </w:rPr>
      </w:pPr>
      <w:r>
        <w:rPr>
          <w:rFonts w:ascii="Times New Roman" w:cs="Times New Roman" w:hAnsi="Times New Roman"/>
          <w:b/>
          <w:bCs/>
          <w:sz w:val="28"/>
          <w:szCs w:val="28"/>
          <w:u w:val="single"/>
        </w:rPr>
        <w:t>Теоретические данные</w:t>
      </w:r>
      <w:r>
        <w:rPr>
          <w:rFonts w:ascii="Times New Roman" w:cs="Times New Roman" w:hAnsi="Times New Roman"/>
          <w:b/>
          <w:bCs/>
          <w:sz w:val="28"/>
          <w:szCs w:val="28"/>
        </w:rPr>
        <w:t>:</w:t>
      </w:r>
    </w:p>
    <w:p>
      <w:pPr>
        <w:pStyle w:val="style4101"/>
        <w:widowControl w:val="false"/>
        <w:jc w:val="both"/>
        <w:rPr>
          <w:rFonts w:hint="eastAsia"/>
        </w:rPr>
      </w:pPr>
    </w:p>
    <w:p>
      <w:pPr>
        <w:pStyle w:val="style0"/>
        <w:ind w:firstLine="709"/>
        <w:jc w:val="both"/>
        <w:rPr>
          <w:rFonts w:hint="eastAsia"/>
          <w:bCs/>
          <w:sz w:val="28"/>
        </w:rPr>
      </w:pPr>
      <w:r>
        <w:rPr>
          <w:bCs/>
          <w:sz w:val="28"/>
        </w:rPr>
        <w:t>Для формирования интервалов времени (событий) а также для измерения этих интервалов в МК используется аппаратная подсистема – таймер.</w:t>
      </w:r>
    </w:p>
    <w:p>
      <w:pPr>
        <w:pStyle w:val="style0"/>
        <w:ind w:firstLine="709"/>
        <w:jc w:val="both"/>
        <w:rPr>
          <w:rFonts w:hint="eastAsia"/>
          <w:bCs/>
          <w:sz w:val="28"/>
        </w:rPr>
      </w:pPr>
      <w:r>
        <w:rPr>
          <w:bCs/>
          <w:sz w:val="28"/>
        </w:rPr>
        <w:t>Таймер – это устройство, автоматически устанавливающее время начала и конца какого-либо процесса или отдельных его этапов.</w:t>
      </w:r>
    </w:p>
    <w:p>
      <w:pPr>
        <w:pStyle w:val="style0"/>
        <w:ind w:firstLine="709"/>
        <w:jc w:val="both"/>
        <w:rPr>
          <w:rFonts w:hint="eastAsia"/>
        </w:rPr>
      </w:pPr>
      <w:r>
        <w:rPr>
          <w:bCs/>
          <w:sz w:val="28"/>
        </w:rPr>
        <w:t xml:space="preserve">МК STM32F200 оснащен 8 </w:t>
      </w:r>
      <w:r>
        <w:rPr>
          <w:bCs/>
          <w:sz w:val="28"/>
        </w:rPr>
        <w:t>периферийными</w:t>
      </w:r>
      <w:r>
        <w:rPr>
          <w:bCs/>
          <w:sz w:val="28"/>
        </w:rPr>
        <w:t xml:space="preserve"> программируемыми 16 разрядными таймерами TIM1 – TIM8 состоящими </w:t>
      </w:r>
      <w:r>
        <w:rPr>
          <w:bCs/>
          <w:sz w:val="28"/>
        </w:rPr>
        <w:t>из перезагружаемых счетчиков</w:t>
      </w:r>
      <w:r>
        <w:rPr>
          <w:bCs/>
          <w:sz w:val="28"/>
        </w:rPr>
        <w:t xml:space="preserve"> управляемых программируемыми устройствами предварительного масштабирования. Они могут быть использованы для различных целей, включая измерение длительности импульсов входных сигналов или генерирования выходных прямоугольных импульсов, например ШИМ с вставкой “мертвой” зоны. При использовании устройствами предварительного масштабирования и контроллера тактового сигнала </w:t>
      </w:r>
      <w:r>
        <w:rPr>
          <w:bCs/>
          <w:sz w:val="28"/>
          <w:lang w:val="en-US"/>
        </w:rPr>
        <w:t>RCC</w:t>
      </w:r>
      <w:r>
        <w:rPr>
          <w:bCs/>
          <w:sz w:val="28"/>
        </w:rPr>
        <w:t xml:space="preserve"> длительность импульсов и период их следования могут быть изменены от нескольких микросекунд до нескольких миллисекунд. Таймеры полностью независимы и не потребляют никаких ресурсов. Они могут быть также синхронизированы совместно.</w:t>
      </w:r>
    </w:p>
    <w:p>
      <w:pPr>
        <w:pStyle w:val="style4101"/>
        <w:widowControl w:val="false"/>
        <w:jc w:val="both"/>
        <w:rPr>
          <w:rFonts w:hint="eastAsia"/>
        </w:rPr>
      </w:pPr>
    </w:p>
    <w:p>
      <w:pPr>
        <w:pStyle w:val="style0"/>
        <w:ind w:firstLine="709"/>
        <w:jc w:val="both"/>
        <w:rPr>
          <w:rFonts w:hint="eastAsia"/>
        </w:rPr>
      </w:pPr>
      <w:r>
        <w:rPr>
          <w:bCs/>
          <w:sz w:val="28"/>
        </w:rPr>
        <w:t>В ядре микроконтроллера находится еще один таймер – системный таймер S</w:t>
      </w:r>
      <w:r>
        <w:rPr>
          <w:bCs/>
          <w:sz w:val="28"/>
          <w:lang w:val="en-US"/>
        </w:rPr>
        <w:t>ys</w:t>
      </w:r>
      <w:r>
        <w:rPr>
          <w:bCs/>
          <w:sz w:val="28"/>
        </w:rPr>
        <w:t>T</w:t>
      </w:r>
      <w:r>
        <w:rPr>
          <w:bCs/>
          <w:sz w:val="28"/>
          <w:lang w:val="en-US"/>
        </w:rPr>
        <w:t>ick</w:t>
      </w:r>
      <w:r>
        <w:rPr>
          <w:bCs/>
          <w:sz w:val="28"/>
        </w:rPr>
        <w:t xml:space="preserve"> (см. файл CD00228163.</w:t>
      </w:r>
      <w:r>
        <w:rPr>
          <w:bCs/>
          <w:sz w:val="28"/>
          <w:lang w:val="en-US"/>
        </w:rPr>
        <w:t>pdf</w:t>
      </w:r>
      <w:r>
        <w:rPr>
          <w:bCs/>
          <w:sz w:val="28"/>
        </w:rPr>
        <w:t xml:space="preserve">). Этот таймер предназначен для формирования временных интервалов операционной системы реального времени – RTOS. Однако периодические прерывания, формируемые </w:t>
      </w:r>
      <w:r>
        <w:rPr>
          <w:bCs/>
          <w:sz w:val="28"/>
        </w:rPr>
        <w:t>этим таймером</w:t>
      </w:r>
      <w:r>
        <w:rPr>
          <w:rFonts w:hint="eastAsia"/>
          <w:bCs/>
          <w:sz w:val="28"/>
        </w:rPr>
        <w:t>,</w:t>
      </w:r>
      <w:r>
        <w:rPr>
          <w:bCs/>
          <w:sz w:val="28"/>
        </w:rPr>
        <w:t xml:space="preserve"> можно использовать и для других целей. В микроконтроллерах на ядре </w:t>
      </w:r>
      <w:r>
        <w:rPr>
          <w:bCs/>
          <w:sz w:val="28"/>
          <w:lang w:val="en-US"/>
        </w:rPr>
        <w:t>Cortex</w:t>
      </w:r>
      <w:r>
        <w:rPr>
          <w:bCs/>
          <w:sz w:val="28"/>
        </w:rPr>
        <w:t xml:space="preserve"> время перехода к обработчику прерывания строго определено, что является огромным плюсом этого ядра.</w:t>
      </w:r>
    </w:p>
    <w:p>
      <w:pPr>
        <w:pStyle w:val="style4101"/>
        <w:widowControl w:val="false"/>
        <w:jc w:val="both"/>
        <w:rPr>
          <w:rFonts w:hint="eastAsia"/>
        </w:rPr>
      </w:pPr>
    </w:p>
    <w:p>
      <w:pPr>
        <w:pStyle w:val="style0"/>
        <w:ind w:firstLine="709"/>
        <w:jc w:val="both"/>
        <w:rPr>
          <w:rFonts w:hint="eastAsia"/>
          <w:bCs/>
          <w:sz w:val="28"/>
        </w:rPr>
      </w:pPr>
      <w:r>
        <w:rPr>
          <w:bCs/>
          <w:sz w:val="28"/>
        </w:rPr>
        <w:t>Как только регистры таймера будут загружены необходимыми значениями, будет разрешена генерация прерываний и запушен счет, контроллер прерываний NVIC начинает ожидать от данного таймера прерывания и в МК появится источник периодических прерываний, при этом периферийные таймеры могут быть использованы для других целей.</w:t>
      </w:r>
    </w:p>
    <w:p>
      <w:pPr>
        <w:pStyle w:val="style0"/>
        <w:ind w:firstLine="709"/>
        <w:jc w:val="both"/>
        <w:rPr>
          <w:rFonts w:hint="eastAsia"/>
        </w:rPr>
      </w:pPr>
      <w:r>
        <w:rPr>
          <w:bCs/>
          <w:sz w:val="28"/>
        </w:rPr>
        <w:t xml:space="preserve">Для конфигурирования таймера в файле core_cm3.h создана функция __STATIC_INLINE uint32_t </w:t>
      </w:r>
      <w:r>
        <w:rPr>
          <w:bCs/>
          <w:sz w:val="28"/>
          <w:lang w:val="en-US"/>
        </w:rPr>
        <w:t>SysTick</w:t>
      </w:r>
      <w:r>
        <w:rPr>
          <w:bCs/>
          <w:sz w:val="28"/>
        </w:rPr>
        <w:t>_</w:t>
      </w:r>
      <w:r>
        <w:rPr>
          <w:bCs/>
          <w:sz w:val="28"/>
          <w:lang w:val="en-US"/>
        </w:rPr>
        <w:t>Config</w:t>
      </w:r>
      <w:r>
        <w:rPr>
          <w:bCs/>
          <w:sz w:val="28"/>
        </w:rPr>
        <w:t>(</w:t>
      </w:r>
      <w:r>
        <w:rPr>
          <w:bCs/>
          <w:sz w:val="28"/>
        </w:rPr>
        <w:t xml:space="preserve">uint32_t </w:t>
      </w:r>
      <w:r>
        <w:rPr>
          <w:bCs/>
          <w:sz w:val="28"/>
          <w:lang w:val="en-US"/>
        </w:rPr>
        <w:t>ticks</w:t>
      </w:r>
      <w:r>
        <w:rPr>
          <w:bCs/>
          <w:sz w:val="28"/>
        </w:rPr>
        <w:t>), в качестве аргумента которой передается коэффициент деления тактовой частоты для получения необходимой временной задержки. По умолчанию тактовая частота ядра равна 12 МГц.</w:t>
      </w:r>
    </w:p>
    <w:p>
      <w:pPr>
        <w:pStyle w:val="style0"/>
        <w:ind w:firstLine="709"/>
        <w:jc w:val="both"/>
        <w:rPr>
          <w:rFonts w:hint="eastAsia"/>
        </w:rPr>
      </w:pPr>
      <w:r>
        <w:rPr>
          <w:bCs/>
          <w:sz w:val="28"/>
        </w:rPr>
        <w:t>Выработка тактового сигнала высокопроизводительного 32 разрядного процессора Cortex-M3 останавливается при переходе его в режимы со сверхнизким потреблением энергии. Это режимы сна и глубокого сна. В режиме глубокого сна дополнительно отключаются флэш-память и основной тактовый генератор. Для управления этими режимами используется регистр управления системой SCB_SCR (см. файл CD00228163.</w:t>
      </w:r>
      <w:r>
        <w:rPr>
          <w:bCs/>
          <w:sz w:val="28"/>
          <w:lang w:val="en-US"/>
        </w:rPr>
        <w:t>pdf</w:t>
      </w:r>
      <w:r>
        <w:rPr>
          <w:bCs/>
          <w:sz w:val="28"/>
        </w:rPr>
        <w:t xml:space="preserve">). При его конфигурировании под режим сна используется конструкция </w:t>
      </w:r>
      <w:r>
        <w:rPr>
          <w:bCs/>
          <w:sz w:val="28"/>
          <w:lang w:val="en-US"/>
        </w:rPr>
        <w:t>SCB</w:t>
      </w:r>
      <w:r>
        <w:rPr>
          <w:bCs/>
          <w:sz w:val="28"/>
        </w:rPr>
        <w:t>_</w:t>
      </w:r>
      <w:r>
        <w:rPr>
          <w:bCs/>
          <w:sz w:val="28"/>
          <w:lang w:val="en-US"/>
        </w:rPr>
        <w:t>SCR</w:t>
      </w:r>
      <w:r>
        <w:rPr>
          <w:bCs/>
          <w:sz w:val="28"/>
        </w:rPr>
        <w:t>_</w:t>
      </w:r>
      <w:r>
        <w:rPr>
          <w:bCs/>
          <w:sz w:val="28"/>
          <w:lang w:val="en-US"/>
        </w:rPr>
        <w:t>SLEEPONEXIT</w:t>
      </w:r>
      <w:r>
        <w:rPr>
          <w:bCs/>
          <w:sz w:val="28"/>
        </w:rPr>
        <w:t>_</w:t>
      </w:r>
      <w:r>
        <w:rPr>
          <w:bCs/>
          <w:sz w:val="28"/>
          <w:lang w:val="en-US"/>
        </w:rPr>
        <w:t>Msk</w:t>
      </w:r>
      <w:r>
        <w:rPr>
          <w:color w:val="000000"/>
          <w:sz w:val="28"/>
          <w:szCs w:val="20"/>
        </w:rPr>
        <w:t xml:space="preserve"> файла </w:t>
      </w:r>
      <w:r>
        <w:rPr>
          <w:bCs/>
          <w:sz w:val="28"/>
        </w:rPr>
        <w:t>core_cm</w:t>
      </w:r>
      <w:r>
        <w:rPr>
          <w:bCs/>
          <w:sz w:val="28"/>
        </w:rPr>
        <w:t>3.h.</w:t>
      </w:r>
    </w:p>
    <w:p>
      <w:pPr>
        <w:pStyle w:val="style4101"/>
        <w:widowControl w:val="false"/>
        <w:jc w:val="both"/>
        <w:rPr>
          <w:rFonts w:hint="eastAsia"/>
        </w:rPr>
      </w:pPr>
    </w:p>
    <w:p>
      <w:pPr>
        <w:pStyle w:val="style4101"/>
        <w:widowControl w:val="false"/>
        <w:jc w:val="both"/>
        <w:rPr>
          <w:rFonts w:hint="eastAsia"/>
          <w:lang w:val="en-US"/>
        </w:rPr>
      </w:pPr>
      <w:r>
        <w:rPr>
          <w:rFonts w:ascii="Times New Roman" w:cs="Times New Roman" w:hAnsi="Times New Roman"/>
          <w:b/>
          <w:bCs/>
          <w:sz w:val="28"/>
          <w:szCs w:val="28"/>
          <w:u w:val="single"/>
        </w:rPr>
        <w:t>Код</w:t>
      </w:r>
      <w:r>
        <w:rPr>
          <w:rFonts w:ascii="Times New Roman" w:cs="Times New Roman" w:hAnsi="Times New Roman"/>
          <w:b/>
          <w:bCs/>
          <w:sz w:val="28"/>
          <w:szCs w:val="28"/>
          <w:u w:val="single"/>
          <w:lang w:val="en-US"/>
        </w:rPr>
        <w:t xml:space="preserve"> </w:t>
      </w:r>
      <w:r>
        <w:rPr>
          <w:rFonts w:ascii="Times New Roman" w:cs="Times New Roman" w:hAnsi="Times New Roman"/>
          <w:b/>
          <w:bCs/>
          <w:sz w:val="28"/>
          <w:szCs w:val="28"/>
          <w:u w:val="single"/>
        </w:rPr>
        <w:t>программы</w:t>
      </w:r>
      <w:r>
        <w:rPr>
          <w:rFonts w:ascii="Times New Roman" w:cs="Times New Roman" w:hAnsi="Times New Roman"/>
          <w:b/>
          <w:bCs/>
          <w:sz w:val="28"/>
          <w:szCs w:val="28"/>
          <w:lang w:val="en-US"/>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#include &lt;stm32f207xx.h&gt;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#include &lt;stm32f2xx.h&gt;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#include &lt;core_cm3.h&gt;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b/>
          <w:bCs/>
          <w:color w:val="262626"/>
          <w:kern w:val="0"/>
          <w:lang w:val="en-US" w:bidi="ar-SA"/>
        </w:rPr>
        <w:t>int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main (</w:t>
      </w:r>
      <w:r>
        <w:rPr>
          <w:rFonts w:ascii="Menlo" w:cs="Menlo" w:hAnsi="Menlo"/>
          <w:b/>
          <w:bCs/>
          <w:color w:val="262626"/>
          <w:kern w:val="0"/>
          <w:lang w:val="en-US" w:bidi="ar-SA"/>
        </w:rPr>
        <w:t>void</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RCC-&gt;AHB1ENR |= (RCC_AHB1ENR_GPIOGEN |</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RCC_AHB1ENR_GPIOAEN</w:t>
      </w:r>
      <w:r>
        <w:rPr>
          <w:rFonts w:ascii="Menlo" w:cs="Menlo" w:hAnsi="Menlo"/>
          <w:color w:val="262626"/>
          <w:kern w:val="0"/>
          <w:lang w:val="en-US" w:bidi="ar-SA"/>
        </w:rPr>
        <w:t>);</w:t>
      </w:r>
      <w:r>
        <w:rPr/>
        <mc:AlternateContent>
          <mc:Choice Requires="wps">
            <w:drawing>
              <wp:anchor distT="0" distB="0" distL="0" distR="0" simplePos="false" relativeHeight="3" behindDoc="false" locked="false" layoutInCell="true" allowOverlap="true">
                <wp:simplePos x="0" y="0"/>
                <wp:positionH relativeFrom="character">
                  <wp:posOffset>156794</wp:posOffset>
                </wp:positionH>
                <wp:positionV relativeFrom="line">
                  <wp:posOffset>-8562</wp:posOffset>
                </wp:positionV>
                <wp:extent cx="1175494" cy="184482"/>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
                      <w14:xfrm rot="0">
                        <a:off x="0" y="0"/>
                        <a:ext cx="1175494" cy="184482"/>
                      </w14:xfrm>
                    </w14:contentPart>
                  </a:graphicData>
                </a:graphic>
              </wp:anchor>
            </w:drawing>
          </mc:Choice>
          <mc:Fallback>
            <w:pict>
              <v:shape id="1027" filled="f" stroked="f" style="position:absolute;margin-left:12.35pt;margin-top:-0.67pt;width:92.56pt;height:14.53pt;z-index:3;mso-position-horizontal-relative:char;mso-position-vertical-relative:line;mso-width-relative:page;mso-height-relative:page;mso-wrap-distance-left:0.0pt;mso-wrap-distance-right:0.0pt;visibility:visible;">
                <v:fill/>
                <o:ink i="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"/>
              </v:shape>
            </w:pict>
          </mc:Fallback>
        </mc:AlternateContent>
      </w:r>
      <w:r>
        <w:rPr/>
        <mc:AlternateContent>
          <mc:Choice Requires="wps">
            <w:drawing>
              <wp:anchor distT="0" distB="0" distL="0" distR="0" simplePos="false" relativeHeight="4" behindDoc="false" locked="false" layoutInCell="true" allowOverlap="true">
                <wp:simplePos x="0" y="0"/>
                <wp:positionH relativeFrom="character">
                  <wp:posOffset>1485586</wp:posOffset>
                </wp:positionH>
                <wp:positionV relativeFrom="line">
                  <wp:posOffset>-76023</wp:posOffset>
                </wp:positionV>
                <wp:extent cx="1690939" cy="280454"/>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
                      <w14:xfrm rot="0">
                        <a:off x="0" y="0"/>
                        <a:ext cx="1690939" cy="280454"/>
                      </w14:xfrm>
                    </w14:contentPart>
                  </a:graphicData>
                </a:graphic>
              </wp:anchor>
            </w:drawing>
          </mc:Choice>
          <mc:Fallback>
            <w:pict>
              <v:shape id="1028" filled="f" stroked="f" style="position:absolute;margin-left:116.98pt;margin-top:-5.99pt;width:133.14pt;height:22.08pt;z-index:4;mso-position-horizontal-relative:char;mso-position-vertical-relative:line;mso-width-relative:page;mso-height-relative:page;mso-wrap-distance-left:0.0pt;mso-wrap-distance-right:0.0pt;visibility:visible;">
                <v:fill/>
                <o:ink i="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&#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GPIOG-&gt;MODER |= (GPIO_MODER_MODE7_0 |</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GPIO_MODER_MODE8_0</w:t>
      </w:r>
      <w:r>
        <w:rPr>
          <w:rFonts w:ascii="Menlo" w:cs="Menlo" w:hAnsi="Menlo"/>
          <w:color w:val="262626"/>
          <w:kern w:val="0"/>
          <w:lang w:val="en-US" w:bidi="ar-SA"/>
        </w:rPr>
        <w:t>);</w:t>
      </w:r>
      <w:r>
        <w:rPr/>
        <mc:AlternateContent>
          <mc:Choice Requires="wps">
            <w:drawing>
              <wp:anchor distT="0" distB="0" distL="0" distR="0" simplePos="false" relativeHeight="5" behindDoc="false" locked="false" layoutInCell="true" allowOverlap="true">
                <wp:simplePos x="0" y="0"/>
                <wp:positionH relativeFrom="character">
                  <wp:posOffset>145834</wp:posOffset>
                </wp:positionH>
                <wp:positionV relativeFrom="line">
                  <wp:posOffset>-63631</wp:posOffset>
                </wp:positionV>
                <wp:extent cx="1233926" cy="244735"/>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5">
                      <w14:xfrm rot="0">
                        <a:off x="0" y="0"/>
                        <a:ext cx="1233926" cy="244735"/>
                      </w14:xfrm>
                    </w14:contentPart>
                  </a:graphicData>
                </a:graphic>
              </wp:anchor>
            </w:drawing>
          </mc:Choice>
          <mc:Fallback>
            <w:pict>
              <v:shape id="1029" filled="f" stroked="f" style="position:absolute;margin-left:11.48pt;margin-top:-5.01pt;width:97.16pt;height:19.27pt;z-index:5;mso-position-horizontal-relative:char;mso-position-vertical-relative:line;mso-width-relative:page;mso-height-relative:page;mso-wrap-distance-left:0.0pt;mso-wrap-distance-right:0.0pt;visibility:visible;">
                <v:fill/>
                <o:ink i="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&#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GPIOG-&gt;OD</w:t>
      </w:r>
      <w:r>
        <w:rPr/>
        <mc:AlternateContent>
          <mc:Choice Requires="wps">
            <w:drawing>
              <wp:anchor distT="0" distB="0" distL="0" distR="0" simplePos="false" relativeHeight="39" behindDoc="false" locked="false" layoutInCell="true" allowOverlap="true">
                <wp:simplePos x="0" y="0"/>
                <wp:positionH relativeFrom="character">
                  <wp:posOffset>111748</wp:posOffset>
                </wp:positionH>
                <wp:positionV relativeFrom="line">
                  <wp:posOffset>152717</wp:posOffset>
                </wp:positionV>
                <wp:extent cx="9574" cy="18320"/>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6">
                      <w14:xfrm rot="0">
                        <a:off x="0" y="0"/>
                        <a:ext cx="9574" cy="18320"/>
                      </w14:xfrm>
                    </w14:contentPart>
                  </a:graphicData>
                </a:graphic>
              </wp:anchor>
            </w:drawing>
          </mc:Choice>
          <mc:Fallback>
            <w:pict>
              <v:shape id="1030" filled="f" stroked="f" style="position:absolute;margin-left:8.8pt;margin-top:12.02pt;width:0.75pt;height:1.44pt;z-index:39;mso-position-horizontal-relative:char;mso-position-vertical-relative:line;mso-width-relative:page;mso-height-relative:page;mso-wrap-distance-left:0.0pt;mso-wrap-distance-right:0.0pt;visibility:visible;">
                <v:fill/>
                <o:ink i="AEYdBOQCmAQCFxZIEUTWy5UDRZ4BRwFXCQAAAEa9AlAAFQAAgD8AAIA/AAAAAAAAAAAKFAOD/gp6&#10;/gqX7IP/AJ0Qf4BOen5T&#10;"/>
              </v:shape>
            </w:pict>
          </mc:Fallback>
        </mc:AlternateContent>
      </w:r>
      <w:r>
        <w:rPr>
          <w:rFonts w:ascii="Menlo" w:cs="Menlo" w:hAnsi="Menlo"/>
          <w:color w:val="262626"/>
          <w:kern w:val="0"/>
          <w:lang w:val="en-US" w:bidi="ar-SA"/>
        </w:rPr>
        <w:t>R |= GPIO_ODR_</w:t>
      </w:r>
      <w:r>
        <w:rPr>
          <w:rFonts w:ascii="Menlo" w:cs="Menlo" w:hAnsi="Menlo"/>
          <w:color w:val="262626"/>
          <w:kern w:val="0"/>
          <w:lang w:val="en-US" w:bidi="ar-SA"/>
        </w:rPr>
        <w:t>OD7;</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RCC-&gt;APB2ENR |= RCC_APB2ENR_</w:t>
      </w:r>
      <w:r>
        <w:rPr>
          <w:rFonts w:ascii="Menlo" w:cs="Menlo" w:hAnsi="Menlo"/>
          <w:color w:val="262626"/>
          <w:kern w:val="0"/>
          <w:lang w:val="en-US" w:bidi="ar-SA"/>
        </w:rPr>
        <w:t>SYSCFGEN;</w:t>
      </w:r>
      <w:r>
        <w:rPr/>
        <mc:AlternateContent>
          <mc:Choice Requires="wps">
            <w:drawing>
              <wp:anchor distT="0" distB="0" distL="0" distR="0" simplePos="false" relativeHeight="6" behindDoc="false" locked="false" layoutInCell="true" allowOverlap="true">
                <wp:simplePos x="0" y="0"/>
                <wp:positionH relativeFrom="character">
                  <wp:posOffset>132647</wp:posOffset>
                </wp:positionH>
                <wp:positionV relativeFrom="line">
                  <wp:posOffset>-111229</wp:posOffset>
                </wp:positionV>
                <wp:extent cx="2719442" cy="330750"/>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7">
                      <w14:xfrm rot="0">
                        <a:off x="0" y="0"/>
                        <a:ext cx="2719442" cy="330750"/>
                      </w14:xfrm>
                    </w14:contentPart>
                  </a:graphicData>
                </a:graphic>
              </wp:anchor>
            </w:drawing>
          </mc:Choice>
          <mc:Fallback>
            <w:pict>
              <v:shape id="1031" filled="f" stroked="f" style="position:absolute;margin-left:10.44pt;margin-top:-8.76pt;width:214.13pt;height:26.04pt;z-index:6;mso-position-horizontal-relative:char;mso-position-vertical-relative:line;mso-width-relative:page;mso-height-relative:page;mso-wrap-distance-left:0.0pt;mso-wrap-distance-right:0.0pt;visibility:visible;">
                <v:fill/>
                <o:ink i="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&#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EXTI-&gt;IMR |= (EXTI_IMR_MR0</w:t>
      </w:r>
      <w:r>
        <w:rPr>
          <w:rFonts w:ascii="Menlo" w:cs="Menlo" w:hAnsi="Menlo"/>
          <w:color w:val="262626"/>
          <w:kern w:val="0"/>
          <w:lang w:val="en-US" w:bidi="ar-SA"/>
        </w:rPr>
        <w:t>);</w:t>
      </w:r>
      <w:r>
        <w:rPr/>
        <mc:AlternateContent>
          <mc:Choice Requires="wps">
            <w:drawing>
              <wp:anchor distT="0" distB="0" distL="0" distR="0" simplePos="false" relativeHeight="7" behindDoc="false" locked="false" layoutInCell="true" allowOverlap="true">
                <wp:simplePos x="0" y="0"/>
                <wp:positionH relativeFrom="character">
                  <wp:posOffset>2493633</wp:posOffset>
                </wp:positionH>
                <wp:positionV relativeFrom="line">
                  <wp:posOffset>-170155</wp:posOffset>
                </wp:positionV>
                <wp:extent cx="1738236" cy="376009"/>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8">
                      <w14:xfrm rot="0">
                        <a:off x="0" y="0"/>
                        <a:ext cx="1738236" cy="376009"/>
                      </w14:xfrm>
                    </w14:contentPart>
                  </a:graphicData>
                </a:graphic>
              </wp:anchor>
            </w:drawing>
          </mc:Choice>
          <mc:Fallback>
            <w:pict>
              <v:shape id="1032" filled="f" stroked="f" style="position:absolute;margin-left:196.35pt;margin-top:-13.4pt;width:136.87pt;height:29.61pt;z-index:7;mso-position-horizontal-relative:char;mso-position-vertical-relative:line;mso-width-relative:page;mso-height-relative:page;mso-wrap-distance-left:0.0pt;mso-wrap-distance-right:0.0pt;visibility:visible;">
                <v:fill/>
                <o:ink i="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"/>
              </v:shape>
            </w:pict>
          </mc:Fallback>
        </mc:AlternateContent>
      </w:r>
      <w:r>
        <w:rPr/>
        <mc:AlternateContent>
          <mc:Choice Requires="wps">
            <w:drawing>
              <wp:anchor distT="0" distB="0" distL="0" distR="0" simplePos="false" relativeHeight="11" behindDoc="false" locked="false" layoutInCell="true" allowOverlap="true">
                <wp:simplePos x="0" y="0"/>
                <wp:positionH relativeFrom="character">
                  <wp:posOffset>301502</wp:posOffset>
                </wp:positionH>
                <wp:positionV relativeFrom="line">
                  <wp:posOffset>11913</wp:posOffset>
                </wp:positionV>
                <wp:extent cx="774710" cy="140570"/>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9">
                      <w14:xfrm rot="0">
                        <a:off x="0" y="0"/>
                        <a:ext cx="774710" cy="140570"/>
                      </w14:xfrm>
                    </w14:contentPart>
                  </a:graphicData>
                </a:graphic>
              </wp:anchor>
            </w:drawing>
          </mc:Choice>
          <mc:Fallback>
            <w:pict>
              <v:shape id="1033" filled="f" stroked="f" style="position:absolute;margin-left:23.74pt;margin-top:0.94pt;width:61.0pt;height:11.07pt;z-index:11;mso-position-horizontal-relative:char;mso-position-vertical-relative:line;mso-width-relative:page;mso-height-relative:page;mso-wrap-distance-left:0.0pt;mso-wrap-distance-right:0.0pt;visibility:visible;">
                <v:fill/>
                <o:ink i="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"/>
              </v:shape>
            </w:pict>
          </mc:Fallback>
        </mc:AlternateContent>
      </w:r>
      <w:r>
        <w:rPr/>
        <mc:AlternateContent>
          <mc:Choice Requires="wps">
            <w:drawing>
              <wp:anchor distT="0" distB="0" distL="0" distR="0" simplePos="false" relativeHeight="12" behindDoc="false" locked="false" layoutInCell="true" allowOverlap="true">
                <wp:simplePos x="0" y="0"/>
                <wp:positionH relativeFrom="character">
                  <wp:posOffset>1237211</wp:posOffset>
                </wp:positionH>
                <wp:positionV relativeFrom="line">
                  <wp:posOffset>-1272</wp:posOffset>
                </wp:positionV>
                <wp:extent cx="1115357" cy="150117"/>
                <wp:effectExtent l="0" t="0" r="0" b="0"/>
                <wp:wrapNone/>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0">
                      <w14:xfrm rot="0">
                        <a:off x="0" y="0"/>
                        <a:ext cx="1115357" cy="150117"/>
                      </w14:xfrm>
                    </w14:contentPart>
                  </a:graphicData>
                </a:graphic>
              </wp:anchor>
            </w:drawing>
          </mc:Choice>
          <mc:Fallback>
            <w:pict>
              <v:shape id="1034" filled="f" stroked="f" style="position:absolute;margin-left:97.42pt;margin-top:-0.1pt;width:87.82pt;height:11.82pt;z-index:12;mso-position-horizontal-relative:char;mso-position-vertical-relative:line;mso-width-relative:page;mso-height-relative:page;mso-wrap-distance-left:0.0pt;mso-wrap-distance-right:0.0pt;visibility:visible;">
                <v:fill/>
                <o:ink i="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&#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EXTI-&gt;RTSR |= EXTI_RTSR_</w:t>
      </w:r>
      <w:r>
        <w:rPr>
          <w:rFonts w:ascii="Menlo" w:cs="Menlo" w:hAnsi="Menlo"/>
          <w:color w:val="262626"/>
          <w:kern w:val="0"/>
          <w:lang w:val="en-US" w:bidi="ar-SA"/>
        </w:rPr>
        <w:t>TR0;</w:t>
      </w:r>
      <w:r>
        <w:rPr/>
        <mc:AlternateContent>
          <mc:Choice Requires="wps">
            <w:drawing>
              <wp:anchor distT="0" distB="0" distL="0" distR="0" simplePos="false" relativeHeight="8" behindDoc="false" locked="false" layoutInCell="true" allowOverlap="true">
                <wp:simplePos x="0" y="0"/>
                <wp:positionH relativeFrom="character">
                  <wp:posOffset>235173</wp:posOffset>
                </wp:positionH>
                <wp:positionV relativeFrom="line">
                  <wp:posOffset>-21163</wp:posOffset>
                </wp:positionV>
                <wp:extent cx="273460" cy="139563"/>
                <wp:effectExtent l="0" t="0" r="0" b="0"/>
                <wp:wrapNone/>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1">
                      <w14:xfrm rot="0">
                        <a:off x="0" y="0"/>
                        <a:ext cx="273460" cy="139563"/>
                      </w14:xfrm>
                    </w14:contentPart>
                  </a:graphicData>
                </a:graphic>
              </wp:anchor>
            </w:drawing>
          </mc:Choice>
          <mc:Fallback>
            <w:pict>
              <v:shape id="1035" filled="f" stroked="f" style="position:absolute;margin-left:18.52pt;margin-top:-1.67pt;width:21.53pt;height:10.99pt;z-index:8;mso-position-horizontal-relative:char;mso-position-vertical-relative:line;mso-width-relative:page;mso-height-relative:page;mso-wrap-distance-left:0.0pt;mso-wrap-distance-right:0.0pt;visibility:visible;">
                <v:fill/>
                <o:ink i="AMoBHQTkApgEGQo4CAD+DwAAAAAAAgsKSBFEAEUNRg1QABUAAIA/AACAPwAAAAAAAAAABQE4CpQB&#10;KIP+Ixz+Ivvt8c10nM/GHbhjhHP1/h3bFfJXjeTrj8h55fHHKPD+B/g34Fx4nvCD/wChwX+AUPXv&#10;6E8DzdYv6N1XLEeN8lRwnePh3435XXzZjt7PyD4vh34XwZ8Ie9CD+3vpH7w+XvwQ/k8vC8H5T1XW&#10;68T4K+EPjT0/hP3ePhzz9n5V/AsfLPX4J53xrfwJ6/4FEA==&#10;"/>
              </v:shape>
            </w:pict>
          </mc:Fallback>
        </mc:AlternateContent>
      </w:r>
      <w:r>
        <w:rPr/>
        <mc:AlternateContent>
          <mc:Choice Requires="wps">
            <w:drawing>
              <wp:anchor distT="0" distB="0" distL="0" distR="0" simplePos="false" relativeHeight="9" behindDoc="false" locked="false" layoutInCell="true" allowOverlap="true">
                <wp:simplePos x="0" y="0"/>
                <wp:positionH relativeFrom="character">
                  <wp:posOffset>702470</wp:posOffset>
                </wp:positionH>
                <wp:positionV relativeFrom="line">
                  <wp:posOffset>-49517</wp:posOffset>
                </wp:positionV>
                <wp:extent cx="1168456" cy="264715"/>
                <wp:effectExtent l="0" t="0" r="0" b="0"/>
                <wp:wrapNone/>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2">
                      <w14:xfrm rot="0">
                        <a:off x="0" y="0"/>
                        <a:ext cx="1168456" cy="264715"/>
                      </w14:xfrm>
                    </w14:contentPart>
                  </a:graphicData>
                </a:graphic>
              </wp:anchor>
            </w:drawing>
          </mc:Choice>
          <mc:Fallback>
            <w:pict>
              <v:shape id="1036" filled="f" stroked="f" style="position:absolute;margin-left:55.31pt;margin-top:-3.9pt;width:92.0pt;height:20.84pt;z-index:9;mso-position-horizontal-relative:char;mso-position-vertical-relative:line;mso-width-relative:page;mso-height-relative:page;mso-wrap-distance-left:0.0pt;mso-wrap-distance-right:0.0pt;visibility:visible;">
                <v:fill/>
                <o:ink i="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&#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EXTI-&gt;FTSR |= EXTI_FTSR_</w:t>
      </w:r>
      <w:r>
        <w:rPr>
          <w:rFonts w:ascii="Menlo" w:cs="Menlo" w:hAnsi="Menlo"/>
          <w:color w:val="262626"/>
          <w:kern w:val="0"/>
          <w:lang w:val="en-US" w:bidi="ar-SA"/>
        </w:rPr>
        <w:t>TR0;</w:t>
      </w:r>
      <w:r>
        <w:rPr/>
        <mc:AlternateContent>
          <mc:Choice Requires="wps">
            <w:drawing>
              <wp:anchor distT="0" distB="0" distL="0" distR="0" simplePos="false" relativeHeight="10" behindDoc="false" locked="false" layoutInCell="true" allowOverlap="true">
                <wp:simplePos x="0" y="0"/>
                <wp:positionH relativeFrom="character">
                  <wp:posOffset>192639</wp:posOffset>
                </wp:positionH>
                <wp:positionV relativeFrom="line">
                  <wp:posOffset>12466</wp:posOffset>
                </wp:positionV>
                <wp:extent cx="1716055" cy="302349"/>
                <wp:effectExtent l="0" t="0" r="0" b="0"/>
                <wp:wrapNone/>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3">
                      <w14:xfrm rot="0">
                        <a:off x="0" y="0"/>
                        <a:ext cx="1716055" cy="302349"/>
                      </w14:xfrm>
                    </w14:contentPart>
                  </a:graphicData>
                </a:graphic>
              </wp:anchor>
            </w:drawing>
          </mc:Choice>
          <mc:Fallback>
            <w:pict>
              <v:shape id="1037" filled="f" stroked="f" style="position:absolute;margin-left:15.17pt;margin-top:0.98pt;width:135.12pt;height:23.81pt;z-index:10;mso-position-horizontal-relative:char;mso-position-vertical-relative:line;mso-width-relative:page;mso-height-relative:page;mso-wrap-distance-left:0.0pt;mso-wrap-distance-right:0.0pt;visibility:visible;">
                <v:fill/>
                <o:ink i="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&#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SYSCFG-&gt;</w:t>
      </w:r>
      <w:r>
        <w:rPr>
          <w:rFonts w:ascii="Menlo" w:cs="Menlo" w:hAnsi="Menlo"/>
          <w:color w:val="262626"/>
          <w:kern w:val="0"/>
          <w:lang w:val="en-US" w:bidi="ar-SA"/>
        </w:rPr>
        <w:t>EXTICR[</w:t>
      </w:r>
      <w:r>
        <w:rPr>
          <w:rFonts w:ascii="Menlo" w:cs="Menlo" w:hAnsi="Menlo"/>
          <w:color w:val="262626"/>
          <w:kern w:val="0"/>
          <w:lang w:val="en-US" w:bidi="ar-SA"/>
        </w:rPr>
        <w:t>0] |= SYSCFG_EXTICR1_EXTI0_PA;</w:t>
      </w:r>
      <w:r>
        <w:rPr/>
        <mc:AlternateContent>
          <mc:Choice Requires="wps">
            <w:drawing>
              <wp:anchor distT="0" distB="0" distL="0" distR="0" simplePos="false" relativeHeight="13" behindDoc="false" locked="false" layoutInCell="true" allowOverlap="true">
                <wp:simplePos x="0" y="0"/>
                <wp:positionH relativeFrom="character">
                  <wp:posOffset>281877</wp:posOffset>
                </wp:positionH>
                <wp:positionV relativeFrom="line">
                  <wp:posOffset>-74937</wp:posOffset>
                </wp:positionV>
                <wp:extent cx="1912877" cy="232496"/>
                <wp:effectExtent l="0" t="0" r="0" b="0"/>
                <wp:wrapNone/>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4">
                      <w14:xfrm rot="0">
                        <a:off x="0" y="0"/>
                        <a:ext cx="1912877" cy="232496"/>
                      </w14:xfrm>
                    </w14:contentPart>
                  </a:graphicData>
                </a:graphic>
              </wp:anchor>
            </w:drawing>
          </mc:Choice>
          <mc:Fallback>
            <w:pict>
              <v:shape id="1038" filled="f" stroked="f" style="position:absolute;margin-left:22.2pt;margin-top:-5.9pt;width:150.62pt;height:18.31pt;z-index:13;mso-position-horizontal-relative:char;mso-position-vertical-relative:line;mso-width-relative:page;mso-height-relative:page;mso-wrap-distance-left:0.0pt;mso-wrap-distance-right:0.0pt;visibility:visible;">
                <v:fill/>
                <o:ink i="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"/>
              </v:shape>
            </w:pict>
          </mc:Fallback>
        </mc:AlternateContent>
      </w:r>
      <w:r>
        <w:rPr/>
        <mc:AlternateContent>
          <mc:Choice Requires="wps">
            <w:drawing>
              <wp:anchor distT="0" distB="0" distL="0" distR="0" simplePos="false" relativeHeight="14" behindDoc="false" locked="false" layoutInCell="true" allowOverlap="true">
                <wp:simplePos x="0" y="0"/>
                <wp:positionH relativeFrom="character">
                  <wp:posOffset>2267968</wp:posOffset>
                </wp:positionH>
                <wp:positionV relativeFrom="line">
                  <wp:posOffset>-90418</wp:posOffset>
                </wp:positionV>
                <wp:extent cx="695951" cy="186687"/>
                <wp:effectExtent l="0" t="0" r="0" b="0"/>
                <wp:wrapNone/>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5">
                      <w14:xfrm rot="0">
                        <a:off x="0" y="0"/>
                        <a:ext cx="695951" cy="186687"/>
                      </w14:xfrm>
                    </w14:contentPart>
                  </a:graphicData>
                </a:graphic>
              </wp:anchor>
            </w:drawing>
          </mc:Choice>
          <mc:Fallback>
            <w:pict>
              <v:shape id="1039" filled="f" stroked="f" style="position:absolute;margin-left:178.58pt;margin-top:-7.12pt;width:54.8pt;height:14.7pt;z-index:14;mso-position-horizontal-relative:char;mso-position-vertical-relative:line;mso-width-relative:page;mso-height-relative:page;mso-wrap-distance-left:0.0pt;mso-wrap-distance-right:0.0pt;visibility:visible;">
                <v:fill/>
                <o:ink i="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"/>
              </v:shape>
            </w:pict>
          </mc:Fallback>
        </mc:AlternateContent>
      </w:r>
      <w:r>
        <w:rPr/>
        <mc:AlternateContent>
          <mc:Choice Requires="wps">
            <w:drawing>
              <wp:anchor distT="0" distB="0" distL="0" distR="0" simplePos="false" relativeHeight="16" behindDoc="false" locked="false" layoutInCell="true" allowOverlap="true">
                <wp:simplePos x="0" y="0"/>
                <wp:positionH relativeFrom="character">
                  <wp:posOffset>1224509</wp:posOffset>
                </wp:positionH>
                <wp:positionV relativeFrom="line">
                  <wp:posOffset>99404</wp:posOffset>
                </wp:positionV>
                <wp:extent cx="343723" cy="151311"/>
                <wp:effectExtent l="0" t="0" r="0" b="0"/>
                <wp:wrapNone/>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6">
                      <w14:xfrm rot="0">
                        <a:off x="0" y="0"/>
                        <a:ext cx="343723" cy="151311"/>
                      </w14:xfrm>
                    </w14:contentPart>
                  </a:graphicData>
                </a:graphic>
              </wp:anchor>
            </w:drawing>
          </mc:Choice>
          <mc:Fallback>
            <w:pict>
              <v:shape id="1040" filled="f" stroked="f" style="position:absolute;margin-left:96.42pt;margin-top:7.83pt;width:27.06pt;height:11.91pt;z-index:16;mso-position-horizontal-relative:char;mso-position-vertical-relative:line;mso-width-relative:page;mso-height-relative:page;mso-wrap-distance-left:0.0pt;mso-wrap-distance-right:0.0pt;visibility:visible;">
                <v:fill/>
                <o:ink i="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"/>
              </v:shape>
            </w:pict>
          </mc:Fallback>
        </mc:AlternateContent>
      </w:r>
      <w:r>
        <w:rPr/>
        <mc:AlternateContent>
          <mc:Choice Requires="wps">
            <w:drawing>
              <wp:anchor distT="0" distB="0" distL="0" distR="0" simplePos="false" relativeHeight="17" behindDoc="false" locked="false" layoutInCell="true" allowOverlap="true">
                <wp:simplePos x="0" y="0"/>
                <wp:positionH relativeFrom="character">
                  <wp:posOffset>1563012</wp:posOffset>
                </wp:positionH>
                <wp:positionV relativeFrom="line">
                  <wp:posOffset>104539</wp:posOffset>
                </wp:positionV>
                <wp:extent cx="85526" cy="112702"/>
                <wp:effectExtent l="0" t="0" r="0" b="0"/>
                <wp:wrapNone/>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7">
                      <w14:xfrm rot="0">
                        <a:off x="0" y="0"/>
                        <a:ext cx="85526" cy="112702"/>
                      </w14:xfrm>
                    </w14:contentPart>
                  </a:graphicData>
                </a:graphic>
              </wp:anchor>
            </w:drawing>
          </mc:Choice>
          <mc:Fallback>
            <w:pict>
              <v:shape id="1041" filled="f" stroked="f" style="position:absolute;margin-left:123.07pt;margin-top:8.23pt;width:6.73pt;height:8.87pt;z-index:17;mso-position-horizontal-relative:char;mso-position-vertical-relative:line;mso-width-relative:page;mso-height-relative:page;mso-wrap-distance-left:0.0pt;mso-wrap-distance-right:0.0pt;visibility:visible;">
                <v:fill/>
                <o:ink i="AJUBHQTkApgEGQo4CAD+DwAAAAAAAgsKSBFEAEUNRg1QABUAAIA/AACAPwAAAAAAAAAABQE4CmAi&#10;g/5P6P5P3fgHliKqq4e5vXObznjnrz73Mta6csUAg/8ApY1/gFLO/hrMxCscevs9Yzm5nOta7cuH&#10;LHjOa4P7e+h/oD5jy1vwvV+A/F4747mJbjWu1dMV9F/F/tcfrkA=&#10;"/>
              </v:shape>
            </w:pict>
          </mc:Fallback>
        </mc:AlternateContent>
      </w:r>
      <w:r>
        <w:rPr/>
        <mc:AlternateContent>
          <mc:Choice Requires="wps">
            <w:drawing>
              <wp:anchor distT="0" distB="0" distL="0" distR="0" simplePos="false" relativeHeight="20" behindDoc="false" locked="false" layoutInCell="true" allowOverlap="true">
                <wp:simplePos x="0" y="0"/>
                <wp:positionH relativeFrom="character">
                  <wp:posOffset>2354900</wp:posOffset>
                </wp:positionH>
                <wp:positionV relativeFrom="line">
                  <wp:posOffset>41284</wp:posOffset>
                </wp:positionV>
                <wp:extent cx="526088" cy="173617"/>
                <wp:effectExtent l="0" t="0" r="0" b="0"/>
                <wp:wrapNone/>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8">
                      <w14:xfrm rot="0">
                        <a:off x="0" y="0"/>
                        <a:ext cx="526088" cy="173617"/>
                      </w14:xfrm>
                    </w14:contentPart>
                  </a:graphicData>
                </a:graphic>
              </wp:anchor>
            </w:drawing>
          </mc:Choice>
          <mc:Fallback>
            <w:pict>
              <v:shape id="1042" filled="f" stroked="f" style="position:absolute;margin-left:185.43pt;margin-top:3.25pt;width:41.42pt;height:13.67pt;z-index:20;mso-position-horizontal-relative:char;mso-position-vertical-relative:line;mso-width-relative:page;mso-height-relative:page;mso-wrap-distance-left:0.0pt;mso-wrap-distance-right:0.0pt;visibility:visible;">
                <v:fill/>
                <o:ink i="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&#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SCB-&gt;SCR |= </w:t>
      </w:r>
      <w:r>
        <w:rPr>
          <w:rFonts w:ascii="Menlo" w:cs="Menlo" w:hAnsi="Menlo"/>
          <w:color w:val="262626"/>
          <w:kern w:val="0"/>
          <w:lang w:val="en-US" w:bidi="ar-SA"/>
        </w:rPr>
        <w:t>SCB_SCR_SLEEPDEEP_</w:t>
      </w:r>
      <w:r>
        <w:rPr>
          <w:rFonts w:ascii="Menlo" w:cs="Menlo" w:hAnsi="Menlo"/>
          <w:color w:val="262626"/>
          <w:kern w:val="0"/>
          <w:lang w:val="en-US" w:bidi="ar-SA"/>
        </w:rPr>
        <w:t>Msk</w:t>
      </w:r>
      <w:r>
        <w:rPr>
          <w:rFonts w:ascii="Menlo" w:cs="Menlo" w:hAnsi="Menlo"/>
          <w:color w:val="262626"/>
          <w:kern w:val="0"/>
          <w:lang w:val="en-US" w:bidi="ar-SA"/>
        </w:rPr>
        <w:t>;</w:t>
      </w:r>
      <w:r>
        <w:rPr/>
        <mc:AlternateContent>
          <mc:Choice Requires="wps">
            <w:drawing>
              <wp:anchor distT="0" distB="0" distL="0" distR="0" simplePos="false" relativeHeight="15" behindDoc="false" locked="false" layoutInCell="true" allowOverlap="true">
                <wp:simplePos x="0" y="0"/>
                <wp:positionH relativeFrom="character">
                  <wp:posOffset>1024992</wp:posOffset>
                </wp:positionH>
                <wp:positionV relativeFrom="line">
                  <wp:posOffset>-33950</wp:posOffset>
                </wp:positionV>
                <wp:extent cx="815843" cy="139891"/>
                <wp:effectExtent l="0" t="0" r="0" b="0"/>
                <wp:wrapNone/>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19">
                      <w14:xfrm rot="0">
                        <a:off x="0" y="0"/>
                        <a:ext cx="815843" cy="139891"/>
                      </w14:xfrm>
                    </w14:contentPart>
                  </a:graphicData>
                </a:graphic>
              </wp:anchor>
            </w:drawing>
          </mc:Choice>
          <mc:Fallback>
            <w:pict>
              <v:shape id="1043" filled="f" stroked="f" style="position:absolute;margin-left:80.71pt;margin-top:-2.67pt;width:64.24pt;height:11.02pt;z-index:15;mso-position-horizontal-relative:char;mso-position-vertical-relative:line;mso-width-relative:page;mso-height-relative:page;mso-wrap-distance-left:0.0pt;mso-wrap-distance-right:0.0pt;visibility:visible;">
                <v:fill/>
                <o:ink i="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"/>
              </v:shape>
            </w:pict>
          </mc:Fallback>
        </mc:AlternateContent>
      </w:r>
      <w:r>
        <w:rPr/>
        <mc:AlternateContent>
          <mc:Choice Requires="wps">
            <w:drawing>
              <wp:anchor distT="0" distB="0" distL="0" distR="0" simplePos="false" relativeHeight="18" behindDoc="false" locked="false" layoutInCell="true" allowOverlap="true">
                <wp:simplePos x="0" y="0"/>
                <wp:positionH relativeFrom="character">
                  <wp:posOffset>2462119</wp:posOffset>
                </wp:positionH>
                <wp:positionV relativeFrom="line">
                  <wp:posOffset>-57042</wp:posOffset>
                </wp:positionV>
                <wp:extent cx="66424" cy="118047"/>
                <wp:effectExtent l="0" t="0" r="0" b="0"/>
                <wp:wrapNone/>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0">
                      <w14:xfrm rot="0">
                        <a:off x="0" y="0"/>
                        <a:ext cx="66424" cy="118047"/>
                      </w14:xfrm>
                    </w14:contentPart>
                  </a:graphicData>
                </a:graphic>
              </wp:anchor>
            </w:drawing>
          </mc:Choice>
          <mc:Fallback>
            <w:pict>
              <v:shape id="1044" filled="f" stroked="f" style="position:absolute;margin-left:193.87pt;margin-top:-4.49pt;width:5.23pt;height:9.3pt;z-index:18;mso-position-horizontal-relative:char;mso-position-vertical-relative:line;mso-width-relative:page;mso-height-relative:page;mso-wrap-distance-left:0.0pt;mso-wrap-distance-right:0.0pt;visibility:visible;">
                <v:fill/>
                <o:ink i="AGwdBOQCmAQZCjgIAP4PAAAAAAACCwpIEUQARQ1GDVAAFQAAgD8AAIA/AAAAAAAAAAAFATgKNw2D&#10;/lJy/lKdaXjVa7eUg/8ApXt/gFK5fGmOGtzw5+H74IP7e/AjfgNfjX4R+A+fPxevP51/Ctg=&#10;"/>
              </v:shape>
            </w:pict>
          </mc:Fallback>
        </mc:AlternateContent>
      </w:r>
      <w:r>
        <w:rPr/>
        <mc:AlternateContent>
          <mc:Choice Requires="wps">
            <w:drawing>
              <wp:anchor distT="0" distB="0" distL="0" distR="0" simplePos="false" relativeHeight="19" behindDoc="false" locked="false" layoutInCell="true" allowOverlap="true">
                <wp:simplePos x="0" y="0"/>
                <wp:positionH relativeFrom="character">
                  <wp:posOffset>2546139</wp:posOffset>
                </wp:positionH>
                <wp:positionV relativeFrom="line">
                  <wp:posOffset>-96601</wp:posOffset>
                </wp:positionV>
                <wp:extent cx="552017" cy="198603"/>
                <wp:effectExtent l="0" t="0" r="0" b="0"/>
                <wp:wrapNone/>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1">
                      <w14:xfrm rot="0">
                        <a:off x="0" y="0"/>
                        <a:ext cx="552017" cy="198603"/>
                      </w14:xfrm>
                    </w14:contentPart>
                  </a:graphicData>
                </a:graphic>
              </wp:anchor>
            </w:drawing>
          </mc:Choice>
          <mc:Fallback>
            <w:pict>
              <v:shape id="1045" filled="f" stroked="f" style="position:absolute;margin-left:200.48pt;margin-top:-7.61pt;width:43.47pt;height:15.64pt;z-index:19;mso-position-horizontal-relative:char;mso-position-vertical-relative:line;mso-width-relative:page;mso-height-relative:page;mso-wrap-distance-left:0.0pt;mso-wrap-distance-right:0.0pt;visibility:visible;">
                <v:fill/>
                <o:ink i="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"/>
              </v:shape>
            </w:pict>
          </mc:Fallback>
        </mc:AlternateContent>
      </w:r>
      <w:r>
        <w:rPr/>
        <mc:AlternateContent>
          <mc:Choice Requires="wps">
            <w:drawing>
              <wp:anchor distT="0" distB="0" distL="0" distR="0" simplePos="false" relativeHeight="21" behindDoc="false" locked="false" layoutInCell="true" allowOverlap="true">
                <wp:simplePos x="0" y="0"/>
                <wp:positionH relativeFrom="character">
                  <wp:posOffset>28810</wp:posOffset>
                </wp:positionH>
                <wp:positionV relativeFrom="line">
                  <wp:posOffset>65443</wp:posOffset>
                </wp:positionV>
                <wp:extent cx="119098" cy="166206"/>
                <wp:effectExtent l="0" t="0" r="0" b="0"/>
                <wp:wrapNone/>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2">
                      <w14:xfrm rot="0">
                        <a:off x="0" y="0"/>
                        <a:ext cx="119098" cy="166206"/>
                      </w14:xfrm>
                    </w14:contentPart>
                  </a:graphicData>
                </a:graphic>
              </wp:anchor>
            </w:drawing>
          </mc:Choice>
          <mc:Fallback>
            <w:pict>
              <v:shape id="1046" filled="f" stroked="f" style="position:absolute;margin-left:2.27pt;margin-top:5.15pt;width:9.38pt;height:13.09pt;z-index:21;mso-position-horizontal-relative:char;mso-position-vertical-relative:line;mso-width-relative:page;mso-height-relative:page;mso-wrap-distance-left:0.0pt;mso-wrap-distance-right:0.0pt;visibility:visible;">
                <v:fill/>
                <o:ink i="AJMBHQTkApgEGQo4CAD+DwAAAAAAAgsKSBFEAEUNRg1QABUAAIA/AACAPwAAAAAAAAAABQE4Ci0N&#10;g/sj5/xPwf5Pj9evh6zxgzwvgafA14/GvHz1g/t78Gt+Br+TfrPw6vM3PcAFATgKLAqD+mvr30b+&#10;BvibwMeTYIP8Bt918L5/Afo7x0CD+3vxFn4i/6z8/dzz/Kvg&#10;"/>
              </v:shape>
            </w:pict>
          </mc:Fallback>
        </mc:AlternateContent>
      </w:r>
      <w:r>
        <w:rPr/>
        <mc:AlternateContent>
          <mc:Choice Requires="wps">
            <w:drawing>
              <wp:anchor distT="0" distB="0" distL="0" distR="0" simplePos="false" relativeHeight="26" behindDoc="false" locked="false" layoutInCell="true" allowOverlap="true">
                <wp:simplePos x="0" y="0"/>
                <wp:positionH relativeFrom="character">
                  <wp:posOffset>2641144</wp:posOffset>
                </wp:positionH>
                <wp:positionV relativeFrom="line">
                  <wp:posOffset>50244</wp:posOffset>
                </wp:positionV>
                <wp:extent cx="1076079" cy="195183"/>
                <wp:effectExtent l="0" t="0" r="0" b="0"/>
                <wp:wrapNone/>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3">
                      <w14:xfrm rot="0">
                        <a:off x="0" y="0"/>
                        <a:ext cx="1076079" cy="195183"/>
                      </w14:xfrm>
                    </w14:contentPart>
                  </a:graphicData>
                </a:graphic>
              </wp:anchor>
            </w:drawing>
          </mc:Choice>
          <mc:Fallback>
            <w:pict>
              <v:shape id="1047" filled="f" stroked="f" style="position:absolute;margin-left:207.96pt;margin-top:3.96pt;width:84.73pt;height:15.37pt;z-index:26;mso-position-horizontal-relative:char;mso-position-vertical-relative:line;mso-width-relative:page;mso-height-relative:page;mso-wrap-distance-left:0.0pt;mso-wrap-distance-right:0.0pt;visibility:visible;">
                <v:fill/>
                <o:ink i="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&#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mc:AlternateContent>
          <mc:Choice Requires="wps">
            <w:drawing>
              <wp:anchor distT="0" distB="0" distL="0" distR="0" simplePos="false" relativeHeight="22" behindDoc="false" locked="false" layoutInCell="true" allowOverlap="true">
                <wp:simplePos x="0" y="0"/>
                <wp:positionH relativeFrom="character">
                  <wp:posOffset>198726</wp:posOffset>
                </wp:positionH>
                <wp:positionV relativeFrom="line">
                  <wp:posOffset>-14776</wp:posOffset>
                </wp:positionV>
                <wp:extent cx="1711292" cy="185142"/>
                <wp:effectExtent l="0" t="0" r="0" b="0"/>
                <wp:wrapNone/>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4">
                      <w14:xfrm rot="0">
                        <a:off x="0" y="0"/>
                        <a:ext cx="1711292" cy="185142"/>
                      </w14:xfrm>
                    </w14:contentPart>
                  </a:graphicData>
                </a:graphic>
              </wp:anchor>
            </w:drawing>
          </mc:Choice>
          <mc:Fallback>
            <w:pict>
              <v:shape id="1048" filled="f" stroked="f" style="position:absolute;margin-left:15.65pt;margin-top:-1.16pt;width:134.75pt;height:14.58pt;z-index:22;mso-position-horizontal-relative:char;mso-position-vertical-relative:line;mso-width-relative:page;mso-height-relative:page;mso-wrap-distance-left:0.0pt;mso-wrap-distance-right:0.0pt;visibility:visible;">
                <v:fill/>
                <o:ink i="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"/>
              </v:shape>
            </w:pict>
          </mc:Fallback>
        </mc:AlternateContent>
      </w:r>
      <w:r>
        <w:rPr/>
        <mc:AlternateContent>
          <mc:Choice Requires="wps">
            <w:drawing>
              <wp:anchor distT="0" distB="0" distL="0" distR="0" simplePos="false" relativeHeight="23" behindDoc="false" locked="false" layoutInCell="true" allowOverlap="true">
                <wp:simplePos x="0" y="0"/>
                <wp:positionH relativeFrom="character">
                  <wp:posOffset>2058950</wp:posOffset>
                </wp:positionH>
                <wp:positionV relativeFrom="line">
                  <wp:posOffset>6775</wp:posOffset>
                </wp:positionV>
                <wp:extent cx="372723" cy="126418"/>
                <wp:effectExtent l="0" t="0" r="0" b="0"/>
                <wp:wrapNone/>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5">
                      <w14:xfrm rot="0">
                        <a:off x="0" y="0"/>
                        <a:ext cx="372723" cy="126418"/>
                      </w14:xfrm>
                    </w14:contentPart>
                  </a:graphicData>
                </a:graphic>
              </wp:anchor>
            </w:drawing>
          </mc:Choice>
          <mc:Fallback>
            <w:pict>
              <v:shape id="1049" filled="f" stroked="f" style="position:absolute;margin-left:162.12pt;margin-top:0.53pt;width:29.35pt;height:9.95pt;z-index:23;mso-position-horizontal-relative:char;mso-position-vertical-relative:line;mso-width-relative:page;mso-height-relative:page;mso-wrap-distance-left:0.0pt;mso-wrap-distance-right:0.0pt;visibility:visible;">
                <v:fill/>
                <o:ink i="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"/>
              </v:shape>
            </w:pict>
          </mc:Fallback>
        </mc:AlternateContent>
      </w:r>
      <w:r>
        <w:rPr/>
        <mc:AlternateContent>
          <mc:Choice Requires="wps">
            <w:drawing>
              <wp:anchor distT="0" distB="0" distL="0" distR="0" simplePos="false" relativeHeight="24" behindDoc="false" locked="false" layoutInCell="true" allowOverlap="true">
                <wp:simplePos x="0" y="0"/>
                <wp:positionH relativeFrom="character">
                  <wp:posOffset>2597246</wp:posOffset>
                </wp:positionH>
                <wp:positionV relativeFrom="line">
                  <wp:posOffset>-21508</wp:posOffset>
                </wp:positionV>
                <wp:extent cx="931000" cy="170527"/>
                <wp:effectExtent l="0" t="0" r="0" b="0"/>
                <wp:wrapNone/>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6">
                      <w14:xfrm rot="0">
                        <a:off x="0" y="0"/>
                        <a:ext cx="931000" cy="170527"/>
                      </w14:xfrm>
                    </w14:contentPart>
                  </a:graphicData>
                </a:graphic>
              </wp:anchor>
            </w:drawing>
          </mc:Choice>
          <mc:Fallback>
            <w:pict>
              <v:shape id="1050" filled="f" stroked="f" style="position:absolute;margin-left:204.51pt;margin-top:-1.69pt;width:73.31pt;height:13.43pt;z-index:24;mso-position-horizontal-relative:char;mso-position-vertical-relative:line;mso-width-relative:page;mso-height-relative:page;mso-wrap-distance-left:0.0pt;mso-wrap-distance-right:0.0pt;visibility:visible;">
                <v:fill/>
                <o:ink i="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"/>
              </v:shape>
            </w:pict>
          </mc:Fallback>
        </mc:AlternateContent>
      </w:r>
      <w:r>
        <w:rPr/>
        <mc:AlternateContent>
          <mc:Choice Requires="wps">
            <w:drawing>
              <wp:anchor distT="0" distB="0" distL="0" distR="0" simplePos="false" relativeHeight="25" behindDoc="false" locked="false" layoutInCell="true" allowOverlap="true">
                <wp:simplePos x="0" y="0"/>
                <wp:positionH relativeFrom="character">
                  <wp:posOffset>3591468</wp:posOffset>
                </wp:positionH>
                <wp:positionV relativeFrom="line">
                  <wp:posOffset>-49286</wp:posOffset>
                </wp:positionV>
                <wp:extent cx="1806168" cy="230371"/>
                <wp:effectExtent l="0" t="0" r="0" b="0"/>
                <wp:wrapNone/>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7">
                      <w14:xfrm rot="0">
                        <a:off x="0" y="0"/>
                        <a:ext cx="1806168" cy="230371"/>
                      </w14:xfrm>
                    </w14:contentPart>
                  </a:graphicData>
                </a:graphic>
              </wp:anchor>
            </w:drawing>
          </mc:Choice>
          <mc:Fallback>
            <w:pict>
              <v:shape id="1051" filled="f" stroked="f" style="position:absolute;margin-left:282.79pt;margin-top:-3.88pt;width:142.22pt;height:18.14pt;z-index:25;mso-position-horizontal-relative:char;mso-position-vertical-relative:line;mso-width-relative:page;mso-height-relative:page;mso-wrap-distance-left:0.0pt;mso-wrap-distance-right:0.0pt;visibility:visible;">
                <v:fill/>
                <o:ink i="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"/>
              </v:shape>
            </w:pict>
          </mc:Fallback>
        </mc:AlternateContent>
      </w:r>
      <w:r>
        <w:rPr/>
        <mc:AlternateContent>
          <mc:Choice Requires="wps">
            <w:drawing>
              <wp:anchor distT="0" distB="0" distL="0" distR="0" simplePos="false" relativeHeight="27" behindDoc="false" locked="false" layoutInCell="true" allowOverlap="true">
                <wp:simplePos x="0" y="0"/>
                <wp:positionH relativeFrom="character">
                  <wp:posOffset>3805106</wp:posOffset>
                </wp:positionH>
                <wp:positionV relativeFrom="line">
                  <wp:posOffset>63088</wp:posOffset>
                </wp:positionV>
                <wp:extent cx="2329261" cy="148177"/>
                <wp:effectExtent l="0" t="0" r="0" b="0"/>
                <wp:wrapNone/>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8">
                      <w14:xfrm rot="0">
                        <a:off x="0" y="0"/>
                        <a:ext cx="2329261" cy="148177"/>
                      </w14:xfrm>
                    </w14:contentPart>
                  </a:graphicData>
                </a:graphic>
              </wp:anchor>
            </w:drawing>
          </mc:Choice>
          <mc:Fallback>
            <w:pict>
              <v:shape id="1052" filled="f" stroked="f" style="position:absolute;margin-left:299.61pt;margin-top:4.97pt;width:183.41pt;height:11.67pt;z-index:27;mso-position-horizontal-relative:char;mso-position-vertical-relative:line;mso-width-relative:page;mso-height-relative:page;mso-wrap-distance-left:0.0pt;mso-wrap-distance-right:0.0pt;visibility:visible;">
                <v:fill/>
                <o:ink i="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&#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RCC-&gt;APB1ENR |= RCC_APB1ENR_TIM6EN; // Enable timer clock source</w:t>
      </w:r>
      <w:r>
        <w:rPr/>
        <mc:AlternateContent>
          <mc:Choice Requires="wps">
            <w:drawing>
              <wp:anchor distT="0" distB="0" distL="0" distR="0" simplePos="false" relativeHeight="28" behindDoc="false" locked="false" layoutInCell="true" allowOverlap="true">
                <wp:simplePos x="0" y="0"/>
                <wp:positionH relativeFrom="character">
                  <wp:posOffset>169577</wp:posOffset>
                </wp:positionH>
                <wp:positionV relativeFrom="line">
                  <wp:posOffset>25052</wp:posOffset>
                </wp:positionV>
                <wp:extent cx="919278" cy="172097"/>
                <wp:effectExtent l="0" t="0" r="0" b="0"/>
                <wp:wrapNone/>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29">
                      <w14:xfrm rot="0">
                        <a:off x="0" y="0"/>
                        <a:ext cx="919278" cy="172097"/>
                      </w14:xfrm>
                    </w14:contentPart>
                  </a:graphicData>
                </a:graphic>
              </wp:anchor>
            </w:drawing>
          </mc:Choice>
          <mc:Fallback>
            <w:pict>
              <v:shape id="1053" filled="f" stroked="f" style="position:absolute;margin-left:13.35pt;margin-top:1.97pt;width:72.38pt;height:13.55pt;z-index:28;mso-position-horizontal-relative:char;mso-position-vertical-relative:line;mso-width-relative:page;mso-height-relative:page;mso-wrap-distance-left:0.0pt;mso-wrap-distance-right:0.0pt;visibility:visible;">
                <v:fill/>
                <o:ink i="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"/>
              </v:shape>
            </w:pict>
          </mc:Fallback>
        </mc:AlternateContent>
      </w:r>
      <w:r>
        <w:rPr/>
        <mc:AlternateContent>
          <mc:Choice Requires="wps">
            <w:drawing>
              <wp:anchor distT="0" distB="0" distL="0" distR="0" simplePos="false" relativeHeight="29" behindDoc="false" locked="false" layoutInCell="true" allowOverlap="true">
                <wp:simplePos x="0" y="0"/>
                <wp:positionH relativeFrom="character">
                  <wp:posOffset>1157125</wp:posOffset>
                </wp:positionH>
                <wp:positionV relativeFrom="line">
                  <wp:posOffset>68825</wp:posOffset>
                </wp:positionV>
                <wp:extent cx="122184" cy="54163"/>
                <wp:effectExtent l="0" t="0" r="0" b="0"/>
                <wp:wrapNone/>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0">
                      <w14:xfrm rot="0">
                        <a:off x="0" y="0"/>
                        <a:ext cx="122184" cy="54163"/>
                      </w14:xfrm>
                    </w14:contentPart>
                  </a:graphicData>
                </a:graphic>
              </wp:anchor>
            </w:drawing>
          </mc:Choice>
          <mc:Fallback>
            <w:pict>
              <v:shape id="1054" filled="f" stroked="f" style="position:absolute;margin-left:91.11pt;margin-top:5.42pt;width:9.62pt;height:4.26pt;z-index:29;mso-position-horizontal-relative:char;mso-position-vertical-relative:line;mso-width-relative:page;mso-height-relative:page;mso-wrap-distance-left:0.0pt;mso-wrap-distance-right:0.0pt;visibility:visible;">
                <v:fill/>
                <o:ink i="ALwBHQTkApgEGQo4CAD+DwAAAAAAAgsKSBFEAEUNRg1QABUAAIA/AACAPwAAAAAAAAAABQE4CiIH&#10;g/ij5N5Y18BeCIPzO2sz8O7Ag/t78V1+Nv9/0/w3f4FABQE4CmAbg/U+G/h52jnXwH7fgV5XuWy8&#10;Hv7/hNfA07CD8719MzEep04se71m/DY+Ht6j3/Dog/t77f/GAfigfd+CfH39G/R3zBHw38J+X4Nf&#10;gsfm38JF+Ni/Ey/EPwL8J/Uv3CA=&#10;"/>
              </v:shape>
            </w:pict>
          </mc:Fallback>
        </mc:AlternateContent>
      </w:r>
      <w:r>
        <w:rPr/>
        <mc:AlternateContent>
          <mc:Choice Requires="wps">
            <w:drawing>
              <wp:anchor distT="0" distB="0" distL="0" distR="0" simplePos="false" relativeHeight="30" behindDoc="false" locked="false" layoutInCell="true" allowOverlap="true">
                <wp:simplePos x="0" y="0"/>
                <wp:positionH relativeFrom="character">
                  <wp:posOffset>1210889</wp:posOffset>
                </wp:positionH>
                <wp:positionV relativeFrom="line">
                  <wp:posOffset>41101</wp:posOffset>
                </wp:positionV>
                <wp:extent cx="304510" cy="105099"/>
                <wp:effectExtent l="0" t="0" r="0" b="0"/>
                <wp:wrapNone/>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1">
                      <w14:xfrm rot="0">
                        <a:off x="0" y="0"/>
                        <a:ext cx="304510" cy="105099"/>
                      </w14:xfrm>
                    </w14:contentPart>
                  </a:graphicData>
                </a:graphic>
              </wp:anchor>
            </w:drawing>
          </mc:Choice>
          <mc:Fallback>
            <w:pict>
              <v:shape id="1055" filled="f" stroked="f" style="position:absolute;margin-left:95.35pt;margin-top:3.24pt;width:23.98pt;height:8.28pt;z-index:30;mso-position-horizontal-relative:char;mso-position-vertical-relative:line;mso-width-relative:page;mso-height-relative:page;mso-wrap-distance-left:0.0pt;mso-wrap-distance-right:0.0pt;visibility:visible;">
                <v:fill/>
                <o:ink i="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"/>
              </v:shape>
            </w:pict>
          </mc:Fallback>
        </mc:AlternateContent>
      </w:r>
      <w:r>
        <w:rPr/>
        <mc:AlternateContent>
          <mc:Choice Requires="wps">
            <w:drawing>
              <wp:anchor distT="0" distB="0" distL="0" distR="0" simplePos="false" relativeHeight="31" behindDoc="false" locked="false" layoutInCell="true" allowOverlap="true">
                <wp:simplePos x="0" y="0"/>
                <wp:positionH relativeFrom="character">
                  <wp:posOffset>1500268</wp:posOffset>
                </wp:positionH>
                <wp:positionV relativeFrom="line">
                  <wp:posOffset>124570</wp:posOffset>
                </wp:positionV>
                <wp:extent cx="40086" cy="52203"/>
                <wp:effectExtent l="0" t="0" r="0" b="0"/>
                <wp:wrapNone/>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2">
                      <w14:xfrm rot="0">
                        <a:off x="0" y="0"/>
                        <a:ext cx="40086" cy="52203"/>
                      </w14:xfrm>
                    </w14:contentPart>
                  </a:graphicData>
                </a:graphic>
              </wp:anchor>
            </w:drawing>
          </mc:Choice>
          <mc:Fallback>
            <w:pict>
              <v:shape id="1056" filled="f" stroked="f" style="position:absolute;margin-left:118.13pt;margin-top:9.81pt;width:3.16pt;height:4.11pt;z-index:31;mso-position-horizontal-relative:char;mso-position-vertical-relative:line;mso-width-relative:page;mso-height-relative:page;mso-wrap-distance-left:0.0pt;mso-wrap-distance-right:0.0pt;visibility:visible;">
                <v:fill/>
                <o:ink i="AHYdBOQCmAQZCjgIAP4PAAAAAAACCwpIEUQARQ1GDVAAFQAAgD8AAIA/AAAAAAAAAAAFATgKQRGD&#10;/ml0/mlD+J98vA+Csb8H4d7cunwByIP/AKn8f4BVB3h6nlVx9Xx+foeV4Gt+P5KD/LjfmGfirpfW&#10;xrcpz8jg&#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 xml:space="preserve">TIM6-&gt;PSC = 1000 - </w:t>
      </w:r>
      <w:r>
        <w:rPr>
          <w:rFonts w:ascii="Menlo" w:cs="Menlo" w:hAnsi="Menlo"/>
          <w:color w:val="262626"/>
          <w:kern w:val="0"/>
          <w:lang w:val="en-US" w:bidi="ar-SA"/>
        </w:rPr>
        <w:t xml:space="preserve">1;   </w:t>
      </w:r>
      <w:r>
        <w:rPr>
          <w:rFonts w:ascii="Menlo" w:cs="Menlo" w:hAnsi="Menlo"/>
          <w:color w:val="262626"/>
          <w:kern w:val="0"/>
          <w:lang w:val="en-US" w:bidi="ar-SA"/>
        </w:rPr>
        <w:t xml:space="preserve">            // Set the </w:t>
      </w:r>
      <w:r>
        <w:rPr>
          <w:rFonts w:ascii="Menlo" w:cs="Menlo" w:hAnsi="Menlo"/>
          <w:color w:val="262626"/>
          <w:kern w:val="0"/>
          <w:lang w:val="en-US" w:bidi="ar-SA"/>
        </w:rPr>
        <w:t>prescaler</w:t>
      </w:r>
      <w:r>
        <w:rPr/>
        <mc:AlternateContent>
          <mc:Choice Requires="wps">
            <w:drawing>
              <wp:anchor distT="0" distB="0" distL="0" distR="0" simplePos="false" relativeHeight="32" behindDoc="false" locked="false" layoutInCell="true" allowOverlap="true">
                <wp:simplePos x="0" y="0"/>
                <wp:positionH relativeFrom="character">
                  <wp:posOffset>96764</wp:posOffset>
                </wp:positionH>
                <wp:positionV relativeFrom="line">
                  <wp:posOffset>90886</wp:posOffset>
                </wp:positionV>
                <wp:extent cx="112852" cy="5704"/>
                <wp:effectExtent l="0" t="0" r="0" b="0"/>
                <wp:wrapNone/>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3">
                      <w14:xfrm rot="0">
                        <a:off x="0" y="0"/>
                        <a:ext cx="112852" cy="5704"/>
                      </w14:xfrm>
                    </w14:contentPart>
                  </a:graphicData>
                </a:graphic>
              </wp:anchor>
            </w:drawing>
          </mc:Choice>
          <mc:Fallback>
            <w:pict>
              <v:shape id="1057" filled="f" stroked="f" style="position:absolute;margin-left:7.62pt;margin-top:7.16pt;width:8.89pt;height:0.45pt;z-index:32;mso-position-horizontal-relative:char;mso-position-vertical-relative:line;mso-width-relative:page;mso-height-relative:page;mso-wrap-distance-left:0.0pt;mso-wrap-distance-right:0.0pt;visibility:visible;">
                <v:fill/>
                <o:ink i="AGIdBOQCmAQZCjgIAP4PAAAAAAACCwpIEUQARQ1GDVAAFQAAgD8AAIA/AAAAAAAAAAAFATgKLQuD&#10;/jrg/jq3nHDNccZAg/8AqxZ/gFWLbzVVC5CD+3vi34d8rr8O+rz8v4f+hw==&#10;"/>
              </v:shape>
            </w:pict>
          </mc:Fallback>
        </mc:AlternateContent>
      </w:r>
      <w:r>
        <w:rPr/>
        <mc:AlternateContent>
          <mc:Choice Requires="wps">
            <w:drawing>
              <wp:anchor distT="0" distB="0" distL="0" distR="0" simplePos="false" relativeHeight="33" behindDoc="false" locked="false" layoutInCell="true" allowOverlap="true">
                <wp:simplePos x="0" y="0"/>
                <wp:positionH relativeFrom="character">
                  <wp:posOffset>260842</wp:posOffset>
                </wp:positionH>
                <wp:positionV relativeFrom="line">
                  <wp:posOffset>28232</wp:posOffset>
                </wp:positionV>
                <wp:extent cx="1443783" cy="205638"/>
                <wp:effectExtent l="0" t="0" r="0" b="0"/>
                <wp:wrapNone/>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4">
                      <w14:xfrm rot="0">
                        <a:off x="0" y="0"/>
                        <a:ext cx="1443783" cy="205638"/>
                      </w14:xfrm>
                    </w14:contentPart>
                  </a:graphicData>
                </a:graphic>
              </wp:anchor>
            </w:drawing>
          </mc:Choice>
          <mc:Fallback>
            <w:pict>
              <v:shape id="1058" filled="f" stroked="f" style="position:absolute;margin-left:20.54pt;margin-top:2.22pt;width:113.68pt;height:16.19pt;z-index:33;mso-position-horizontal-relative:char;mso-position-vertical-relative:line;mso-width-relative:page;mso-height-relative:page;mso-wrap-distance-left:0.0pt;mso-wrap-distance-right:0.0pt;visibility:visible;">
                <v:fill/>
                <o:ink i="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"/>
              </v:shape>
            </w:pict>
          </mc:Fallback>
        </mc:AlternateConten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 xml:space="preserve">TIM6-&gt;ARR = </w:t>
      </w:r>
      <w:r>
        <w:rPr>
          <w:rFonts w:ascii="Menlo" w:cs="Menlo" w:hAnsi="Menlo"/>
          <w:color w:val="262626"/>
          <w:kern w:val="0"/>
          <w:lang w:val="en-US" w:bidi="ar-SA"/>
        </w:rPr>
        <w:t xml:space="preserve">50000;   </w:t>
      </w:r>
      <w:r>
        <w:rPr>
          <w:rFonts w:ascii="Menlo" w:cs="Menlo" w:hAnsi="Menlo"/>
          <w:color w:val="262626"/>
          <w:kern w:val="0"/>
          <w:lang w:val="en-US" w:bidi="ar-SA"/>
        </w:rPr>
        <w:t xml:space="preserve">               // Set the auto reload</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TIM6-&gt;CR</w:t>
      </w:r>
      <w:r>
        <w:rPr>
          <w:rFonts w:ascii="Menlo" w:cs="Menlo" w:hAnsi="Menlo"/>
          <w:color w:val="262626"/>
          <w:kern w:val="0"/>
          <w:lang w:val="en-US" w:bidi="ar-SA"/>
        </w:rPr>
        <w:t>1  |</w:t>
      </w:r>
      <w:r>
        <w:rPr>
          <w:rFonts w:ascii="Menlo" w:cs="Menlo" w:hAnsi="Menlo"/>
          <w:color w:val="262626"/>
          <w:kern w:val="0"/>
          <w:lang w:val="en-US" w:bidi="ar-SA"/>
        </w:rPr>
        <w:t>=  TIM_CR1_ARPE;        // Enable auto reload buffering</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TIM6-&gt;CR</w:t>
      </w:r>
      <w:r>
        <w:rPr>
          <w:rFonts w:ascii="Menlo" w:cs="Menlo" w:hAnsi="Menlo"/>
          <w:color w:val="262626"/>
          <w:kern w:val="0"/>
          <w:lang w:val="en-US" w:bidi="ar-SA"/>
        </w:rPr>
        <w:t>1  |</w:t>
      </w:r>
      <w:r>
        <w:rPr>
          <w:rFonts w:ascii="Menlo" w:cs="Menlo" w:hAnsi="Menlo"/>
          <w:color w:val="262626"/>
          <w:kern w:val="0"/>
          <w:lang w:val="en-US" w:bidi="ar-SA"/>
        </w:rPr>
        <w:t>=  TIM_CR1_URS;         // Only counter overflow generate an interrupt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TIM6-&gt;</w:t>
      </w:r>
      <w:r>
        <w:rPr>
          <w:rFonts w:ascii="Menlo" w:cs="Menlo" w:hAnsi="Menlo"/>
          <w:color w:val="262626"/>
          <w:kern w:val="0"/>
          <w:lang w:val="en-US" w:bidi="ar-SA"/>
        </w:rPr>
        <w:t>EGR  |</w:t>
      </w:r>
      <w:r>
        <w:rPr>
          <w:rFonts w:ascii="Menlo" w:cs="Menlo" w:hAnsi="Menlo"/>
          <w:color w:val="262626"/>
          <w:kern w:val="0"/>
          <w:lang w:val="en-US" w:bidi="ar-SA"/>
        </w:rPr>
        <w:t>=  TIM_EGR_UG;          // Transfer the content of the preload register to buffers</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TIM6-&gt;DIER |</w:t>
      </w:r>
      <w:r>
        <w:rPr>
          <w:rFonts w:ascii="Menlo" w:cs="Menlo" w:hAnsi="Menlo"/>
          <w:color w:val="262626"/>
          <w:kern w:val="0"/>
          <w:lang w:val="en-US" w:bidi="ar-SA"/>
        </w:rPr>
        <w:t>=  TIM</w:t>
      </w:r>
      <w:r>
        <w:rPr>
          <w:rFonts w:ascii="Menlo" w:cs="Menlo" w:hAnsi="Menlo"/>
          <w:color w:val="262626"/>
          <w:kern w:val="0"/>
          <w:lang w:val="en-US" w:bidi="ar-SA"/>
        </w:rPr>
        <w:t>_DIER_UIE;        // Enable the update interrupt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TIM6-&gt;SR   &amp;= ~TIM_SR_</w:t>
      </w:r>
      <w:r>
        <w:rPr>
          <w:rFonts w:ascii="Menlo" w:cs="Menlo" w:hAnsi="Menlo"/>
          <w:color w:val="262626"/>
          <w:kern w:val="0"/>
          <w:lang w:val="en-US" w:bidi="ar-SA"/>
        </w:rPr>
        <w:t xml:space="preserve">UIF;   </w:t>
      </w:r>
      <w:r>
        <w:rPr>
          <w:rFonts w:ascii="Menlo" w:cs="Menlo" w:hAnsi="Menlo"/>
          <w:color w:val="262626"/>
          <w:kern w:val="0"/>
          <w:lang w:val="en-US" w:bidi="ar-SA"/>
        </w:rPr>
        <w:t xml:space="preserve">       // </w:t>
      </w:r>
      <w:r>
        <w:rPr>
          <w:rFonts w:ascii="Menlo" w:cs="Menlo" w:hAnsi="Menlo"/>
          <w:color w:val="262626"/>
          <w:kern w:val="0"/>
          <w:lang w:val="en-US" w:bidi="ar-SA"/>
        </w:rPr>
        <w:t>Clreat</w:t>
      </w:r>
      <w:r>
        <w:rPr>
          <w:rFonts w:ascii="Menlo" w:cs="Menlo" w:hAnsi="Menlo"/>
          <w:color w:val="262626"/>
          <w:kern w:val="0"/>
          <w:lang w:val="en-US" w:bidi="ar-SA"/>
        </w:rPr>
        <w:t xml:space="preserve"> the interrupt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 DBGMCU-&gt;APB1FZ = DBGMCU_APB1_FZ_DBG_TIM6_</w:t>
      </w:r>
      <w:r>
        <w:rPr>
          <w:rFonts w:ascii="Menlo" w:cs="Menlo" w:hAnsi="Menlo"/>
          <w:color w:val="262626"/>
          <w:kern w:val="0"/>
          <w:lang w:val="en-US" w:bidi="ar-SA"/>
        </w:rPr>
        <w:t>STOP;</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SysTick_Config</w:t>
      </w:r>
      <w:r>
        <w:rPr>
          <w:rFonts w:ascii="Menlo" w:cs="Menlo" w:hAnsi="Menlo"/>
          <w:color w:val="262626"/>
          <w:kern w:val="0"/>
          <w:lang w:val="en-US" w:bidi="ar-SA"/>
        </w:rPr>
        <w:t xml:space="preserve"> (100000</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w:t>
      </w:r>
      <w:r>
        <w:rPr>
          <w:rFonts w:ascii="Menlo" w:cs="Menlo" w:hAnsi="Menlo"/>
          <w:color w:val="262626"/>
          <w:kern w:val="0"/>
          <w:lang w:val="en-US" w:bidi="ar-SA"/>
        </w:rPr>
        <w:t>NVIC_SetPriorityGrouping</w:t>
      </w:r>
      <w:r>
        <w:rPr>
          <w:rFonts w:ascii="Menlo" w:cs="Menlo" w:hAnsi="Menlo"/>
          <w:color w:val="262626"/>
          <w:kern w:val="0"/>
          <w:lang w:val="en-US" w:bidi="ar-SA"/>
        </w:rPr>
        <w:t xml:space="preserve"> (0x5UL</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mc:AlternateContent>
          <mc:Choice Requires="wps">
            <w:drawing>
              <wp:anchor distT="0" distB="0" distL="0" distR="0" simplePos="false" relativeHeight="34" behindDoc="false" locked="false" layoutInCell="true" allowOverlap="true">
                <wp:simplePos x="0" y="0"/>
                <wp:positionH relativeFrom="character">
                  <wp:posOffset>-48493</wp:posOffset>
                </wp:positionH>
                <wp:positionV relativeFrom="line">
                  <wp:posOffset>10388</wp:posOffset>
                </wp:positionV>
                <wp:extent cx="105977" cy="165742"/>
                <wp:effectExtent l="0" t="0" r="0" b="0"/>
                <wp:wrapNone/>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5">
                      <w14:xfrm rot="0">
                        <a:off x="0" y="0"/>
                        <a:ext cx="105977" cy="165742"/>
                      </w14:xfrm>
                    </w14:contentPart>
                  </a:graphicData>
                </a:graphic>
              </wp:anchor>
            </w:drawing>
          </mc:Choice>
          <mc:Fallback>
            <w:pict>
              <v:shape id="1059" filled="f" stroked="f" style="position:absolute;margin-left:-3.82pt;margin-top:0.82pt;width:8.34pt;height:13.05pt;z-index:34;mso-position-horizontal-relative:char;mso-position-vertical-relative:line;mso-width-relative:page;mso-height-relative:page;mso-wrap-distance-left:0.0pt;mso-wrap-distance-right:0.0pt;visibility:visible;">
                <v:fill/>
                <o:ink i="AIoBHQTkApgEGQo4CAD+DwAAAAAAAgsKSBFEAEUNRg1QABUAAIA/AACAPwAAAAAAAAAABQE4ClUY&#10;g/1d36yneOGO3xRrc6ny/huyOnxt4ccwg/8AvUN/gF6e+GPO1n4F8sjh8QY3FxXw7z8Py4P7e+34&#10;+HPP5eVx8HwebxvgD4D87zPHn6z+gfpDl8ng&#10;"/>
              </v:shape>
            </w:pict>
          </mc:Fallback>
        </mc:AlternateContent>
      </w:r>
      <w:r>
        <w:rPr>
          <w:rFonts w:ascii="Menlo" w:cs="Menlo" w:hAnsi="Menlo"/>
          <w:color w:val="262626"/>
          <w:kern w:val="0"/>
          <w:lang w:val="en-US" w:bidi="ar-SA"/>
        </w:rPr>
        <w:t xml:space="preserve">  </w:t>
      </w:r>
      <w:r>
        <w:rPr>
          <w:rFonts w:ascii="Menlo" w:cs="Menlo" w:hAnsi="Menlo"/>
          <w:color w:val="262626"/>
          <w:kern w:val="0"/>
          <w:lang w:val="en-US" w:bidi="ar-SA"/>
        </w:rPr>
        <w:t>NVIC_SetPriority</w:t>
      </w:r>
      <w:r>
        <w:rPr>
          <w:rFonts w:ascii="Menlo" w:cs="Menlo" w:hAnsi="Menlo"/>
          <w:color w:val="262626"/>
          <w:kern w:val="0"/>
          <w:lang w:val="en-US" w:bidi="ar-SA"/>
        </w:rPr>
        <w:t xml:space="preserve"> (EXTI0_</w:t>
      </w:r>
      <w:r>
        <w:rPr>
          <w:rFonts w:ascii="Menlo" w:cs="Menlo" w:hAnsi="Menlo"/>
          <w:color w:val="262626"/>
          <w:kern w:val="0"/>
          <w:lang w:val="en-US" w:bidi="ar-SA"/>
        </w:rPr>
        <w:t xml:space="preserve">IRQn,   </w:t>
      </w:r>
      <w:r>
        <w:rPr>
          <w:rFonts w:ascii="Menlo" w:cs="Menlo" w:hAnsi="Menlo"/>
          <w:color w:val="262626"/>
          <w:kern w:val="0"/>
          <w:lang w:val="en-US" w:bidi="ar-SA"/>
        </w:rPr>
        <w:t xml:space="preserve"> 0);</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w:t>
      </w:r>
      <w:r>
        <w:rPr>
          <w:rFonts w:ascii="Menlo" w:cs="Menlo" w:hAnsi="Menlo"/>
          <w:color w:val="262626"/>
          <w:kern w:val="0"/>
          <w:lang w:val="en-US" w:bidi="ar-SA"/>
        </w:rPr>
        <w:t>NVIC_SetPriority</w:t>
      </w:r>
      <w:r>
        <w:rPr>
          <w:rFonts w:ascii="Menlo" w:cs="Menlo" w:hAnsi="Menlo"/>
          <w:color w:val="262626"/>
          <w:kern w:val="0"/>
          <w:lang w:val="en-US" w:bidi="ar-SA"/>
        </w:rPr>
        <w:t xml:space="preserve"> (TIM6_DAC_IRQn, 0</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w:t>
      </w:r>
      <w:r>
        <w:rPr>
          <w:rFonts w:ascii="Menlo" w:cs="Menlo" w:hAnsi="Menlo"/>
          <w:color w:val="262626"/>
          <w:kern w:val="0"/>
          <w:lang w:val="en-US" w:bidi="ar-SA"/>
        </w:rPr>
        <w:t>NVIC_EnableIRQ</w:t>
      </w:r>
      <w:r>
        <w:rPr>
          <w:rFonts w:ascii="Menlo" w:cs="Menlo" w:hAnsi="Menlo"/>
          <w:color w:val="262626"/>
          <w:kern w:val="0"/>
          <w:lang w:val="en-US" w:bidi="ar-SA"/>
        </w:rPr>
        <w:t xml:space="preserve"> (EXTI0_IRQn</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 </w:t>
      </w:r>
      <w:r>
        <w:rPr>
          <w:rFonts w:ascii="Menlo" w:cs="Menlo" w:hAnsi="Menlo"/>
          <w:color w:val="262626"/>
          <w:kern w:val="0"/>
          <w:lang w:val="en-US" w:bidi="ar-SA"/>
        </w:rPr>
        <w:t>NVIC_EnableIRQ</w:t>
      </w:r>
      <w:r>
        <w:rPr>
          <w:rFonts w:ascii="Menlo" w:cs="Menlo" w:hAnsi="Menlo"/>
          <w:color w:val="262626"/>
          <w:kern w:val="0"/>
          <w:lang w:val="en-US" w:bidi="ar-SA"/>
        </w:rPr>
        <w:t xml:space="preserve"> (TIM6_DAC_IRQn</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w:t>
      </w:r>
      <w:r>
        <w:rPr>
          <w:rFonts w:ascii="Menlo" w:cs="Menlo" w:hAnsi="Menlo"/>
          <w:color w:val="262626"/>
          <w:kern w:val="0"/>
          <w:lang w:val="en-US" w:bidi="ar-SA"/>
        </w:rPr>
        <w:t>NVIC_EnableIRQ</w:t>
      </w:r>
      <w:r>
        <w:rPr>
          <w:rFonts w:ascii="Menlo" w:cs="Menlo" w:hAnsi="Menlo"/>
          <w:color w:val="262626"/>
          <w:kern w:val="0"/>
          <w:lang w:val="en-US" w:bidi="ar-SA"/>
        </w:rPr>
        <w:t xml:space="preserve"> (</w:t>
      </w:r>
      <w:r>
        <w:rPr>
          <w:rFonts w:ascii="Menlo" w:cs="Menlo" w:hAnsi="Menlo"/>
          <w:color w:val="262626"/>
          <w:kern w:val="0"/>
          <w:lang w:val="en-US" w:bidi="ar-SA"/>
        </w:rPr>
        <w:t>SysTick_IRQn</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w:t>
      </w:r>
      <w:r>
        <w:rPr>
          <w:rFonts w:ascii="Menlo" w:cs="Menlo" w:hAnsi="Menlo"/>
          <w:b/>
          <w:bCs/>
          <w:color w:val="262626"/>
          <w:kern w:val="0"/>
          <w:lang w:val="en-US" w:bidi="ar-SA"/>
        </w:rPr>
        <w:t>for</w:t>
      </w:r>
      <w:r>
        <w:rPr>
          <w:rFonts w:ascii="Menlo" w:cs="Menlo" w:hAnsi="Menlo"/>
          <w:color w:val="262626"/>
          <w:kern w:val="0"/>
          <w:lang w:val="en-US" w:bidi="ar-SA"/>
        </w:rPr>
        <w:t xml:space="preserve"> </w:t>
      </w:r>
      <w:r>
        <w:rPr>
          <w:rFonts w:ascii="Menlo" w:cs="Menlo" w:hAnsi="Menlo"/>
          <w:color w:val="262626"/>
          <w:kern w:val="0"/>
          <w:lang w:val="en-US" w:bidi="ar-SA"/>
        </w:rPr>
        <w:t>(;;)</w:t>
      </w:r>
      <w:r>
        <w:rPr>
          <w:rFonts w:ascii="Menlo" w:cs="Menlo" w:hAnsi="Menlo"/>
          <w:color w:val="262626"/>
          <w:kern w:val="0"/>
          <w:lang w:val="en-US" w:bidi="ar-SA"/>
        </w:rPr>
        <w:t xml:space="preserve"> {}</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b/>
          <w:bCs/>
          <w:color w:val="262626"/>
          <w:kern w:val="0"/>
          <w:lang w:val="en-US" w:bidi="ar-SA"/>
        </w:rPr>
        <w:t>void</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TIM6_DAC_IRQHandler (</w:t>
      </w:r>
      <w:r>
        <w:rPr>
          <w:rFonts w:ascii="Menlo" w:cs="Menlo" w:hAnsi="Menlo"/>
          <w:b/>
          <w:bCs/>
          <w:color w:val="262626"/>
          <w:kern w:val="0"/>
          <w:lang w:val="en-US" w:bidi="ar-SA"/>
        </w:rPr>
        <w:t>void</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b/>
          <w:bCs/>
          <w:color w:val="262626"/>
          <w:kern w:val="0"/>
          <w:lang w:val="en-US" w:bidi="ar-SA"/>
        </w:rPr>
        <w:t>if</w:t>
      </w:r>
      <w:r>
        <w:rPr>
          <w:rFonts w:ascii="Menlo" w:cs="Menlo" w:hAnsi="Menlo"/>
          <w:color w:val="262626"/>
          <w:kern w:val="0"/>
          <w:lang w:val="en-US" w:bidi="ar-SA"/>
        </w:rPr>
        <w:t xml:space="preserve"> (TIM6</w:t>
      </w:r>
      <w:r>
        <w:rPr/>
        <mc:AlternateContent>
          <mc:Choice Requires="wps">
            <w:drawing>
              <wp:anchor distT="0" distB="0" distL="0" distR="0" simplePos="false" relativeHeight="40" behindDoc="false" locked="false" layoutInCell="true" allowOverlap="true">
                <wp:simplePos x="0" y="0"/>
                <wp:positionH relativeFrom="character">
                  <wp:posOffset>-231850</wp:posOffset>
                </wp:positionH>
                <wp:positionV relativeFrom="line">
                  <wp:posOffset>68128</wp:posOffset>
                </wp:positionV>
                <wp:extent cx="650670" cy="36218"/>
                <wp:effectExtent l="0" t="0" r="0" b="0"/>
                <wp:wrapNone/>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6">
                      <w14:xfrm rot="0">
                        <a:off x="0" y="0"/>
                        <a:ext cx="650670" cy="36218"/>
                      </w14:xfrm>
                    </w14:contentPart>
                  </a:graphicData>
                </a:graphic>
              </wp:anchor>
            </w:drawing>
          </mc:Choice>
          <mc:Fallback>
            <w:pict>
              <v:shape id="1060" filled="f" stroked="f" style="position:absolute;margin-left:-18.26pt;margin-top:5.36pt;width:51.23pt;height:2.85pt;z-index:40;mso-position-horizontal-relative:char;mso-position-vertical-relative:line;mso-width-relative:page;mso-height-relative:page;mso-wrap-distance-left:0.0pt;mso-wrap-distance-right:0.0pt;visibility:visible;">
                <v:fill/>
                <o:ink i="AHUdBOQCmAQCFxZIEUTWy5UDRZ4BRwFXCQAAAEa9AlAAFQAAgD8AAIA/AAAAAAAAAAAKQyuD/g6o&#10;/g7Z6zrnfZN5ieFq2nesd+jfTM8Yjp4fKFb5SIP/AN1jf4Buo3j69zeUziYXUVWIu9856dNVV545&#10;zcY4ZyA=&#10;"/>
              </v:shape>
            </w:pict>
          </mc:Fallback>
        </mc:AlternateContent>
      </w:r>
      <w:r>
        <w:rPr>
          <w:rFonts w:ascii="Menlo" w:cs="Menlo" w:hAnsi="Menlo"/>
          <w:color w:val="262626"/>
          <w:kern w:val="0"/>
          <w:lang w:val="en-US" w:bidi="ar-SA"/>
        </w:rPr>
        <w:t>-&gt;SR &amp; TIM_S</w:t>
      </w:r>
      <w:r>
        <w:rPr/>
        <mc:AlternateContent>
          <mc:Choice Requires="wps">
            <w:drawing>
              <wp:anchor distT="0" distB="0" distL="0" distR="0" simplePos="false" relativeHeight="38" behindDoc="false" locked="false" layoutInCell="true" allowOverlap="true">
                <wp:simplePos x="0" y="0"/>
                <wp:positionH relativeFrom="character">
                  <wp:posOffset>-257944</wp:posOffset>
                </wp:positionH>
                <wp:positionV relativeFrom="line">
                  <wp:posOffset>39821</wp:posOffset>
                </wp:positionV>
                <wp:extent cx="678146" cy="22066"/>
                <wp:effectExtent l="0" t="0" r="0" b="0"/>
                <wp:wrapNone/>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7">
                      <w14:xfrm rot="0">
                        <a:off x="0" y="0"/>
                        <a:ext cx="678146" cy="22066"/>
                      </w14:xfrm>
                    </w14:contentPart>
                  </a:graphicData>
                </a:graphic>
              </wp:anchor>
            </w:drawing>
          </mc:Choice>
          <mc:Fallback>
            <w:pict>
              <v:shape id="1061" filled="f" stroked="f" style="position:absolute;margin-left:-20.31pt;margin-top:3.14pt;width:53.4pt;height:1.74pt;z-index:38;mso-position-horizontal-relative:char;mso-position-vertical-relative:line;mso-width-relative:page;mso-height-relative:page;mso-wrap-distance-left:0.0pt;mso-wrap-distance-right:0.0pt;visibility:visible;">
                <v:fill/>
                <o:ink i="AHQdBOQCmAQCFxZIEUTWy5UDRZ4BRwFXCQAAAEa9AlAAFQAAgD8AAIA/AAAAAAAAAAAKQiqD/hMA&#10;/hK18HtEcdT15Ty4478OseNfh1MbjwuvleLFt34lxz2Ag/8A3Sh/gG6O+sRNXfNmpwikRNriYtSJ&#10;iYRc8w==&#10;"/>
              </v:shape>
            </w:pict>
          </mc:Fallback>
        </mc:AlternateContent>
      </w:r>
      <w:r>
        <w:rPr>
          <w:rFonts w:ascii="Menlo" w:cs="Menlo" w:hAnsi="Menlo"/>
          <w:color w:val="262626"/>
          <w:kern w:val="0"/>
          <w:lang w:val="en-US" w:bidi="ar-SA"/>
        </w:rPr>
        <w:t>R_UIF) {</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ab/>
      </w:r>
      <w:r>
        <w:rPr>
          <w:rFonts w:ascii="Menlo" w:cs="Menlo" w:hAnsi="Menlo"/>
          <w:color w:val="262626"/>
          <w:kern w:val="0"/>
          <w:lang w:val="en-US" w:bidi="ar-SA"/>
        </w:rPr>
        <w:t xml:space="preserve">TIM6-&gt;SR &amp;= </w:t>
      </w:r>
      <w:r>
        <w:rPr/>
        <mc:AlternateContent>
          <mc:Choice Requires="wps">
            <w:drawing>
              <wp:anchor distT="0" distB="0" distL="0" distR="0" simplePos="false" relativeHeight="35" behindDoc="false" locked="false" layoutInCell="true" allowOverlap="true">
                <wp:simplePos x="0" y="0"/>
                <wp:positionH relativeFrom="character">
                  <wp:posOffset>-918718</wp:posOffset>
                </wp:positionH>
                <wp:positionV relativeFrom="line">
                  <wp:posOffset>70306</wp:posOffset>
                </wp:positionV>
                <wp:extent cx="1914496" cy="48483"/>
                <wp:effectExtent l="0" t="0" r="0" b="0"/>
                <wp:wrapNone/>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8">
                      <w14:xfrm rot="0">
                        <a:off x="0" y="0"/>
                        <a:ext cx="1914496" cy="48483"/>
                      </w14:xfrm>
                    </w14:contentPart>
                  </a:graphicData>
                </a:graphic>
              </wp:anchor>
            </w:drawing>
          </mc:Choice>
          <mc:Fallback>
            <w:pict>
              <v:shape id="1062" filled="f" stroked="f" style="position:absolute;margin-left:-72.34pt;margin-top:5.54pt;width:150.75pt;height:3.82pt;z-index:35;mso-position-horizontal-relative:char;mso-position-vertical-relative:line;mso-width-relative:page;mso-height-relative:page;mso-wrap-distance-left:0.0pt;mso-wrap-distance-right:0.0pt;visibility:visible;">
                <v:fill/>
                <o:ink i="AKwBHQTkApgEAhcWSBFE1suVA0WeAUcBVwkAAABGvQJQABUAAIA/AACAPwAAAAAAAAAACnptg/4B&#10;+v4B6/e5R4LCitcenPGWI6XeHC6zrw+XO6m+HXS8XHHa8c+GuNanXXhnOEVut1cYTrcrZYXFTmvG&#10;81jwPFnyM8a58uvLmIP/AN7tf4BvZ3xe+85JmZRmlITcEkZqYmFTCJmImYAiQJRICJmrKkJJiYiY&#10;VaJmLA==&#10;"/>
              </v:shape>
            </w:pict>
          </mc:Fallback>
        </mc:AlternateContent>
      </w:r>
      <w:r>
        <w:rPr>
          <w:rFonts w:ascii="Menlo" w:cs="Menlo" w:hAnsi="Menlo"/>
          <w:color w:val="262626"/>
          <w:kern w:val="0"/>
          <w:lang w:val="en-US" w:bidi="ar-SA"/>
        </w:rPr>
        <w:t>~TIM_SR_</w:t>
      </w:r>
      <w:r>
        <w:rPr>
          <w:rFonts w:ascii="Menlo" w:cs="Menlo" w:hAnsi="Menlo"/>
          <w:color w:val="262626"/>
          <w:kern w:val="0"/>
          <w:lang w:val="en-US" w:bidi="ar-SA"/>
        </w:rPr>
        <w:t>UIF;</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ab/>
      </w:r>
      <w:r>
        <w:rPr>
          <w:rFonts w:ascii="Menlo" w:cs="Menlo" w:hAnsi="Menlo"/>
          <w:color w:val="262626"/>
          <w:kern w:val="0"/>
          <w:lang w:val="en-US" w:bidi="ar-SA"/>
        </w:rPr>
        <w:t>GPIOG-&gt;ODR ^= GPIO_ODR_OD7 | GPIO_ODR_</w:t>
      </w:r>
      <w:r>
        <w:rPr>
          <w:rFonts w:ascii="Menlo" w:cs="Menlo" w:hAnsi="Menlo"/>
          <w:color w:val="262626"/>
          <w:kern w:val="0"/>
          <w:lang w:val="en-US" w:bidi="ar-SA"/>
        </w:rPr>
        <w:t>OD8;</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b/>
          <w:bCs/>
          <w:color w:val="262626"/>
          <w:kern w:val="0"/>
          <w:lang w:val="en-US" w:bidi="ar-SA"/>
        </w:rPr>
        <w:t>void</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SysTick_Handler</w:t>
      </w:r>
      <w:r>
        <w:rPr>
          <w:rFonts w:ascii="Menlo" w:cs="Menlo" w:hAnsi="Menlo"/>
          <w:color w:val="262626"/>
          <w:kern w:val="0"/>
          <w:lang w:val="en-US" w:bidi="ar-SA"/>
        </w:rPr>
        <w:t xml:space="preserve"> (</w:t>
      </w:r>
      <w:r>
        <w:rPr>
          <w:rFonts w:ascii="Menlo" w:cs="Menlo" w:hAnsi="Menlo"/>
          <w:b/>
          <w:bCs/>
          <w:color w:val="262626"/>
          <w:kern w:val="0"/>
          <w:lang w:val="en-US" w:bidi="ar-SA"/>
        </w:rPr>
        <w:t>void</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color w:val="262626"/>
          <w:kern w:val="0"/>
          <w:lang w:val="en-US" w:bidi="ar-SA"/>
        </w:rPr>
        <w:t>GPIOG-&gt;ODR ^= GPIO_ODR_OD7 | GPIO_ODR_</w:t>
      </w:r>
      <w:r>
        <w:rPr>
          <w:rFonts w:ascii="Menlo" w:cs="Menlo" w:hAnsi="Menlo"/>
          <w:color w:val="262626"/>
          <w:kern w:val="0"/>
          <w:lang w:val="en-US" w:bidi="ar-SA"/>
        </w:rPr>
        <w:t>OD8;</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b/>
          <w:bCs/>
          <w:color w:val="262626"/>
          <w:kern w:val="0"/>
          <w:lang w:val="en-US" w:bidi="ar-SA"/>
        </w:rPr>
        <w:t>void</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EXTI0_IRQHandler (</w:t>
      </w:r>
      <w:r>
        <w:rPr>
          <w:rFonts w:ascii="Menlo" w:cs="Menlo" w:hAnsi="Menlo"/>
          <w:b/>
          <w:bCs/>
          <w:color w:val="262626"/>
          <w:kern w:val="0"/>
          <w:lang w:val="en-US" w:bidi="ar-SA"/>
        </w:rPr>
        <w:t>void</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b/>
          <w:bCs/>
          <w:color w:val="262626"/>
          <w:kern w:val="0"/>
          <w:lang w:val="en-US" w:bidi="ar-SA"/>
        </w:rPr>
        <w:t>unsigned</w:t>
      </w:r>
      <w:r>
        <w:rPr>
          <w:rFonts w:ascii="Menlo" w:cs="Menlo" w:hAnsi="Menlo"/>
          <w:color w:val="262626"/>
          <w:kern w:val="0"/>
          <w:lang w:val="en-US" w:bidi="ar-SA"/>
        </w:rPr>
        <w:t xml:space="preserve"> </w:t>
      </w:r>
      <w:r>
        <w:rPr>
          <w:rFonts w:ascii="Menlo" w:cs="Menlo" w:hAnsi="Menlo"/>
          <w:b/>
          <w:bCs/>
          <w:color w:val="262626"/>
          <w:kern w:val="0"/>
          <w:lang w:val="en-US" w:bidi="ar-SA"/>
        </w:rPr>
        <w:t>int</w:t>
      </w:r>
      <w:r>
        <w:rPr>
          <w:rFonts w:ascii="Menlo" w:cs="Menlo" w:hAnsi="Menlo"/>
          <w:color w:val="262626"/>
          <w:kern w:val="0"/>
          <w:lang w:val="en-US" w:bidi="ar-SA"/>
        </w:rPr>
        <w:t xml:space="preserve"> </w:t>
      </w:r>
      <w:r>
        <w:rPr>
          <w:rFonts w:ascii="Menlo" w:cs="Menlo" w:hAnsi="Menlo"/>
          <w:color w:val="262626"/>
          <w:kern w:val="0"/>
          <w:lang w:val="en-US" w:bidi="ar-SA"/>
        </w:rPr>
        <w:t>i</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ab/>
      </w:r>
      <w:r>
        <w:rPr>
          <w:rFonts w:ascii="Menlo" w:cs="Menlo" w:hAnsi="Menlo"/>
          <w:b/>
          <w:bCs/>
          <w:color w:val="262626"/>
          <w:kern w:val="0"/>
          <w:lang w:val="en-US" w:bidi="ar-SA"/>
        </w:rPr>
        <w:t>for</w:t>
      </w:r>
      <w:r>
        <w:rPr>
          <w:rFonts w:ascii="Menlo" w:cs="Menlo" w:hAnsi="Menlo"/>
          <w:color w:val="262626"/>
          <w:kern w:val="0"/>
          <w:lang w:val="en-US" w:bidi="ar-SA"/>
        </w:rPr>
        <w:t xml:space="preserve"> (</w:t>
      </w:r>
      <w:r>
        <w:rPr>
          <w:rFonts w:ascii="Menlo" w:cs="Menlo" w:hAnsi="Menlo"/>
          <w:color w:val="262626"/>
          <w:kern w:val="0"/>
          <w:lang w:val="en-US" w:bidi="ar-SA"/>
        </w:rPr>
        <w:t>i</w:t>
      </w:r>
      <w:r>
        <w:rPr>
          <w:rFonts w:ascii="Menlo" w:cs="Menlo" w:hAnsi="Menlo"/>
          <w:color w:val="262626"/>
          <w:kern w:val="0"/>
          <w:lang w:val="en-US" w:bidi="ar-SA"/>
        </w:rPr>
        <w:t xml:space="preserve"> = 0; </w:t>
      </w:r>
      <w:r>
        <w:rPr>
          <w:rFonts w:ascii="Menlo" w:cs="Menlo" w:hAnsi="Menlo"/>
          <w:color w:val="262626"/>
          <w:kern w:val="0"/>
          <w:lang w:val="en-US" w:bidi="ar-SA"/>
        </w:rPr>
        <w:t>i</w:t>
      </w:r>
      <w:r>
        <w:rPr>
          <w:rFonts w:ascii="Menlo" w:cs="Menlo" w:hAnsi="Menlo"/>
          <w:color w:val="262626"/>
          <w:kern w:val="0"/>
          <w:lang w:val="en-US" w:bidi="ar-SA"/>
        </w:rPr>
        <w:t xml:space="preserve"> &lt; 10000; ++</w:t>
      </w:r>
      <w:r>
        <w:rPr>
          <w:rFonts w:ascii="Menlo" w:cs="Menlo" w:hAnsi="Menlo"/>
          <w:color w:val="262626"/>
          <w:kern w:val="0"/>
          <w:lang w:val="en-US" w:bidi="ar-SA"/>
        </w:rPr>
        <w:t>i</w:t>
      </w:r>
      <w:r>
        <w:rPr>
          <w:rFonts w:ascii="Menlo" w:cs="Menlo" w:hAnsi="Menlo"/>
          <w:color w:val="262626"/>
          <w:kern w:val="0"/>
          <w:lang w:val="en-US" w:bidi="ar-SA"/>
        </w:rPr>
        <w:t>) {}</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SCB-&gt;SCR ^= </w:t>
      </w:r>
      <w:r>
        <w:rPr>
          <w:rFonts w:ascii="Menlo" w:cs="Menlo" w:hAnsi="Menlo"/>
          <w:color w:val="262626"/>
          <w:kern w:val="0"/>
          <w:lang w:val="en-US" w:bidi="ar-SA"/>
        </w:rPr>
        <w:t>SCB_SC</w:t>
      </w:r>
      <w:r>
        <w:rPr/>
        <mc:AlternateContent>
          <mc:Choice Requires="wps">
            <w:drawing>
              <wp:anchor distT="0" distB="0" distL="0" distR="0" simplePos="false" relativeHeight="36" behindDoc="false" locked="false" layoutInCell="true" allowOverlap="true">
                <wp:simplePos x="0" y="0"/>
                <wp:positionH relativeFrom="character">
                  <wp:posOffset>-1422172</wp:posOffset>
                </wp:positionH>
                <wp:positionV relativeFrom="line">
                  <wp:posOffset>65221</wp:posOffset>
                </wp:positionV>
                <wp:extent cx="3035853" cy="61664"/>
                <wp:effectExtent l="0" t="0" r="0" b="0"/>
                <wp:wrapNone/>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39">
                      <w14:xfrm rot="0">
                        <a:off x="0" y="0"/>
                        <a:ext cx="3035853" cy="61664"/>
                      </w14:xfrm>
                    </w14:contentPart>
                  </a:graphicData>
                </a:graphic>
              </wp:anchor>
            </w:drawing>
          </mc:Choice>
          <mc:Fallback>
            <w:pict>
              <v:shape id="1063" filled="f" stroked="f" style="position:absolute;margin-left:-111.98pt;margin-top:5.14pt;width:239.04pt;height:4.86pt;z-index:36;mso-position-horizontal-relative:char;mso-position-vertical-relative:line;mso-width-relative:page;mso-height-relative:page;mso-wrap-distance-left:0.0pt;mso-wrap-distance-right:0.0pt;visibility:visible;">
                <v:fill/>
                <o:ink i="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"/>
              </v:shape>
            </w:pict>
          </mc:Fallback>
        </mc:AlternateContent>
      </w:r>
      <w:r>
        <w:rPr/>
        <mc:AlternateContent>
          <mc:Choice Requires="wps">
            <w:drawing>
              <wp:anchor distT="0" distB="0" distL="0" distR="0" simplePos="false" relativeHeight="41" behindDoc="false" locked="false" layoutInCell="true" allowOverlap="true">
                <wp:simplePos x="0" y="0"/>
                <wp:positionH relativeFrom="character">
                  <wp:posOffset>-1398615</wp:posOffset>
                </wp:positionH>
                <wp:positionV relativeFrom="line">
                  <wp:posOffset>54550</wp:posOffset>
                </wp:positionV>
                <wp:extent cx="3053948" cy="58281"/>
                <wp:effectExtent l="0" t="0" r="0" b="0"/>
                <wp:wrapNone/>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0">
                      <w14:xfrm rot="0">
                        <a:off x="0" y="0"/>
                        <a:ext cx="3053948" cy="58281"/>
                      </w14:xfrm>
                    </w14:contentPart>
                  </a:graphicData>
                </a:graphic>
              </wp:anchor>
            </w:drawing>
          </mc:Choice>
          <mc:Fallback>
            <w:pict>
              <v:shape id="1064" filled="f" stroked="f" style="position:absolute;margin-left:-110.13pt;margin-top:4.3pt;width:240.47pt;height:4.59pt;z-index:41;mso-position-horizontal-relative:char;mso-position-vertical-relative:line;mso-width-relative:page;mso-height-relative:page;mso-wrap-distance-left:0.0pt;mso-wrap-distance-right:0.0pt;visibility:visible;">
                <v:fill/>
                <o:ink i="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"/>
              </v:shape>
            </w:pict>
          </mc:Fallback>
        </mc:AlternateContent>
      </w:r>
      <w:r>
        <w:rPr>
          <w:rFonts w:ascii="Menlo" w:cs="Menlo" w:hAnsi="Menlo"/>
          <w:color w:val="262626"/>
          <w:kern w:val="0"/>
          <w:lang w:val="en-US" w:bidi="ar-SA"/>
        </w:rPr>
        <w:t>R_SLEEPONEXIT_</w:t>
      </w:r>
      <w:r>
        <w:rPr>
          <w:rFonts w:ascii="Menlo" w:cs="Menlo" w:hAnsi="Menlo"/>
          <w:color w:val="262626"/>
          <w:kern w:val="0"/>
          <w:lang w:val="en-US" w:bidi="ar-SA"/>
        </w:rPr>
        <w:t>Msk</w:t>
      </w:r>
      <w:r>
        <w:rPr>
          <w:rFonts w:ascii="Menlo" w:cs="Menlo" w:hAnsi="Menlo"/>
          <w:color w:val="262626"/>
          <w:kern w:val="0"/>
          <w:lang w:val="en-US"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val="en-US" w:bidi="ar-SA"/>
        </w:rPr>
      </w:pPr>
      <w:r>
        <w:rPr>
          <w:rFonts w:ascii="Menlo" w:cs="Menlo" w:hAnsi="Menlo"/>
          <w:color w:val="262626"/>
          <w:kern w:val="0"/>
          <w:lang w:val="en-US" w:bidi="ar-SA"/>
        </w:rPr>
        <w:t xml:space="preserve">  EXTI-&gt;PR |= E</w:t>
      </w:r>
      <w:r>
        <w:rPr/>
        <mc:AlternateContent>
          <mc:Choice Requires="wps">
            <w:drawing>
              <wp:anchor distT="0" distB="0" distL="0" distR="0" simplePos="false" relativeHeight="37" behindDoc="false" locked="false" layoutInCell="true" allowOverlap="true">
                <wp:simplePos x="0" y="0"/>
                <wp:positionH relativeFrom="character">
                  <wp:posOffset>-825693</wp:posOffset>
                </wp:positionH>
                <wp:positionV relativeFrom="line">
                  <wp:posOffset>105132</wp:posOffset>
                </wp:positionV>
                <wp:extent cx="1899152" cy="21713"/>
                <wp:effectExtent l="0" t="0" r="0" b="0"/>
                <wp:wrapNone/>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Ink">
                    <w14:contentPart bwMode="auto" r:id="rId41">
                      <w14:xfrm rot="0">
                        <a:off x="0" y="0"/>
                        <a:ext cx="1899152" cy="21713"/>
                      </w14:xfrm>
                    </w14:contentPart>
                  </a:graphicData>
                </a:graphic>
              </wp:anchor>
            </w:drawing>
          </mc:Choice>
          <mc:Fallback>
            <w:pict>
              <v:shape id="1065" filled="f" stroked="f" style="position:absolute;margin-left:-65.02pt;margin-top:8.28pt;width:149.54pt;height:1.71pt;z-index:37;mso-position-horizontal-relative:char;mso-position-vertical-relative:line;mso-width-relative:page;mso-height-relative:page;mso-wrap-distance-left:0.0pt;mso-wrap-distance-right:0.0pt;visibility:visible;">
                <v:fill/>
                <o:ink i="AKgBHQTkApgEAhcWSBFE1suVA0WeAUcBVwkAAABGvQJQABUAAIA/AACAPwAAAAAAAAAACnZrg/2P&#10;37DvrjfieF6tYzwzqdRnF43w1DrXGOHLnyzziGo58PD8DvymLjry68txLiRNXHOsb9L0/Y9t7Sd6&#10;3VxrimYM80TebrhxX8pgg/8A99V/gHvqwAABMTCJEwCEqVcXiV1K6sREzCYSAIuM4zFyqaRdBEsA&#10;&#10;"/>
              </v:shape>
            </w:pict>
          </mc:Fallback>
        </mc:AlternateContent>
      </w:r>
      <w:r>
        <w:rPr>
          <w:rFonts w:ascii="Menlo" w:cs="Menlo" w:hAnsi="Menlo"/>
          <w:color w:val="262626"/>
          <w:kern w:val="0"/>
          <w:lang w:val="en-US" w:bidi="ar-SA"/>
        </w:rPr>
        <w:t>XTI_PR_</w:t>
      </w:r>
      <w:r>
        <w:rPr>
          <w:rFonts w:ascii="Menlo" w:cs="Menlo" w:hAnsi="Menlo"/>
          <w:color w:val="262626"/>
          <w:kern w:val="0"/>
          <w:lang w:val="en-US" w:bidi="ar-SA"/>
        </w:rPr>
        <w:t>PR0;</w:t>
      </w:r>
    </w:p>
    <w:p>
      <w:pPr>
        <w:pStyle w:val="style0"/>
        <w:tabs>
          <w:tab w:val="left" w:leader="none" w:pos="593"/>
        </w:tabs>
        <w:suppressAutoHyphens w:val="false"/>
        <w:autoSpaceDE w:val="false"/>
        <w:adjustRightInd w:val="false"/>
        <w:textAlignment w:val="auto"/>
        <w:rPr>
          <w:rFonts w:ascii="Menlo" w:cs="Menlo" w:hAnsi="Menlo"/>
          <w:color w:val="262626"/>
          <w:kern w:val="0"/>
          <w:lang w:bidi="ar-SA"/>
        </w:rPr>
      </w:pPr>
      <w:r>
        <w:rPr>
          <w:rFonts w:ascii="Menlo" w:cs="Menlo" w:hAnsi="Menlo"/>
          <w:color w:val="262626"/>
          <w:kern w:val="0"/>
          <w:lang w:bidi="ar-SA"/>
        </w:rPr>
        <w:t>}</w:t>
      </w:r>
    </w:p>
    <w:p>
      <w:pPr>
        <w:pStyle w:val="style0"/>
        <w:tabs>
          <w:tab w:val="left" w:leader="none" w:pos="593"/>
        </w:tabs>
        <w:suppressAutoHyphens w:val="false"/>
        <w:autoSpaceDE w:val="false"/>
        <w:adjustRightInd w:val="false"/>
        <w:textAlignment w:val="auto"/>
        <w:rPr>
          <w:rFonts w:ascii="Menlo" w:cs="Menlo" w:hAnsi="Menlo"/>
          <w:color w:val="262626"/>
          <w:kern w:val="0"/>
          <w:lang w:bidi="ar-SA"/>
        </w:rPr>
      </w:pPr>
    </w:p>
    <w:p>
      <w:pPr>
        <w:pStyle w:val="style4101"/>
        <w:widowControl w:val="false"/>
        <w:jc w:val="both"/>
        <w:rPr>
          <w:rFonts w:hint="eastAsia"/>
        </w:rPr>
      </w:pPr>
      <w:r>
        <w:rPr>
          <w:rFonts w:ascii="Times New Roman" w:cs="Times New Roman" w:hAnsi="Times New Roman"/>
          <w:b/>
          <w:bCs/>
          <w:color w:val="000000"/>
          <w:sz w:val="28"/>
          <w:szCs w:val="28"/>
          <w:u w:val="single"/>
        </w:rPr>
        <w:t>Алгоритм</w:t>
      </w:r>
      <w:r>
        <w:rPr>
          <w:rFonts w:ascii="Times New Roman" w:cs="Times New Roman" w:hAnsi="Times New Roman"/>
          <w:b/>
          <w:bCs/>
          <w:color w:val="000000"/>
          <w:sz w:val="28"/>
          <w:szCs w:val="28"/>
          <w:u w:val="single"/>
        </w:rPr>
        <w:t xml:space="preserve"> </w:t>
      </w:r>
      <w:r>
        <w:rPr>
          <w:rFonts w:ascii="Times New Roman" w:cs="Times New Roman" w:hAnsi="Times New Roman"/>
          <w:b/>
          <w:bCs/>
          <w:color w:val="000000"/>
          <w:sz w:val="28"/>
          <w:szCs w:val="28"/>
          <w:u w:val="single"/>
        </w:rPr>
        <w:t>программы</w:t>
      </w:r>
      <w:r>
        <w:rPr>
          <w:rFonts w:ascii="Times New Roman" w:cs="Times New Roman" w:hAnsi="Times New Roman"/>
          <w:b/>
          <w:bCs/>
          <w:color w:val="000000"/>
          <w:sz w:val="28"/>
          <w:szCs w:val="28"/>
        </w:rPr>
        <w:t>:</w:t>
      </w:r>
    </w:p>
    <w:p>
      <w:pPr>
        <w:pStyle w:val="style4101"/>
        <w:widowControl w:val="false"/>
        <w:jc w:val="both"/>
        <w:rPr>
          <w:rFonts w:hint="eastAsia"/>
        </w:rPr>
      </w:pPr>
      <w:r>
        <w:rPr>
          <w:rFonts w:ascii="Times New Roman" w:cs="Times New Roman" w:hAnsi="Times New Roman"/>
          <w:color w:val="000000"/>
          <w:sz w:val="28"/>
          <w:szCs w:val="28"/>
        </w:rPr>
        <w:t xml:space="preserve">Сперва стандартно подключаются несколько библиотек. Стандартно </w:t>
      </w:r>
      <w:r>
        <w:rPr>
          <w:rFonts w:ascii="Times New Roman" w:cs="Times New Roman" w:hAnsi="Times New Roman"/>
          <w:color w:val="000000"/>
          <w:sz w:val="28"/>
          <w:szCs w:val="28"/>
        </w:rPr>
        <w:t>о</w:t>
      </w:r>
      <w:r>
        <w:rPr>
          <w:rFonts w:ascii="Times New Roman" w:cs="Times New Roman" w:hAnsi="Times New Roman"/>
          <w:color w:val="000000"/>
          <w:sz w:val="28"/>
          <w:szCs w:val="28"/>
        </w:rPr>
        <w:t xml:space="preserve">пределяется функция </w:t>
      </w:r>
      <w:r>
        <w:rPr>
          <w:rFonts w:ascii="Times New Roman" w:cs="Times New Roman" w:hAnsi="Times New Roman"/>
          <w:color w:val="000000"/>
          <w:sz w:val="28"/>
          <w:szCs w:val="28"/>
          <w:lang w:val="en-US"/>
        </w:rPr>
        <w:t>delay</w:t>
      </w:r>
      <w:r>
        <w:rPr>
          <w:rFonts w:ascii="Times New Roman" w:cs="Times New Roman" w:hAnsi="Times New Roman"/>
          <w:color w:val="000000"/>
          <w:sz w:val="28"/>
          <w:szCs w:val="28"/>
        </w:rPr>
        <w:t>(</w:t>
      </w:r>
      <w:r>
        <w:rPr>
          <w:rFonts w:ascii="Times New Roman" w:cs="Times New Roman" w:hAnsi="Times New Roman"/>
          <w:color w:val="000000"/>
          <w:sz w:val="28"/>
          <w:szCs w:val="28"/>
        </w:rPr>
        <w:t xml:space="preserve">).  </w:t>
      </w:r>
    </w:p>
    <w:p>
      <w:pPr>
        <w:pStyle w:val="style4101"/>
        <w:widowControl w:val="false"/>
        <w:jc w:val="both"/>
        <w:rPr>
          <w:rFonts w:ascii="Times New Roman" w:cs="Times New Roman" w:hAnsi="Times New Roman"/>
          <w:color w:val="000000"/>
          <w:sz w:val="28"/>
          <w:szCs w:val="28"/>
        </w:rPr>
      </w:pPr>
    </w:p>
    <w:p>
      <w:pPr>
        <w:pStyle w:val="style4101"/>
        <w:widowControl w:val="false"/>
        <w:jc w:val="both"/>
        <w:rPr>
          <w:rFonts w:hint="eastAsia"/>
        </w:rPr>
      </w:pPr>
      <w:r>
        <w:rPr>
          <w:rFonts w:ascii="Times New Roman" w:cs="Times New Roman" w:hAnsi="Times New Roman"/>
          <w:color w:val="000000"/>
          <w:sz w:val="28"/>
          <w:szCs w:val="28"/>
        </w:rPr>
        <w:t xml:space="preserve">Переопределяется функция обработки прерываний от стандартного таймера </w:t>
      </w:r>
      <w:r>
        <w:rPr>
          <w:rFonts w:ascii="Times New Roman" w:cs="Times New Roman" w:hAnsi="Times New Roman"/>
          <w:color w:val="000000"/>
          <w:sz w:val="28"/>
          <w:szCs w:val="28"/>
          <w:lang w:val="en-US"/>
        </w:rPr>
        <w:t>TIM</w:t>
      </w:r>
      <w:r>
        <w:rPr>
          <w:rFonts w:ascii="Times New Roman" w:cs="Times New Roman" w:hAnsi="Times New Roman"/>
          <w:color w:val="000000"/>
          <w:sz w:val="28"/>
          <w:szCs w:val="28"/>
        </w:rPr>
        <w:t xml:space="preserve"> и </w:t>
      </w:r>
      <w:r>
        <w:rPr>
          <w:rFonts w:ascii="Times New Roman" w:cs="Times New Roman" w:hAnsi="Times New Roman"/>
          <w:color w:val="000000"/>
          <w:sz w:val="28"/>
          <w:szCs w:val="28"/>
          <w:lang w:val="en-US"/>
        </w:rPr>
        <w:t>DAC</w:t>
      </w:r>
      <w:r>
        <w:rPr>
          <w:rFonts w:ascii="Times New Roman" w:cs="Times New Roman" w:hAnsi="Times New Roman"/>
          <w:color w:val="000000"/>
          <w:sz w:val="28"/>
          <w:szCs w:val="28"/>
        </w:rPr>
        <w:t xml:space="preserve"> (ЦАП – </w:t>
      </w:r>
      <w:r>
        <w:rPr>
          <w:rFonts w:ascii="Times New Roman" w:cs="Times New Roman" w:hAnsi="Times New Roman"/>
          <w:color w:val="000000"/>
          <w:sz w:val="28"/>
          <w:szCs w:val="28"/>
        </w:rPr>
        <w:t>цифрово</w:t>
      </w:r>
      <w:r>
        <w:rPr>
          <w:rFonts w:ascii="Times New Roman" w:cs="Times New Roman" w:hAnsi="Times New Roman"/>
          <w:color w:val="000000"/>
          <w:sz w:val="28"/>
          <w:szCs w:val="28"/>
        </w:rPr>
        <w:t xml:space="preserve"> аналоговый преобразователь). </w:t>
      </w:r>
      <w:r>
        <w:rPr>
          <w:rFonts w:ascii="Times New Roman" w:cs="Times New Roman" w:hAnsi="Times New Roman"/>
          <w:color w:val="000000"/>
          <w:sz w:val="28"/>
          <w:szCs w:val="28"/>
          <w:shd w:val="clear" w:color="auto" w:fill="f0f0f0"/>
        </w:rPr>
        <w:t xml:space="preserve">Обработчик прерывания от таймера должен сбросить бит TIM_SR_UIF регистра </w:t>
      </w:r>
      <w:r>
        <w:rPr>
          <w:rFonts w:ascii="Times New Roman" w:cs="Times New Roman" w:hAnsi="Times New Roman"/>
          <w:color w:val="000000"/>
          <w:sz w:val="28"/>
          <w:szCs w:val="28"/>
          <w:shd w:val="clear" w:color="auto" w:fill="f0f0f0"/>
        </w:rPr>
        <w:t>TIMx</w:t>
      </w:r>
      <w:r>
        <w:rPr>
          <w:rFonts w:ascii="Times New Roman" w:cs="Times New Roman" w:hAnsi="Times New Roman"/>
          <w:color w:val="000000"/>
          <w:sz w:val="28"/>
          <w:szCs w:val="28"/>
          <w:shd w:val="clear" w:color="auto" w:fill="f0f0f0"/>
        </w:rPr>
        <w:t xml:space="preserve">-&gt;SR путём записи в бит 0. Иначе, после возврата из прерывания, будет снова вызван его обработчик. </w:t>
      </w:r>
      <w:r>
        <w:rPr>
          <w:rFonts w:ascii="Times New Roman" w:cs="Times New Roman" w:eastAsia="Times New Roman" w:hAnsi="Times New Roman"/>
          <w:color w:val="000000"/>
          <w:kern w:val="0"/>
          <w:sz w:val="28"/>
          <w:szCs w:val="28"/>
          <w:lang w:bidi="ar-SA" w:eastAsia="ru-RU"/>
        </w:rPr>
        <w:t>Проверяем, было ли прерывание от таймера в условии. Если да, то сбрасываем бит TIM_SR_UIF.</w:t>
      </w:r>
      <w:r>
        <w:rPr>
          <w:rFonts w:ascii="Times New Roman" w:cs="Times New Roman" w:hAnsi="Times New Roman"/>
          <w:color w:val="000000"/>
          <w:sz w:val="28"/>
          <w:szCs w:val="28"/>
        </w:rPr>
        <w:t xml:space="preserve"> Светодиод </w:t>
      </w:r>
      <w:r>
        <w:rPr>
          <w:rFonts w:ascii="Times New Roman" w:cs="Times New Roman" w:hAnsi="Times New Roman"/>
          <w:color w:val="000000"/>
          <w:sz w:val="28"/>
          <w:szCs w:val="28"/>
          <w:lang w:val="en-US"/>
        </w:rPr>
        <w:t>G</w:t>
      </w:r>
      <w:r>
        <w:rPr>
          <w:rFonts w:ascii="Times New Roman" w:cs="Times New Roman" w:hAnsi="Times New Roman"/>
          <w:color w:val="000000"/>
          <w:sz w:val="28"/>
          <w:szCs w:val="28"/>
        </w:rPr>
        <w:t>8 на время загорается, затем гаснет.</w:t>
      </w:r>
    </w:p>
    <w:p>
      <w:pPr>
        <w:pStyle w:val="style4101"/>
        <w:widowControl w:val="false"/>
        <w:jc w:val="both"/>
        <w:rPr>
          <w:rFonts w:ascii="Times New Roman" w:cs="Times New Roman" w:hAnsi="Times New Roman"/>
          <w:color w:val="000000"/>
          <w:sz w:val="28"/>
          <w:szCs w:val="28"/>
        </w:rPr>
      </w:pPr>
    </w:p>
    <w:p>
      <w:pPr>
        <w:pStyle w:val="style4101"/>
        <w:widowControl w:val="false"/>
        <w:jc w:val="both"/>
        <w:rPr>
          <w:rFonts w:hint="eastAsia"/>
        </w:rPr>
      </w:pPr>
      <w:r>
        <w:rPr>
          <w:rFonts w:ascii="Times New Roman" w:cs="Times New Roman" w:hAnsi="Times New Roman"/>
          <w:color w:val="000000"/>
          <w:sz w:val="28"/>
          <w:szCs w:val="28"/>
        </w:rPr>
        <w:t xml:space="preserve">Переопределяется прерывание для нулевой линии. При прерывании по нажатию кнопки </w:t>
      </w:r>
      <w:r>
        <w:rPr>
          <w:rFonts w:ascii="Times New Roman" w:cs="Times New Roman" w:hAnsi="Times New Roman"/>
          <w:color w:val="000000"/>
          <w:sz w:val="28"/>
          <w:szCs w:val="28"/>
          <w:lang w:val="en-US"/>
        </w:rPr>
        <w:t>WAKEUP</w:t>
      </w:r>
      <w:r>
        <w:rPr>
          <w:rFonts w:ascii="Times New Roman" w:cs="Times New Roman" w:hAnsi="Times New Roman"/>
          <w:color w:val="000000"/>
          <w:sz w:val="28"/>
          <w:szCs w:val="28"/>
        </w:rPr>
        <w:t xml:space="preserve"> светодиод </w:t>
      </w:r>
      <w:r>
        <w:rPr>
          <w:rFonts w:ascii="Times New Roman" w:cs="Times New Roman" w:hAnsi="Times New Roman"/>
          <w:color w:val="000000"/>
          <w:sz w:val="28"/>
          <w:szCs w:val="28"/>
          <w:lang w:val="en-US"/>
        </w:rPr>
        <w:t>G</w:t>
      </w:r>
      <w:r>
        <w:rPr>
          <w:rFonts w:ascii="Times New Roman" w:cs="Times New Roman" w:hAnsi="Times New Roman"/>
          <w:color w:val="000000"/>
          <w:sz w:val="28"/>
          <w:szCs w:val="28"/>
        </w:rPr>
        <w:t xml:space="preserve">6 на время загорается, затем гаснет. И сбрасывается </w:t>
      </w:r>
      <w:r>
        <w:rPr>
          <w:rFonts w:ascii="Times New Roman" w:cs="Times New Roman" w:hAnsi="Times New Roman"/>
          <w:color w:val="000000"/>
          <w:sz w:val="28"/>
          <w:szCs w:val="28"/>
          <w:shd w:val="clear" w:color="auto" w:fill="f9fafa"/>
        </w:rPr>
        <w:t>флаг прерывания.</w:t>
      </w:r>
    </w:p>
    <w:p>
      <w:pPr>
        <w:pStyle w:val="style4101"/>
        <w:widowControl w:val="false"/>
        <w:jc w:val="both"/>
        <w:rPr>
          <w:rFonts w:ascii="Times New Roman" w:cs="Times New Roman" w:hAnsi="Times New Roman"/>
          <w:color w:val="000000"/>
          <w:sz w:val="28"/>
          <w:szCs w:val="28"/>
          <w:shd w:val="clear" w:color="auto" w:fill="f9fafa"/>
        </w:rPr>
      </w:pPr>
    </w:p>
    <w:p>
      <w:pPr>
        <w:pStyle w:val="style4101"/>
        <w:widowControl w:val="false"/>
        <w:jc w:val="both"/>
        <w:rPr>
          <w:rFonts w:hint="eastAsia"/>
        </w:rPr>
      </w:pPr>
      <w:r>
        <w:rPr>
          <w:rFonts w:ascii="Times New Roman" w:cs="Times New Roman" w:hAnsi="Times New Roman"/>
          <w:color w:val="000000"/>
          <w:sz w:val="28"/>
          <w:szCs w:val="28"/>
          <w:shd w:val="clear" w:color="auto" w:fill="f9fafa"/>
        </w:rPr>
        <w:t xml:space="preserve">В основном </w:t>
      </w:r>
      <w:r>
        <w:rPr>
          <w:rFonts w:ascii="Times New Roman" w:cs="Times New Roman" w:hAnsi="Times New Roman"/>
          <w:color w:val="000000"/>
          <w:sz w:val="28"/>
          <w:szCs w:val="28"/>
          <w:shd w:val="clear" w:color="auto" w:fill="f9fafa"/>
        </w:rPr>
        <w:t>теле программы</w:t>
      </w:r>
      <w:r>
        <w:rPr>
          <w:rFonts w:ascii="Times New Roman" w:cs="Times New Roman" w:hAnsi="Times New Roman"/>
          <w:color w:val="000000"/>
          <w:sz w:val="28"/>
          <w:szCs w:val="28"/>
          <w:shd w:val="clear" w:color="auto" w:fill="f9fafa"/>
        </w:rPr>
        <w:t xml:space="preserve"> </w:t>
      </w:r>
      <w:r>
        <w:rPr>
          <w:rFonts w:ascii="Times New Roman" w:cs="Times New Roman" w:hAnsi="Times New Roman"/>
          <w:color w:val="000000"/>
          <w:sz w:val="28"/>
          <w:szCs w:val="28"/>
        </w:rPr>
        <w:t xml:space="preserve">настраиваем выводы </w:t>
      </w:r>
      <w:r>
        <w:rPr>
          <w:rFonts w:ascii="Times New Roman" w:cs="Times New Roman" w:hAnsi="Times New Roman"/>
          <w:color w:val="000000"/>
          <w:sz w:val="28"/>
          <w:szCs w:val="28"/>
          <w:lang w:val="en-US"/>
        </w:rPr>
        <w:t>PG</w:t>
      </w:r>
      <w:r>
        <w:rPr>
          <w:rFonts w:ascii="Times New Roman" w:cs="Times New Roman" w:hAnsi="Times New Roman"/>
          <w:color w:val="000000"/>
          <w:sz w:val="28"/>
          <w:szCs w:val="28"/>
        </w:rPr>
        <w:t xml:space="preserve">6 и </w:t>
      </w:r>
      <w:r>
        <w:rPr>
          <w:rFonts w:ascii="Times New Roman" w:cs="Times New Roman" w:hAnsi="Times New Roman"/>
          <w:color w:val="000000"/>
          <w:sz w:val="28"/>
          <w:szCs w:val="28"/>
          <w:lang w:val="en-US"/>
        </w:rPr>
        <w:t>PG</w:t>
      </w:r>
      <w:r>
        <w:rPr>
          <w:rFonts w:ascii="Times New Roman" w:cs="Times New Roman" w:hAnsi="Times New Roman"/>
          <w:color w:val="000000"/>
          <w:sz w:val="28"/>
          <w:szCs w:val="28"/>
        </w:rPr>
        <w:t>7 на вывод цифровых данных аналогично предыдущим лабораторным работам</w:t>
      </w:r>
      <w:r>
        <w:rPr>
          <w:rFonts w:ascii="Times New Roman" w:cs="Times New Roman" w:hAnsi="Times New Roman"/>
          <w:color w:val="000000"/>
          <w:sz w:val="28"/>
          <w:szCs w:val="28"/>
          <w:shd w:val="clear" w:color="auto" w:fill="f9fafa"/>
        </w:rPr>
        <w:t xml:space="preserve">. Переводим МК в состояние </w:t>
      </w:r>
      <w:r>
        <w:rPr>
          <w:rFonts w:ascii="Times New Roman" w:cs="Times New Roman" w:hAnsi="Times New Roman"/>
          <w:color w:val="000000"/>
          <w:sz w:val="28"/>
          <w:szCs w:val="28"/>
          <w:shd w:val="clear" w:color="auto" w:fill="f9fafa"/>
          <w:lang w:val="en-US"/>
        </w:rPr>
        <w:t>DeepSleep</w:t>
      </w:r>
      <w:r>
        <w:rPr>
          <w:rFonts w:ascii="Times New Roman" w:cs="Times New Roman" w:hAnsi="Times New Roman"/>
          <w:color w:val="000000"/>
          <w:sz w:val="28"/>
          <w:szCs w:val="28"/>
          <w:shd w:val="clear" w:color="auto" w:fill="f9fafa"/>
        </w:rPr>
        <w:t xml:space="preserve">, чтобы избежать дребезг сигнала. </w:t>
      </w:r>
      <w:r>
        <w:rPr>
          <w:rFonts w:ascii="Times New Roman" w:cs="Times New Roman" w:hAnsi="Times New Roman"/>
          <w:color w:val="000000"/>
          <w:sz w:val="28"/>
          <w:szCs w:val="28"/>
        </w:rPr>
        <w:t xml:space="preserve">Резервируем две линии под прерывания (сконфигурировали маскирующие биты), настраиваем линию прерывания на возрастающий и падающий фронт. Прикрепляем </w:t>
      </w:r>
      <w:r>
        <w:rPr>
          <w:rFonts w:ascii="Times New Roman" w:cs="Times New Roman" w:hAnsi="Times New Roman"/>
          <w:color w:val="000000"/>
          <w:sz w:val="28"/>
          <w:szCs w:val="28"/>
          <w:lang w:val="en-US"/>
        </w:rPr>
        <w:t>pa</w:t>
      </w:r>
      <w:r>
        <w:rPr>
          <w:rFonts w:ascii="Times New Roman" w:cs="Times New Roman" w:hAnsi="Times New Roman"/>
          <w:color w:val="000000"/>
          <w:sz w:val="28"/>
          <w:szCs w:val="28"/>
        </w:rPr>
        <w:t xml:space="preserve">0 к </w:t>
      </w:r>
      <w:r>
        <w:rPr>
          <w:rFonts w:ascii="Times New Roman" w:cs="Times New Roman" w:hAnsi="Times New Roman"/>
          <w:color w:val="000000"/>
          <w:sz w:val="28"/>
          <w:szCs w:val="28"/>
        </w:rPr>
        <w:t>зарезарвированной</w:t>
      </w:r>
      <w:r>
        <w:rPr>
          <w:rFonts w:ascii="Times New Roman" w:cs="Times New Roman" w:hAnsi="Times New Roman"/>
          <w:color w:val="000000"/>
          <w:sz w:val="28"/>
          <w:szCs w:val="28"/>
        </w:rPr>
        <w:t xml:space="preserve"> линии. </w:t>
      </w:r>
    </w:p>
    <w:p>
      <w:pPr>
        <w:pStyle w:val="style4101"/>
        <w:widowControl w:val="false"/>
        <w:jc w:val="both"/>
        <w:rPr>
          <w:rFonts w:ascii="Times New Roman" w:cs="Times New Roman" w:hAnsi="Times New Roman"/>
          <w:color w:val="000000"/>
          <w:sz w:val="28"/>
          <w:szCs w:val="28"/>
        </w:rPr>
      </w:pPr>
    </w:p>
    <w:p>
      <w:pPr>
        <w:pStyle w:val="style0"/>
        <w:rPr>
          <w:rFonts w:hint="eastAsia"/>
        </w:rPr>
      </w:pPr>
      <w:r>
        <w:rPr>
          <w:rFonts w:ascii="Times New Roman" w:cs="Times New Roman" w:hAnsi="Times New Roman"/>
          <w:color w:val="000000"/>
          <w:sz w:val="28"/>
          <w:szCs w:val="28"/>
        </w:rPr>
        <w:t>Устанавливаем приоритет прерывания с помощью регистров приоритета прерывания NVIC_IPR (см. файл CD00228163.pdf). Для линии использовалась функция “</w:t>
      </w:r>
      <w:r>
        <w:rPr>
          <w:rFonts w:ascii="Times New Roman" w:cs="Times New Roman" w:hAnsi="Times New Roman"/>
          <w:color w:val="000000"/>
          <w:sz w:val="28"/>
          <w:szCs w:val="28"/>
          <w:lang w:val="en-US"/>
        </w:rPr>
        <w:t>void</w:t>
      </w:r>
      <w:r>
        <w:rPr>
          <w:rFonts w:ascii="Times New Roman" w:cs="Times New Roman" w:hAnsi="Times New Roman"/>
          <w:color w:val="000000"/>
          <w:sz w:val="28"/>
          <w:szCs w:val="28"/>
        </w:rPr>
        <w:t xml:space="preserve"> </w:t>
      </w:r>
      <w:r>
        <w:rPr>
          <w:rFonts w:ascii="Times New Roman" w:cs="Times New Roman" w:hAnsi="Times New Roman"/>
          <w:color w:val="000000"/>
          <w:sz w:val="28"/>
          <w:szCs w:val="28"/>
          <w:lang w:val="en-US"/>
        </w:rPr>
        <w:t>NVIC</w:t>
      </w:r>
      <w:r>
        <w:rPr>
          <w:rFonts w:ascii="Times New Roman" w:cs="Times New Roman" w:hAnsi="Times New Roman"/>
          <w:color w:val="000000"/>
          <w:sz w:val="28"/>
          <w:szCs w:val="28"/>
        </w:rPr>
        <w:t>_</w:t>
      </w:r>
      <w:r>
        <w:rPr>
          <w:rFonts w:ascii="Times New Roman" w:cs="Times New Roman" w:hAnsi="Times New Roman"/>
          <w:color w:val="000000"/>
          <w:sz w:val="28"/>
          <w:szCs w:val="28"/>
          <w:lang w:val="en-US"/>
        </w:rPr>
        <w:t>SetPriority</w:t>
      </w:r>
      <w:r>
        <w:rPr>
          <w:rFonts w:ascii="Times New Roman" w:cs="Times New Roman" w:hAnsi="Times New Roman"/>
          <w:color w:val="000000"/>
          <w:sz w:val="28"/>
          <w:szCs w:val="28"/>
        </w:rPr>
        <w:t>(</w:t>
      </w:r>
      <w:r>
        <w:rPr>
          <w:rFonts w:ascii="Times New Roman" w:cs="Times New Roman" w:hAnsi="Times New Roman"/>
          <w:color w:val="000000"/>
          <w:sz w:val="28"/>
          <w:szCs w:val="28"/>
          <w:lang w:val="en-US"/>
        </w:rPr>
        <w:t>IRQn</w:t>
      </w:r>
      <w:r>
        <w:rPr>
          <w:rFonts w:ascii="Times New Roman" w:cs="Times New Roman" w:hAnsi="Times New Roman"/>
          <w:color w:val="000000"/>
          <w:sz w:val="28"/>
          <w:szCs w:val="28"/>
        </w:rPr>
        <w:t>_</w:t>
      </w:r>
      <w:r>
        <w:rPr>
          <w:rFonts w:ascii="Times New Roman" w:cs="Times New Roman" w:hAnsi="Times New Roman"/>
          <w:color w:val="000000"/>
          <w:sz w:val="28"/>
          <w:szCs w:val="28"/>
          <w:lang w:val="en-US"/>
        </w:rPr>
        <w:t>Type</w:t>
      </w:r>
      <w:r>
        <w:rPr>
          <w:rFonts w:ascii="Times New Roman" w:cs="Times New Roman" w:hAnsi="Times New Roman"/>
          <w:color w:val="000000"/>
          <w:sz w:val="28"/>
          <w:szCs w:val="28"/>
        </w:rPr>
        <w:t xml:space="preserve"> </w:t>
      </w:r>
      <w:r>
        <w:rPr>
          <w:rFonts w:ascii="Times New Roman" w:cs="Times New Roman" w:hAnsi="Times New Roman"/>
          <w:color w:val="000000"/>
          <w:sz w:val="28"/>
          <w:szCs w:val="28"/>
          <w:lang w:val="en-US"/>
        </w:rPr>
        <w:t>IRQn</w:t>
      </w:r>
      <w:r>
        <w:rPr>
          <w:rFonts w:ascii="Times New Roman" w:cs="Times New Roman" w:hAnsi="Times New Roman"/>
          <w:color w:val="000000"/>
          <w:sz w:val="28"/>
          <w:szCs w:val="28"/>
        </w:rPr>
        <w:t xml:space="preserve">, </w:t>
      </w:r>
      <w:r>
        <w:rPr>
          <w:rFonts w:ascii="Times New Roman" w:cs="Times New Roman" w:hAnsi="Times New Roman"/>
          <w:color w:val="000000"/>
          <w:sz w:val="28"/>
          <w:szCs w:val="28"/>
          <w:lang w:val="en-US"/>
        </w:rPr>
        <w:t>uint</w:t>
      </w:r>
      <w:r>
        <w:rPr>
          <w:rFonts w:ascii="Times New Roman" w:cs="Times New Roman" w:hAnsi="Times New Roman"/>
          <w:color w:val="000000"/>
          <w:sz w:val="28"/>
          <w:szCs w:val="28"/>
        </w:rPr>
        <w:t>32_</w:t>
      </w:r>
      <w:r>
        <w:rPr>
          <w:rFonts w:ascii="Times New Roman" w:cs="Times New Roman" w:hAnsi="Times New Roman"/>
          <w:color w:val="000000"/>
          <w:sz w:val="28"/>
          <w:szCs w:val="28"/>
          <w:lang w:val="en-US"/>
        </w:rPr>
        <w:t>t</w:t>
      </w:r>
      <w:r>
        <w:rPr>
          <w:rFonts w:ascii="Times New Roman" w:cs="Times New Roman" w:hAnsi="Times New Roman"/>
          <w:color w:val="000000"/>
          <w:sz w:val="28"/>
          <w:szCs w:val="28"/>
        </w:rPr>
        <w:t xml:space="preserve"> </w:t>
      </w:r>
      <w:r>
        <w:rPr>
          <w:rFonts w:ascii="Times New Roman" w:cs="Times New Roman" w:hAnsi="Times New Roman"/>
          <w:color w:val="000000"/>
          <w:sz w:val="28"/>
          <w:szCs w:val="28"/>
          <w:lang w:val="en-US"/>
        </w:rPr>
        <w:t>priority</w:t>
      </w:r>
      <w:r>
        <w:rPr>
          <w:rFonts w:ascii="Times New Roman" w:cs="Times New Roman" w:hAnsi="Times New Roman"/>
          <w:color w:val="000000"/>
          <w:sz w:val="28"/>
          <w:szCs w:val="28"/>
        </w:rPr>
        <w:t xml:space="preserve">))” из строки 1464 файла </w:t>
      </w:r>
      <w:r>
        <w:rPr>
          <w:rFonts w:ascii="Times New Roman" w:cs="Times New Roman" w:hAnsi="Times New Roman"/>
          <w:color w:val="000000"/>
          <w:sz w:val="28"/>
          <w:szCs w:val="28"/>
          <w:lang w:val="en-US"/>
        </w:rPr>
        <w:t>core</w:t>
      </w:r>
      <w:r>
        <w:rPr>
          <w:rFonts w:ascii="Times New Roman" w:cs="Times New Roman" w:hAnsi="Times New Roman"/>
          <w:color w:val="000000"/>
          <w:sz w:val="28"/>
          <w:szCs w:val="28"/>
        </w:rPr>
        <w:t>_</w:t>
      </w:r>
      <w:r>
        <w:rPr>
          <w:rFonts w:ascii="Times New Roman" w:cs="Times New Roman" w:hAnsi="Times New Roman"/>
          <w:color w:val="000000"/>
          <w:sz w:val="28"/>
          <w:szCs w:val="28"/>
          <w:lang w:val="en-US"/>
        </w:rPr>
        <w:t>cm</w:t>
      </w:r>
      <w:r>
        <w:rPr>
          <w:rFonts w:ascii="Times New Roman" w:cs="Times New Roman" w:hAnsi="Times New Roman"/>
          <w:color w:val="000000"/>
          <w:sz w:val="28"/>
          <w:szCs w:val="28"/>
        </w:rPr>
        <w:t>3.</w:t>
      </w:r>
      <w:r>
        <w:rPr>
          <w:rFonts w:ascii="Times New Roman" w:cs="Times New Roman" w:hAnsi="Times New Roman"/>
          <w:color w:val="000000"/>
          <w:sz w:val="28"/>
          <w:szCs w:val="28"/>
          <w:lang w:val="en-US"/>
        </w:rPr>
        <w:t>h</w:t>
      </w:r>
      <w:r>
        <w:rPr>
          <w:rFonts w:ascii="Times New Roman" w:cs="Times New Roman" w:hAnsi="Times New Roman"/>
          <w:color w:val="000000"/>
          <w:sz w:val="28"/>
          <w:szCs w:val="28"/>
        </w:rPr>
        <w:t xml:space="preserve">. В данной функции на первом месте стоит тип прерывания, то есть его позиция в таблице прерываний, а на втором непосредственно приоритет. И активируем прерывание. Для этого необходимо воспользоваться справочным руководством по программированию (см. файл CD00228163.pdf) активация обработки определенного вектора прерывания осуществляется с помощью регистров NVIC_ISER. Для линии использовалась </w:t>
      </w:r>
      <w:r>
        <w:rPr>
          <w:rFonts w:ascii="Times New Roman" w:cs="Times New Roman" w:hAnsi="Times New Roman"/>
          <w:color w:val="000000"/>
          <w:sz w:val="28"/>
          <w:szCs w:val="28"/>
        </w:rPr>
        <w:t>функция “</w:t>
      </w:r>
      <w:r>
        <w:rPr>
          <w:rFonts w:ascii="Times New Roman" w:cs="Times New Roman" w:hAnsi="Times New Roman"/>
          <w:color w:val="000000"/>
          <w:sz w:val="28"/>
          <w:szCs w:val="28"/>
        </w:rPr>
        <w:t>void</w:t>
      </w:r>
      <w:r>
        <w:rPr>
          <w:rFonts w:ascii="Times New Roman" w:cs="Times New Roman" w:hAnsi="Times New Roman"/>
          <w:color w:val="000000"/>
          <w:sz w:val="28"/>
          <w:szCs w:val="28"/>
        </w:rPr>
        <w:t xml:space="preserve"> </w:t>
      </w:r>
      <w:r>
        <w:rPr>
          <w:rFonts w:ascii="Times New Roman" w:cs="Times New Roman" w:hAnsi="Times New Roman"/>
          <w:color w:val="000000"/>
          <w:sz w:val="28"/>
          <w:szCs w:val="28"/>
        </w:rPr>
        <w:t>NVIC_</w:t>
      </w:r>
      <w:r>
        <w:rPr>
          <w:rFonts w:ascii="Times New Roman" w:cs="Times New Roman" w:hAnsi="Times New Roman"/>
          <w:color w:val="000000"/>
          <w:sz w:val="28"/>
          <w:szCs w:val="28"/>
        </w:rPr>
        <w:t>EnableIRQ</w:t>
      </w:r>
      <w:r>
        <w:rPr>
          <w:rFonts w:ascii="Times New Roman" w:cs="Times New Roman" w:hAnsi="Times New Roman"/>
          <w:color w:val="000000"/>
          <w:sz w:val="28"/>
          <w:szCs w:val="28"/>
        </w:rPr>
        <w:t>(</w:t>
      </w:r>
      <w:r>
        <w:rPr>
          <w:rFonts w:ascii="Times New Roman" w:cs="Times New Roman" w:hAnsi="Times New Roman"/>
          <w:color w:val="000000"/>
          <w:sz w:val="28"/>
          <w:szCs w:val="28"/>
        </w:rPr>
        <w:t>IRQn_Type</w:t>
      </w:r>
      <w:r>
        <w:rPr>
          <w:rFonts w:ascii="Times New Roman" w:cs="Times New Roman" w:hAnsi="Times New Roman"/>
          <w:color w:val="000000"/>
          <w:sz w:val="28"/>
          <w:szCs w:val="28"/>
        </w:rPr>
        <w:t xml:space="preserve"> </w:t>
      </w:r>
      <w:r>
        <w:rPr>
          <w:rFonts w:ascii="Times New Roman" w:cs="Times New Roman" w:hAnsi="Times New Roman"/>
          <w:color w:val="000000"/>
          <w:sz w:val="28"/>
          <w:szCs w:val="28"/>
        </w:rPr>
        <w:t>IRQn</w:t>
      </w:r>
      <w:r>
        <w:rPr>
          <w:rFonts w:ascii="Times New Roman" w:cs="Times New Roman" w:hAnsi="Times New Roman"/>
          <w:color w:val="000000"/>
          <w:sz w:val="28"/>
          <w:szCs w:val="28"/>
        </w:rPr>
        <w:t>)” из строки 1382 файла core_cm3.h.</w:t>
      </w:r>
    </w:p>
    <w:p>
      <w:pPr>
        <w:pStyle w:val="style0"/>
        <w:rPr>
          <w:rFonts w:ascii="Times New Roman" w:cs="Times New Roman" w:hAnsi="Times New Roman"/>
          <w:color w:val="000000"/>
          <w:sz w:val="28"/>
          <w:szCs w:val="28"/>
        </w:rPr>
      </w:pPr>
    </w:p>
    <w:p>
      <w:pPr>
        <w:pStyle w:val="style4101"/>
        <w:widowControl w:val="false"/>
        <w:jc w:val="both"/>
        <w:rPr>
          <w:rFonts w:ascii="Times New Roman" w:cs="Times New Roman" w:hAnsi="Times New Roman"/>
          <w:color w:val="000000"/>
          <w:sz w:val="28"/>
          <w:szCs w:val="28"/>
        </w:rPr>
      </w:pPr>
      <w:r>
        <w:rPr>
          <w:rFonts w:ascii="Times New Roman" w:cs="Times New Roman" w:hAnsi="Times New Roman"/>
          <w:color w:val="000000"/>
          <w:sz w:val="28"/>
          <w:szCs w:val="28"/>
        </w:rPr>
        <w:t>Разрешаем таймеру генерацию прерываний (по умолчанию, после сброса бит TIM_CR1_URS сброшен в 0 и прерывание генерируется как при переполнении счётчика, так и при установке бита TIM_EGR_UG).</w:t>
      </w:r>
    </w:p>
    <w:p>
      <w:pPr>
        <w:pStyle w:val="style4101"/>
        <w:widowControl w:val="false"/>
        <w:jc w:val="both"/>
        <w:rPr>
          <w:rFonts w:ascii="Times New Roman" w:cs="Times New Roman" w:hAnsi="Times New Roman"/>
          <w:color w:val="000000"/>
          <w:sz w:val="28"/>
          <w:szCs w:val="28"/>
        </w:rPr>
      </w:pPr>
    </w:p>
    <w:p>
      <w:pPr>
        <w:pStyle w:val="style4101"/>
        <w:widowControl w:val="false"/>
        <w:jc w:val="both"/>
        <w:rPr>
          <w:rFonts w:hint="eastAsia"/>
        </w:rPr>
      </w:pPr>
      <w:r>
        <w:rPr>
          <w:rFonts w:ascii="Times New Roman" w:cs="Times New Roman" w:hAnsi="Times New Roman"/>
          <w:color w:val="000000"/>
          <w:sz w:val="28"/>
          <w:szCs w:val="28"/>
        </w:rPr>
        <w:t xml:space="preserve">Запускаем </w:t>
      </w:r>
      <w:r>
        <w:rPr>
          <w:rFonts w:ascii="Times New Roman" w:cs="Times New Roman" w:hAnsi="Times New Roman"/>
          <w:color w:val="000000"/>
          <w:sz w:val="28"/>
          <w:szCs w:val="28"/>
        </w:rPr>
        <w:t>цикл</w:t>
      </w:r>
      <w:r>
        <w:rPr>
          <w:rFonts w:ascii="Times New Roman" w:cs="Times New Roman" w:hAnsi="Times New Roman"/>
          <w:color w:val="000000"/>
          <w:sz w:val="28"/>
          <w:szCs w:val="28"/>
        </w:rPr>
        <w:t xml:space="preserve"> в котором поочередно запускаются и гаснут светодиоды </w:t>
      </w:r>
      <w:r>
        <w:rPr>
          <w:rFonts w:ascii="Times New Roman" w:cs="Times New Roman" w:hAnsi="Times New Roman"/>
          <w:color w:val="000000"/>
          <w:sz w:val="28"/>
          <w:szCs w:val="28"/>
          <w:lang w:val="en-US"/>
        </w:rPr>
        <w:t>G</w:t>
      </w:r>
      <w:r>
        <w:rPr>
          <w:rFonts w:ascii="Times New Roman" w:cs="Times New Roman" w:hAnsi="Times New Roman"/>
          <w:color w:val="000000"/>
          <w:sz w:val="28"/>
          <w:szCs w:val="28"/>
        </w:rPr>
        <w:t xml:space="preserve">6 и </w:t>
      </w:r>
      <w:r>
        <w:rPr>
          <w:rFonts w:ascii="Times New Roman" w:cs="Times New Roman" w:hAnsi="Times New Roman"/>
          <w:color w:val="000000"/>
          <w:sz w:val="28"/>
          <w:szCs w:val="28"/>
          <w:lang w:val="en-US"/>
        </w:rPr>
        <w:t>G</w:t>
      </w:r>
      <w:r>
        <w:rPr>
          <w:rFonts w:ascii="Times New Roman" w:cs="Times New Roman" w:hAnsi="Times New Roman"/>
          <w:color w:val="000000"/>
          <w:sz w:val="28"/>
          <w:szCs w:val="28"/>
        </w:rPr>
        <w:t>7.</w:t>
      </w:r>
    </w:p>
    <w:p>
      <w:pPr>
        <w:pStyle w:val="style4101"/>
        <w:widowControl w:val="false"/>
        <w:jc w:val="both"/>
        <w:rPr>
          <w:rFonts w:ascii="Times New Roman" w:cs="Times New Roman" w:hAnsi="Times New Roman"/>
          <w:color w:val="000000"/>
          <w:sz w:val="28"/>
          <w:szCs w:val="28"/>
        </w:rPr>
      </w:pPr>
    </w:p>
    <w:p>
      <w:pPr>
        <w:pStyle w:val="style4101"/>
        <w:widowControl w:val="false"/>
        <w:jc w:val="both"/>
        <w:rPr>
          <w:rFonts w:ascii="Times New Roman" w:cs="Times New Roman" w:hAnsi="Times New Roman"/>
          <w:b/>
          <w:bCs/>
          <w:sz w:val="28"/>
          <w:szCs w:val="28"/>
          <w:u w:val="single"/>
        </w:rPr>
      </w:pPr>
      <w:r>
        <w:rPr>
          <w:rFonts w:ascii="Times New Roman" w:cs="Times New Roman" w:hAnsi="Times New Roman"/>
          <w:b/>
          <w:bCs/>
          <w:sz w:val="28"/>
          <w:szCs w:val="28"/>
          <w:u w:val="single"/>
        </w:rPr>
        <w:t>Работа с осциллографом:</w:t>
      </w:r>
    </w:p>
    <w:p>
      <w:pPr>
        <w:pStyle w:val="style4108"/>
        <w:tabs>
          <w:tab w:val="clear" w:pos="288"/>
        </w:tabs>
        <w:ind w:left="360"/>
        <w:rPr>
          <w:rFonts w:cs="Times New Roman"/>
          <w:color w:val="000000"/>
          <w:sz w:val="28"/>
          <w:szCs w:val="28"/>
          <w:lang w:val="ru-RU"/>
        </w:rPr>
      </w:pPr>
      <w:r>
        <w:rPr>
          <w:rFonts w:cs="Times New Roman"/>
          <w:sz w:val="28"/>
          <w:szCs w:val="28"/>
          <w:lang w:val="ru-RU" w:bidi="ar-SA"/>
        </w:rPr>
        <w:t>Программное</w:t>
      </w:r>
      <w:r>
        <w:rPr>
          <w:rFonts w:cs="Times New Roman"/>
          <w:sz w:val="28"/>
          <w:szCs w:val="28"/>
          <w:lang w:val="ru-RU" w:bidi="ar-SA"/>
        </w:rPr>
        <w:t xml:space="preserve"> измерение периода, частоты сигнала</w:t>
      </w:r>
      <w:r>
        <w:rPr>
          <w:rFonts w:cs="Times New Roman"/>
          <w:color w:val="000000"/>
          <w:sz w:val="28"/>
          <w:szCs w:val="28"/>
          <w:lang w:val="ru-RU"/>
        </w:rPr>
        <w:t xml:space="preserve">, ширины положительного и отрицательного уровней (состояние “включено”/состояние “выключено”), коэффициента заполнения периода (скважности) представлено на </w:t>
      </w:r>
      <w:r>
        <w:rPr>
          <w:rFonts w:cs="Times New Roman"/>
          <w:color w:val="000000"/>
          <w:sz w:val="28"/>
          <w:szCs w:val="28"/>
          <w:lang w:val="ru-RU"/>
        </w:rPr>
        <w:t>рис</w:t>
      </w:r>
      <w:r>
        <w:rPr>
          <w:rFonts w:cs="Times New Roman"/>
          <w:color w:val="000000"/>
          <w:sz w:val="28"/>
          <w:szCs w:val="28"/>
          <w:lang w:val="ru-RU"/>
        </w:rPr>
        <w:t>.</w:t>
      </w:r>
      <w:r>
        <w:rPr>
          <w:rFonts w:cs="Times New Roman"/>
          <w:color w:val="000000"/>
          <w:sz w:val="28"/>
          <w:szCs w:val="28"/>
          <w:lang w:val="ru-RU"/>
        </w:rPr>
        <w:t xml:space="preserve"> 1.</w:t>
      </w:r>
    </w:p>
    <w:p>
      <w:pPr>
        <w:pStyle w:val="style4108"/>
        <w:tabs>
          <w:tab w:val="clear" w:pos="288"/>
        </w:tabs>
        <w:ind w:left="360"/>
        <w:rPr>
          <w:rFonts w:cs="Times New Roman"/>
          <w:color w:val="000000"/>
          <w:sz w:val="28"/>
          <w:szCs w:val="28"/>
          <w:lang w:val="ru-RU"/>
        </w:rPr>
      </w:pPr>
    </w:p>
    <w:p>
      <w:pPr>
        <w:pStyle w:val="style4108"/>
        <w:tabs>
          <w:tab w:val="clear" w:pos="288"/>
        </w:tabs>
        <w:ind w:left="360"/>
        <w:rPr>
          <w:rFonts w:cs="Times New Roman"/>
          <w:color w:val="000000"/>
          <w:sz w:val="28"/>
          <w:szCs w:val="28"/>
          <w:lang w:val="ru-RU"/>
        </w:rPr>
      </w:pPr>
    </w:p>
    <w:p>
      <w:pPr>
        <w:pStyle w:val="style4108"/>
        <w:tabs>
          <w:tab w:val="clear" w:pos="288"/>
        </w:tabs>
        <w:ind w:left="360"/>
        <w:rPr>
          <w:rFonts w:cs="Times New Roman"/>
          <w:color w:val="000000"/>
          <w:sz w:val="28"/>
          <w:szCs w:val="28"/>
          <w:lang w:val="ru-RU"/>
        </w:rPr>
      </w:pPr>
      <w:r>
        <w:rPr>
          <w:rFonts w:cs="Times New Roman"/>
          <w:noProof/>
          <w:color w:val="000000"/>
          <w:sz w:val="28"/>
          <w:szCs w:val="28"/>
          <w:lang w:val="ru-RU"/>
        </w:rPr>
        <w:drawing>
          <wp:inline distL="0" distT="0" distB="0" distR="0">
            <wp:extent cx="6120130" cy="4189730"/>
            <wp:effectExtent l="0" t="0" r="1270" b="1270"/>
            <wp:docPr id="1066" name="Рисунок 1" descr="Изображение выглядит как текст, дисплей, компьютер, электроника&#10;&#10;Автоматически созданное описание"/>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2" cstate="print"/>
                    <a:srcRect l="0" t="0" r="0" b="0"/>
                    <a:stretch/>
                  </pic:blipFill>
                  <pic:spPr>
                    <a:xfrm rot="0">
                      <a:off x="0" y="0"/>
                      <a:ext cx="6120130" cy="4189730"/>
                    </a:xfrm>
                    <a:prstGeom prst="rect"/>
                  </pic:spPr>
                </pic:pic>
              </a:graphicData>
            </a:graphic>
          </wp:inline>
        </w:drawing>
      </w:r>
    </w:p>
    <w:p>
      <w:pPr>
        <w:pStyle w:val="style4108"/>
        <w:tabs>
          <w:tab w:val="clear" w:pos="288"/>
        </w:tabs>
        <w:ind w:left="360"/>
        <w:rPr>
          <w:lang w:val="ru-RU"/>
        </w:rPr>
      </w:pPr>
    </w:p>
    <w:p>
      <w:pPr>
        <w:pStyle w:val="style4108"/>
        <w:tabs>
          <w:tab w:val="clear" w:pos="288"/>
        </w:tabs>
        <w:ind w:left="360"/>
        <w:rPr>
          <w:rFonts w:ascii="Cambria" w:hAnsi="Cambria"/>
          <w:color w:val="000000"/>
          <w:szCs w:val="20"/>
          <w:lang w:val="ru-RU"/>
        </w:rPr>
      </w:pPr>
      <w:r>
        <w:rPr>
          <w:rFonts w:ascii="Cambria" w:hAnsi="Cambria"/>
          <w:color w:val="000000"/>
          <w:szCs w:val="20"/>
          <w:lang w:val="ru-RU"/>
        </w:rPr>
        <w:t xml:space="preserve">Рис. 1. </w:t>
      </w:r>
    </w:p>
    <w:p>
      <w:pPr>
        <w:pStyle w:val="style4108"/>
        <w:tabs>
          <w:tab w:val="clear" w:pos="288"/>
        </w:tabs>
        <w:ind w:left="360"/>
        <w:rPr>
          <w:rFonts w:ascii="Cambria" w:hAnsi="Cambria"/>
          <w:color w:val="000000"/>
          <w:szCs w:val="20"/>
          <w:lang w:val="ru-RU"/>
        </w:rPr>
      </w:pPr>
    </w:p>
    <w:p>
      <w:pPr>
        <w:pStyle w:val="style4108"/>
        <w:tabs>
          <w:tab w:val="clear" w:pos="288"/>
        </w:tabs>
        <w:ind w:left="360"/>
        <w:rPr>
          <w:rFonts w:ascii="Cambria" w:hAnsi="Cambria"/>
          <w:color w:val="000000"/>
          <w:szCs w:val="20"/>
          <w:lang w:val="ru-RU"/>
        </w:rPr>
      </w:pPr>
    </w:p>
    <w:p>
      <w:pPr>
        <w:pStyle w:val="style4108"/>
        <w:tabs>
          <w:tab w:val="clear" w:pos="288"/>
        </w:tabs>
        <w:ind w:left="360"/>
        <w:rPr>
          <w:rFonts w:ascii="Cambria" w:hAnsi="Cambria"/>
          <w:color w:val="000000"/>
          <w:szCs w:val="20"/>
          <w:lang w:val="ru-RU"/>
        </w:rPr>
      </w:pPr>
    </w:p>
    <w:p>
      <w:pPr>
        <w:pStyle w:val="style4108"/>
        <w:tabs>
          <w:tab w:val="clear" w:pos="288"/>
        </w:tabs>
        <w:ind w:left="360"/>
        <w:rPr>
          <w:rFonts w:ascii="Cambria" w:hAnsi="Cambria"/>
          <w:color w:val="000000"/>
          <w:szCs w:val="20"/>
          <w:lang w:val="ru-RU"/>
        </w:rPr>
      </w:pPr>
    </w:p>
    <w:p>
      <w:pPr>
        <w:pStyle w:val="style4108"/>
        <w:tabs>
          <w:tab w:val="clear" w:pos="288"/>
        </w:tabs>
        <w:ind w:left="360"/>
        <w:rPr>
          <w:rFonts w:ascii="Cambria" w:hAnsi="Cambria"/>
          <w:color w:val="000000"/>
          <w:szCs w:val="20"/>
          <w:lang w:val="ru-RU"/>
        </w:rPr>
      </w:pPr>
    </w:p>
    <w:p>
      <w:pPr>
        <w:pStyle w:val="style4108"/>
        <w:tabs>
          <w:tab w:val="clear" w:pos="288"/>
        </w:tabs>
        <w:ind w:left="360"/>
        <w:rPr>
          <w:rFonts w:ascii="Cambria" w:hAnsi="Cambria"/>
          <w:color w:val="000000"/>
          <w:szCs w:val="20"/>
          <w:lang w:val="ru-RU"/>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r>
        <w:rPr>
          <w:rFonts w:ascii="Cambria" w:hAnsi="Cambria"/>
          <w:noProof/>
          <w:color w:val="000000"/>
          <w:szCs w:val="20"/>
        </w:rPr>
        <w:drawing>
          <wp:anchor distT="0" distB="0" distL="0" distR="0" simplePos="false" relativeHeight="2" behindDoc="true" locked="false" layoutInCell="true" allowOverlap="true">
            <wp:simplePos x="0" y="0"/>
            <wp:positionH relativeFrom="column">
              <wp:posOffset>-81915</wp:posOffset>
            </wp:positionH>
            <wp:positionV relativeFrom="paragraph">
              <wp:posOffset>-325755</wp:posOffset>
            </wp:positionV>
            <wp:extent cx="5610225" cy="4064183"/>
            <wp:effectExtent l="0" t="0" r="3175" b="0"/>
            <wp:wrapNone/>
            <wp:docPr id="1067" name="Рисунок 2" descr="Изображение выглядит как электроника, машина, текст, экран&#10;&#10;Автоматически созданное описание"/>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cstate="print"/>
                    <a:srcRect l="0" t="0" r="0" b="0"/>
                    <a:stretch/>
                  </pic:blipFill>
                  <pic:spPr>
                    <a:xfrm rot="0">
                      <a:off x="0" y="0"/>
                      <a:ext cx="5610225" cy="4064183"/>
                    </a:xfrm>
                    <a:prstGeom prst="rect"/>
                  </pic:spPr>
                </pic:pic>
              </a:graphicData>
            </a:graphic>
            <wp14:sizeRelH relativeFrom="page">
              <wp14:pctWidth>0</wp14:pctWidth>
            </wp14:sizeRelH>
            <wp14:sizeRelV relativeFrom="page">
              <wp14:pctHeight>0</wp14:pctHeight>
            </wp14:sizeRelV>
          </wp:anchor>
        </w:drawing>
      </w: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pPr>
      <w:r>
        <w:t xml:space="preserve">  Рис. 2. Спад первого сигнала и нарастание второго</w:t>
      </w: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p>
    <w:p>
      <w:pPr>
        <w:pStyle w:val="style4101"/>
        <w:widowControl w:val="false"/>
        <w:jc w:val="both"/>
        <w:rPr>
          <w:rFonts w:hint="eastAsia"/>
        </w:rPr>
      </w:pPr>
      <w:r>
        <w:rPr>
          <w:rFonts w:hint="eastAsia"/>
          <w:noProof/>
        </w:rPr>
        <w:drawing>
          <wp:inline distL="0" distT="0" distB="0" distR="0">
            <wp:extent cx="5506249" cy="3930015"/>
            <wp:effectExtent l="0" t="0" r="5715" b="0"/>
            <wp:docPr id="1068" name="Рисунок 3" descr="Изображение выглядит как электроника, машина, монитор, текст&#10;&#10;Автоматически созданное описание"/>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4" cstate="print"/>
                    <a:srcRect l="0" t="0" r="0" b="0"/>
                    <a:stretch/>
                  </pic:blipFill>
                  <pic:spPr>
                    <a:xfrm rot="0">
                      <a:off x="0" y="0"/>
                      <a:ext cx="5506249" cy="3930015"/>
                    </a:xfrm>
                    <a:prstGeom prst="rect"/>
                  </pic:spPr>
                </pic:pic>
              </a:graphicData>
            </a:graphic>
          </wp:inline>
        </w:drawing>
      </w:r>
    </w:p>
    <w:p>
      <w:pPr>
        <w:pStyle w:val="style4101"/>
        <w:widowControl w:val="false"/>
        <w:jc w:val="both"/>
        <w:rPr/>
      </w:pPr>
      <w:r>
        <w:t xml:space="preserve"> Рис. 3. Нарастание</w:t>
      </w:r>
      <w:r>
        <w:t xml:space="preserve"> первого сигнала и </w:t>
      </w:r>
      <w:r>
        <w:t xml:space="preserve">спад </w:t>
      </w:r>
      <w:r>
        <w:t>второго</w:t>
      </w: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ascii="Times New Roman" w:cs="Times New Roman" w:hAnsi="Times New Roman"/>
          <w:b/>
          <w:bCs/>
          <w:sz w:val="28"/>
          <w:szCs w:val="28"/>
          <w:u w:val="single"/>
        </w:rPr>
      </w:pPr>
      <w:r>
        <w:rPr>
          <w:rFonts w:ascii="Times New Roman" w:cs="Times New Roman" w:hAnsi="Times New Roman"/>
          <w:b/>
          <w:bCs/>
          <w:noProof/>
          <w:sz w:val="28"/>
          <w:szCs w:val="28"/>
          <w:u w:val="single"/>
        </w:rPr>
        <w:drawing>
          <wp:inline distL="0" distT="0" distB="0" distR="0">
            <wp:extent cx="6120130" cy="8599170"/>
            <wp:effectExtent l="0" t="0" r="1270" b="0"/>
            <wp:docPr id="1069" name="Рисунок 4"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5" cstate="print"/>
                    <a:srcRect l="0" t="0" r="0" b="0"/>
                    <a:stretch/>
                  </pic:blipFill>
                  <pic:spPr>
                    <a:xfrm rot="0">
                      <a:off x="0" y="0"/>
                      <a:ext cx="6120130" cy="8599170"/>
                    </a:xfrm>
                    <a:prstGeom prst="rect"/>
                  </pic:spPr>
                </pic:pic>
              </a:graphicData>
            </a:graphic>
          </wp:inline>
        </w:drawing>
      </w: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ascii="Times New Roman" w:cs="Times New Roman" w:hAnsi="Times New Roman"/>
          <w:b/>
          <w:bCs/>
          <w:sz w:val="28"/>
          <w:szCs w:val="28"/>
          <w:u w:val="single"/>
        </w:rPr>
      </w:pPr>
      <w:r>
        <w:rPr>
          <w:rFonts w:ascii="Times New Roman" w:cs="Times New Roman" w:hAnsi="Times New Roman"/>
          <w:b/>
          <w:bCs/>
          <w:noProof/>
          <w:sz w:val="28"/>
          <w:szCs w:val="28"/>
          <w:u w:val="single"/>
        </w:rPr>
        <w:drawing>
          <wp:inline distL="0" distT="0" distB="0" distR="0">
            <wp:extent cx="6120130" cy="8464550"/>
            <wp:effectExtent l="0" t="0" r="1270" b="6350"/>
            <wp:docPr id="1070"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Рисунок 1"/>
                    <pic:cNvPicPr/>
                  </pic:nvPicPr>
                  <pic:blipFill>
                    <a:blip r:embed="rId46" cstate="print"/>
                    <a:srcRect l="0" t="0" r="0" b="0"/>
                    <a:stretch/>
                  </pic:blipFill>
                  <pic:spPr>
                    <a:xfrm rot="0">
                      <a:off x="0" y="0"/>
                      <a:ext cx="6120130" cy="8464550"/>
                    </a:xfrm>
                    <a:prstGeom prst="rect"/>
                  </pic:spPr>
                </pic:pic>
              </a:graphicData>
            </a:graphic>
          </wp:inline>
        </w:drawing>
      </w: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ascii="Times New Roman" w:cs="Times New Roman" w:hAnsi="Times New Roman"/>
          <w:b/>
          <w:bCs/>
          <w:sz w:val="28"/>
          <w:szCs w:val="28"/>
          <w:u w:val="single"/>
        </w:rPr>
      </w:pPr>
    </w:p>
    <w:p>
      <w:pPr>
        <w:pStyle w:val="style4101"/>
        <w:widowControl w:val="false"/>
        <w:jc w:val="both"/>
        <w:rPr>
          <w:rFonts w:hint="eastAsia"/>
        </w:rPr>
      </w:pPr>
      <w:r>
        <w:rPr>
          <w:rFonts w:ascii="Times New Roman" w:cs="Times New Roman" w:hAnsi="Times New Roman"/>
          <w:b/>
          <w:bCs/>
          <w:sz w:val="28"/>
          <w:szCs w:val="28"/>
          <w:u w:val="single"/>
        </w:rPr>
        <w:t>Вывод:</w:t>
      </w:r>
    </w:p>
    <w:p>
      <w:pPr>
        <w:pStyle w:val="style0"/>
        <w:ind w:firstLine="709"/>
        <w:jc w:val="both"/>
        <w:rPr>
          <w:rFonts w:hint="eastAsia"/>
        </w:rPr>
      </w:pPr>
      <w:r>
        <w:rPr>
          <w:bCs/>
          <w:sz w:val="28"/>
        </w:rPr>
        <w:t>Были освоены основные методы формирования заданных интервалов времени и перевода микроконтроллера в режим пониженного энергопотребления.</w:t>
      </w:r>
      <w:r>
        <w:t xml:space="preserve"> </w:t>
      </w:r>
      <w:r>
        <w:rPr>
          <w:bCs/>
          <w:sz w:val="28"/>
        </w:rPr>
        <w:t xml:space="preserve">Закреплены навыки работы с осциллографом и </w:t>
      </w:r>
      <w:r>
        <w:rPr>
          <w:color w:val="000000"/>
          <w:sz w:val="28"/>
          <w:szCs w:val="20"/>
        </w:rPr>
        <w:t xml:space="preserve">оценочной платой MCBSTM32F200 в качестве </w:t>
      </w:r>
      <w:r>
        <w:rPr>
          <w:bCs/>
          <w:sz w:val="28"/>
        </w:rPr>
        <w:t>измерительного генератора.</w:t>
      </w:r>
    </w:p>
    <w:p>
      <w:pPr>
        <w:pStyle w:val="style4097"/>
        <w:rPr>
          <w:rFonts w:ascii="Times New Roman" w:cs="Times New Roman" w:hAnsi="Times New Roman"/>
          <w:sz w:val="28"/>
          <w:szCs w:val="28"/>
        </w:rPr>
      </w:pPr>
    </w:p>
    <w:p>
      <w:pPr>
        <w:pStyle w:val="style4101"/>
        <w:rPr>
          <w:rFonts w:ascii="Times New Roman" w:cs="Times New Roman" w:hAnsi="Times New Roman"/>
          <w:sz w:val="28"/>
          <w:szCs w:val="28"/>
        </w:rPr>
      </w:pPr>
    </w:p>
    <w:p>
      <w:pPr>
        <w:pStyle w:val="style4101"/>
        <w:widowControl w:val="false"/>
        <w:jc w:val="both"/>
        <w:rPr>
          <w:rFonts w:ascii="Times New Roman" w:cs="Times New Roman" w:hAnsi="Times New Roman"/>
          <w:sz w:val="28"/>
          <w:szCs w:val="28"/>
          <w:u w:val="single"/>
        </w:rPr>
      </w:pPr>
    </w:p>
    <w:p>
      <w:pPr>
        <w:pStyle w:val="style4101"/>
        <w:widowControl w:val="false"/>
        <w:jc w:val="both"/>
        <w:rPr>
          <w:rFonts w:ascii="Times New Roman" w:cs="Times New Roman" w:hAnsi="Times New Roman"/>
          <w:sz w:val="28"/>
          <w:szCs w:val="28"/>
          <w:u w:val="single"/>
        </w:rPr>
      </w:pPr>
    </w:p>
    <w:p>
      <w:pPr>
        <w:pStyle w:val="style4101"/>
        <w:widowControl w:val="false"/>
        <w:jc w:val="both"/>
        <w:rPr>
          <w:rFonts w:ascii="Times New Roman" w:cs="Times New Roman" w:hAnsi="Times New Roman"/>
          <w:sz w:val="28"/>
          <w:szCs w:val="28"/>
          <w:u w:val="single"/>
        </w:rPr>
      </w:pPr>
    </w:p>
    <w:p>
      <w:pPr>
        <w:pStyle w:val="style4101"/>
        <w:widowControl w:val="false"/>
        <w:jc w:val="both"/>
        <w:rPr>
          <w:rFonts w:ascii="Times New Roman" w:cs="Times New Roman" w:hAnsi="Times New Roman"/>
          <w:sz w:val="28"/>
          <w:szCs w:val="28"/>
          <w:u w:val="single"/>
        </w:rPr>
      </w:pPr>
    </w:p>
    <w:p>
      <w:pPr>
        <w:pStyle w:val="style4097"/>
        <w:rPr>
          <w:rFonts w:hint="eastAsia"/>
        </w:rPr>
      </w:pPr>
    </w:p>
    <w:sectPr>
      <w:pgSz w:w="11906" w:h="16838" w:orient="portrait"/>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SimSun">
    <w:altName w:val="NSimSun"/>
    <w:panose1 w:val="02010609030000010101"/>
    <w:charset w:val="86"/>
    <w:family w:val="modern"/>
    <w:pitch w:val="fixed"/>
    <w:sig w:usb0="00000203" w:usb1="288F0000" w:usb2="00000016" w:usb3="00000000" w:csb0="00040001" w:csb1="00000000"/>
  </w:font>
  <w:font w:name="Lucida Sans">
    <w:altName w:val="Lucida Sans"/>
    <w:panose1 w:val="020b0602030000020204"/>
    <w:charset w:val="00"/>
    <w:family w:val="swiss"/>
    <w:pitch w:val="variable"/>
    <w:sig w:usb0="00000003" w:usb1="00000000" w:usb2="00000000" w:usb3="00000000" w:csb0="00000001" w:csb1="00000000"/>
  </w:font>
  <w:font w:name="Times New Roman">
    <w:altName w:val="Times New Roman"/>
    <w:panose1 w:val="02020603050000020304"/>
    <w:charset w:val="00"/>
    <w:family w:val="roman"/>
    <w:pitch w:val="variable"/>
    <w:sig w:usb0="E0002EFF" w:usb1="C000785B" w:usb2="00000009" w:usb3="00000000" w:csb0="000001FF" w:csb1="00000000"/>
  </w:font>
  <w:font w:name="Microsoft YaHei">
    <w:altName w:val="Microsoft YaHei"/>
    <w:panose1 w:val="020b0503020000020204"/>
    <w:charset w:val="86"/>
    <w:family w:val="swiss"/>
    <w:pitch w:val="variable"/>
    <w:sig w:usb0="80000287" w:usb1="2ACF3C50" w:usb2="00000016" w:usb3="00000000" w:csb0="0004001F" w:csb1="00000000"/>
  </w:font>
  <w:font w:name="Courier New">
    <w:altName w:val="Courier New"/>
    <w:panose1 w:val="02070309020000020404"/>
    <w:charset w:val="00"/>
    <w:family w:val="modern"/>
    <w:pitch w:val="fixed"/>
    <w:sig w:usb0="E0002AFF" w:usb1="C0007843" w:usb2="00000009" w:usb3="00000000" w:csb0="000001FF" w:csb1="00000000"/>
  </w:font>
  <w:font w:name="Mangal">
    <w:altName w:val="Mangal"/>
    <w:panose1 w:val="02040503050000030202"/>
    <w:charset w:val="01"/>
    <w:family w:val="roman"/>
    <w:pitch w:val="variable"/>
    <w:sig w:usb0="0000A003" w:usb1="00000000" w:usb2="00000000" w:usb3="00000000" w:csb0="00000001" w:csb1="00000000"/>
  </w:font>
  <w:font w:name="Menlo">
    <w:altName w:val="Menlo"/>
    <w:panose1 w:val="020b0609030000020204"/>
    <w:charset w:val="00"/>
    <w:family w:val="modern"/>
    <w:pitch w:val="fixed"/>
    <w:sig w:usb0="E60022FF" w:usb1="D200F9FB" w:usb2="02000028" w:usb3="00000000" w:csb0="000001DF" w:csb1="00000000"/>
  </w:font>
  <w:font w:name="Cambria">
    <w:altName w:val="Cambria"/>
    <w:panose1 w:val="02040503050000030204"/>
    <w:charset w:val="00"/>
    <w:family w:val="roman"/>
    <w:pitch w:val="variable"/>
    <w:sig w:usb0="E00002FF" w:usb1="400004FF" w:usb2="00000000" w:usb3="00000000" w:csb0="0000019F" w:csb1="00000000"/>
  </w:font>
  <w:font w:name="Aptos Display">
    <w:altName w:val="Aptos Display"/>
    <w:panose1 w:val="020b0004020000020204"/>
    <w:charset w:val="00"/>
    <w:family w:val="swiss"/>
    <w:pitch w:val="variable"/>
    <w:sig w:usb0="20000287" w:usb1="00000003" w:usb2="00000000" w:usb3="00000000" w:csb0="0000019F" w:csb1="00000000"/>
  </w:font>
  <w:font w:name="Aptos">
    <w:altName w:val="Aptos"/>
    <w:panose1 w:val="020b0004020000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34"/>
  <w:proofState w:spelling="clean" w:grammar="clean"/>
  <w:attachedTemplate r:id="rId1"/>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Liberation Serif" w:cs="Lucida Sans" w:eastAsia="NSimSun" w:hAnsi="Liberation Serif"/>
        <w:kern w:val="3"/>
        <w:sz w:val="24"/>
        <w:szCs w:val="24"/>
        <w:lang w:val="ru-RU" w:bidi="hi-IN" w:eastAsia="zh-CN"/>
      </w:rPr>
    </w:rPrDefault>
    <w:pPrDefault>
      <w:pPr>
        <w:autoSpaceDN w:val="false"/>
        <w:textAlignment w:val="baseline"/>
      </w:pPr>
    </w:pPrDefault>
  </w:docDefaults>
  <w:style w:type="paragraph" w:default="1" w:styleId="style0">
    <w:name w:val="Normal"/>
    <w:next w:val="style0"/>
    <w:qFormat/>
    <w:pPr>
      <w:suppressAutoHyphens/>
    </w:pPr>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customStyle="1" w:styleId="style4097">
    <w:name w:val="Standard"/>
    <w:next w:val="style4097"/>
    <w:pPr>
      <w:suppressAutoHyphens/>
    </w:pPr>
    <w:rPr/>
  </w:style>
  <w:style w:type="paragraph" w:customStyle="1" w:styleId="style4098">
    <w:name w:val="Heading"/>
    <w:basedOn w:val="style4097"/>
    <w:next w:val="style4099"/>
    <w:pPr>
      <w:keepNext/>
      <w:spacing w:before="240" w:after="120"/>
    </w:pPr>
    <w:rPr>
      <w:rFonts w:ascii="Liberation Sans" w:eastAsia="Microsoft YaHei" w:hAnsi="Liberation Sans"/>
      <w:sz w:val="28"/>
      <w:szCs w:val="28"/>
    </w:rPr>
  </w:style>
  <w:style w:type="paragraph" w:customStyle="1" w:styleId="style4099">
    <w:name w:val="Text body"/>
    <w:basedOn w:val="style4097"/>
    <w:next w:val="style4099"/>
    <w:pPr>
      <w:spacing w:after="140" w:lineRule="auto" w:line="276"/>
    </w:pPr>
    <w:rPr/>
  </w:style>
  <w:style w:type="paragraph" w:styleId="style47">
    <w:name w:val="List"/>
    <w:basedOn w:val="style4099"/>
    <w:next w:val="style47"/>
    <w:pPr/>
  </w:style>
  <w:style w:type="paragraph" w:styleId="style34">
    <w:name w:val="caption"/>
    <w:basedOn w:val="style4097"/>
    <w:next w:val="style34"/>
    <w:pPr>
      <w:suppressLineNumbers/>
      <w:spacing w:before="120" w:after="120"/>
    </w:pPr>
    <w:rPr>
      <w:i/>
      <w:iCs/>
    </w:rPr>
  </w:style>
  <w:style w:type="paragraph" w:customStyle="1" w:styleId="style4100">
    <w:name w:val="Index"/>
    <w:basedOn w:val="style4097"/>
    <w:next w:val="style4100"/>
    <w:pPr>
      <w:suppressLineNumbers/>
    </w:pPr>
    <w:rPr/>
  </w:style>
  <w:style w:type="paragraph" w:customStyle="1" w:styleId="style4101">
    <w:name w:val="Standard (user)"/>
    <w:next w:val="style4101"/>
    <w:pPr>
      <w:suppressAutoHyphens/>
    </w:pPr>
    <w:rPr/>
  </w:style>
  <w:style w:type="paragraph" w:customStyle="1" w:styleId="style4102">
    <w:name w:val="Table Normal1"/>
    <w:next w:val="style4102"/>
    <w:pPr>
      <w:suppressAutoHyphens/>
      <w:textAlignment w:val="auto"/>
    </w:pPr>
    <w:rPr>
      <w:rFonts w:ascii="Times New Roman" w:cs="Times New Roman" w:eastAsia="Times New Roman" w:hAnsi="Times New Roman"/>
      <w:sz w:val="20"/>
      <w:szCs w:val="20"/>
      <w:lang w:bidi="ar-SA" w:eastAsia="ru-RU"/>
    </w:rPr>
  </w:style>
  <w:style w:type="paragraph" w:styleId="style101">
    <w:name w:val="HTML Preformatted"/>
    <w:basedOn w:val="style0"/>
    <w:next w:val="style1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false"/>
      <w:textAlignment w:val="auto"/>
    </w:pPr>
    <w:rPr>
      <w:rFonts w:ascii="Courier New" w:cs="Courier New" w:eastAsia="Times New Roman" w:hAnsi="Courier New"/>
      <w:kern w:val="0"/>
      <w:sz w:val="20"/>
      <w:szCs w:val="20"/>
      <w:lang w:bidi="ar-SA" w:eastAsia="ru-RU"/>
    </w:rPr>
  </w:style>
  <w:style w:type="character" w:customStyle="1" w:styleId="style4103">
    <w:name w:val="HTML Preformatted Char"/>
    <w:basedOn w:val="style65"/>
    <w:next w:val="style4103"/>
    <w:rPr>
      <w:rFonts w:ascii="Courier New" w:cs="Courier New" w:eastAsia="Times New Roman" w:hAnsi="Courier New"/>
      <w:kern w:val="0"/>
      <w:sz w:val="20"/>
      <w:szCs w:val="20"/>
      <w:lang w:bidi="ar-SA" w:eastAsia="ru-RU"/>
    </w:rPr>
  </w:style>
  <w:style w:type="character" w:customStyle="1" w:styleId="style4104">
    <w:name w:val="sh_comment"/>
    <w:basedOn w:val="style65"/>
    <w:next w:val="style4104"/>
  </w:style>
  <w:style w:type="character" w:customStyle="1" w:styleId="style4105">
    <w:name w:val="sh_keyword"/>
    <w:basedOn w:val="style65"/>
    <w:next w:val="style4105"/>
  </w:style>
  <w:style w:type="character" w:customStyle="1" w:styleId="style4106">
    <w:name w:val="sh_symbol"/>
    <w:basedOn w:val="style65"/>
    <w:next w:val="style4106"/>
  </w:style>
  <w:style w:type="character" w:customStyle="1" w:styleId="style4107">
    <w:name w:val="sh_cbracket"/>
    <w:basedOn w:val="style65"/>
    <w:next w:val="style4107"/>
  </w:style>
  <w:style w:type="paragraph" w:customStyle="1" w:styleId="style4108">
    <w:name w:val="Bullet"/>
    <w:basedOn w:val="style0"/>
    <w:next w:val="style4108"/>
    <w:pPr>
      <w:tabs>
        <w:tab w:val="left" w:leader="none" w:pos="288"/>
      </w:tabs>
      <w:suppressAutoHyphens w:val="false"/>
      <w:overflowPunct w:val="false"/>
      <w:autoSpaceDE w:val="false"/>
      <w:spacing w:before="40" w:after="40"/>
    </w:pPr>
    <w:rPr>
      <w:rFonts w:ascii="Times New Roman" w:cs="Mangal" w:eastAsia="Times New Roman" w:hAnsi="Times New Roman"/>
      <w:kern w:val="0"/>
      <w:sz w:val="20"/>
      <w:lang w:val="en-US" w:eastAsia="en-US"/>
    </w:rPr>
  </w:style>
  <w:style w:type="character" w:customStyle="1" w:styleId="style4109">
    <w:name w:val="Bullet Char"/>
    <w:next w:val="style4109"/>
    <w:rPr>
      <w:rFonts w:ascii="Times New Roman" w:cs="Mangal" w:eastAsia="Times New Roman" w:hAnsi="Times New Roman"/>
      <w:kern w:val="0"/>
      <w:sz w:val="20"/>
      <w:lang w:val="en-US" w:eastAsia="en-US"/>
    </w:rPr>
  </w:style>
</w:styles>
</file>

<file path=word/_rels/document.xml.rels><?xml version="1.0" encoding="UTF-8"?>
<Relationships xmlns="http://schemas.openxmlformats.org/package/2006/relationships"><Relationship Id="rId40" Type="http://schemas.openxmlformats.org/officeDocument/2006/relationships/customXml" Target="ink/ink38.xml"/><Relationship Id="rId42" Type="http://schemas.openxmlformats.org/officeDocument/2006/relationships/image" Target="media/image2.png"/><Relationship Id="rId41" Type="http://schemas.openxmlformats.org/officeDocument/2006/relationships/customXml" Target="ink/ink39.xml"/><Relationship Id="rId44" Type="http://schemas.openxmlformats.org/officeDocument/2006/relationships/image" Target="media/image4.png"/><Relationship Id="rId43" Type="http://schemas.openxmlformats.org/officeDocument/2006/relationships/image" Target="media/image3.png"/><Relationship Id="rId46" Type="http://schemas.openxmlformats.org/officeDocument/2006/relationships/image" Target="media/image5.png"/><Relationship Id="rId45" Type="http://schemas.openxmlformats.org/officeDocument/2006/relationships/image" Target="media/image2.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customXml" Target="ink/ink1.xml"/><Relationship Id="rId4" Type="http://schemas.openxmlformats.org/officeDocument/2006/relationships/customXml" Target="ink/ink2.xml"/><Relationship Id="rId9" Type="http://schemas.openxmlformats.org/officeDocument/2006/relationships/customXml" Target="ink/ink7.xml"/><Relationship Id="rId48" Type="http://schemas.openxmlformats.org/officeDocument/2006/relationships/fontTable" Target="fontTable.xml"/><Relationship Id="rId47" Type="http://schemas.openxmlformats.org/officeDocument/2006/relationships/styles" Target="styles.xml"/><Relationship Id="rId49" Type="http://schemas.openxmlformats.org/officeDocument/2006/relationships/settings" Target="settings.xml"/><Relationship Id="rId5" Type="http://schemas.openxmlformats.org/officeDocument/2006/relationships/customXml" Target="ink/ink3.xml"/><Relationship Id="rId6" Type="http://schemas.openxmlformats.org/officeDocument/2006/relationships/customXml" Target="ink/ink4.xml"/><Relationship Id="rId7" Type="http://schemas.openxmlformats.org/officeDocument/2006/relationships/customXml" Target="ink/ink5.xml"/><Relationship Id="rId8" Type="http://schemas.openxmlformats.org/officeDocument/2006/relationships/customXml" Target="ink/ink6.xml"/><Relationship Id="rId31" Type="http://schemas.openxmlformats.org/officeDocument/2006/relationships/customXml" Target="ink/ink29.xml"/><Relationship Id="rId30" Type="http://schemas.openxmlformats.org/officeDocument/2006/relationships/customXml" Target="ink/ink28.xml"/><Relationship Id="rId33" Type="http://schemas.openxmlformats.org/officeDocument/2006/relationships/customXml" Target="ink/ink31.xml"/><Relationship Id="rId32" Type="http://schemas.openxmlformats.org/officeDocument/2006/relationships/customXml" Target="ink/ink30.xml"/><Relationship Id="rId35" Type="http://schemas.openxmlformats.org/officeDocument/2006/relationships/customXml" Target="ink/ink33.xml"/><Relationship Id="rId34" Type="http://schemas.openxmlformats.org/officeDocument/2006/relationships/customXml" Target="ink/ink32.xml"/><Relationship Id="rId37" Type="http://schemas.openxmlformats.org/officeDocument/2006/relationships/customXml" Target="ink/ink35.xml"/><Relationship Id="rId36" Type="http://schemas.openxmlformats.org/officeDocument/2006/relationships/customXml" Target="ink/ink34.xml"/><Relationship Id="rId39" Type="http://schemas.openxmlformats.org/officeDocument/2006/relationships/customXml" Target="ink/ink37.xml"/><Relationship Id="rId38" Type="http://schemas.openxmlformats.org/officeDocument/2006/relationships/customXml" Target="ink/ink36.xml"/><Relationship Id="rId20" Type="http://schemas.openxmlformats.org/officeDocument/2006/relationships/customXml" Target="ink/ink18.xml"/><Relationship Id="rId22" Type="http://schemas.openxmlformats.org/officeDocument/2006/relationships/customXml" Target="ink/ink20.xml"/><Relationship Id="rId21" Type="http://schemas.openxmlformats.org/officeDocument/2006/relationships/customXml" Target="ink/ink19.xml"/><Relationship Id="rId24" Type="http://schemas.openxmlformats.org/officeDocument/2006/relationships/customXml" Target="ink/ink22.xml"/><Relationship Id="rId23" Type="http://schemas.openxmlformats.org/officeDocument/2006/relationships/customXml" Target="ink/ink21.xml"/><Relationship Id="rId26" Type="http://schemas.openxmlformats.org/officeDocument/2006/relationships/customXml" Target="ink/ink24.xml"/><Relationship Id="rId25" Type="http://schemas.openxmlformats.org/officeDocument/2006/relationships/customXml" Target="ink/ink23.xml"/><Relationship Id="rId28" Type="http://schemas.openxmlformats.org/officeDocument/2006/relationships/customXml" Target="ink/ink26.xml"/><Relationship Id="rId27" Type="http://schemas.openxmlformats.org/officeDocument/2006/relationships/customXml" Target="ink/ink25.xml"/><Relationship Id="rId29" Type="http://schemas.openxmlformats.org/officeDocument/2006/relationships/customXml" Target="ink/ink27.xml"/><Relationship Id="rId50" Type="http://schemas.openxmlformats.org/officeDocument/2006/relationships/theme" Target="theme/theme1.xml"/><Relationship Id="rId11" Type="http://schemas.openxmlformats.org/officeDocument/2006/relationships/customXml" Target="ink/ink9.xml"/><Relationship Id="rId10" Type="http://schemas.openxmlformats.org/officeDocument/2006/relationships/customXml" Target="ink/ink8.xml"/><Relationship Id="rId13" Type="http://schemas.openxmlformats.org/officeDocument/2006/relationships/customXml" Target="ink/ink11.xml"/><Relationship Id="rId12" Type="http://schemas.openxmlformats.org/officeDocument/2006/relationships/customXml" Target="ink/ink10.xml"/><Relationship Id="rId15" Type="http://schemas.openxmlformats.org/officeDocument/2006/relationships/customXml" Target="ink/ink13.xml"/><Relationship Id="rId14" Type="http://schemas.openxmlformats.org/officeDocument/2006/relationships/customXml" Target="ink/ink12.xml"/><Relationship Id="rId17" Type="http://schemas.openxmlformats.org/officeDocument/2006/relationships/customXml" Target="ink/ink15.xml"/><Relationship Id="rId16" Type="http://schemas.openxmlformats.org/officeDocument/2006/relationships/customXml" Target="ink/ink14.xml"/><Relationship Id="rId19" Type="http://schemas.openxmlformats.org/officeDocument/2006/relationships/customXml" Target="ink/ink17.xml"/><Relationship Id="rId18" Type="http://schemas.openxmlformats.org/officeDocument/2006/relationships/customXml" Target="ink/ink16.xml"/></Relationships>
</file>

<file path=word/_rels/settings.xml.rels><?xml version="1.0" encoding="UTF-8"?>
<Relationships xmlns="http://schemas.openxmlformats.org/package/2006/relationships"><Relationship Id="rId1" Type="http://schemas.openxmlformats.org/officeDocument/2006/relationships/attachedTemplate" TargetMode="External" Target="Normal"/></Relationships>
</file>

<file path=word/ink/ink1.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110.195 15.361 136.826, 89.676 60.274 140.145, 70.984 109.341 186.83, 55.852 149.448 249.505, 39.859 197.346 311.166, 22.415 248.163 347.836, 9.751 288.858 364.97, 0 329.198 374.017, 15.939 280.868 414.29, 36.256 235.625 405.63, 63.065 191.694 371.327, 103.048 156.509 320.621, 121.862 199.077 341.763, 131.12 238.726 392.739, 173.978 232.919 401.146, 205.636 193.25 382.888, 239.471 145.514 361.545, 268.292 101.57 346.19, 292.073 60.985 305.146, 255.445 100.911 285.434, 231.92 142.562 312.627, 213.398 187.779 346.86, 201.658 228.423 381.752, 196.028 273.181 409.265, 212.736 315.756 441.111, 253.101 302.016 459.61, 298.151 267.626 459.57, 340.103 231.265 451.21, 385.225 190.654 431.988, 425.138 155.682 399.318, 395.654 195.33 331.877, 374.511 240.289 342.276, 375.031 281.094 377.512, 423.871 315.691 420.992, 464.441 288.632 430.356, 502.485 248.118 436.43, 529.023 207.759 439.303, 538.298 167.748 437.839, 491.172 132.867 409.579, 449.976 144.164 382.593, 410.347 177.702 378.217, 384.735 221.188 401.706, 377.403 264.906 431.733, 423.304 288.942 502.21, 464.153 263.014 488.591, 481.506 307.882 430.186, 528.073 318.269 475.121, 571.826 284.266 436.617, 615.096 251.399 405.995, 655.39 219.657 394.016, 697.159 187.049 375.223, 708.065 231.304 374.588, 735.839 186.203 384.837, 693.448 181.604 370.719, 651.996 224.986 401.502, 636.617 270.507 450.66, 650.345 314.645 522.152, 694.416 305.828 523.534, 736.905 280.17 497.327, 783.449 244.126 455.171, 831.071 202.475 421.227, 872.343 158.957 369.018, 901.555 117.519 309.134, 864.933 158.433 303.04, 842.126 205.007 370.919, 823.369 252.982 400.561, 809.189 292.547 451.666, 838.579 248.79 437.462, 881.624 203.185 375.872, 928.977 167.277 324.84, 972.517 142.931 301.159, 992.029 185.861 357.201, 970.227 227.266 423.517, 1007.509 183.665 350.508, 1050.778 152 259.897, 1056.672 192.398 340.602, 1040.77 237.673 434.465, 1086.269 264.157 459.625, 1130.743 239.178 420.369, 1170.61 212.448 374.219, 1218.373 175.19 301.834, 1261.84 132.595 235.154, 1227.429 173.594 270.919, 1209.022 213.508 343.412, 1191.861 257.219 385.8, 1177.769 297.411 404.342, 1163.89 340.115 417.157, 1149.707 384.343 422.624, 1177.419 338.087 379.905, 1205.558 291.558 328.391, 1239.311 243.803 274.801, 1271.714 202.391 236.955, 1315.692 155.869 213.786, 1358.633 121.582 203.264, 1362.653 161.082 208.096, 1346.29 203.696 266.608, 1338.654 244.358 320.562, 1378.441 267.82 409.491, 1422.063 236.11 415.206, 1470.998 194.471 396.015, 1516.007 153.376 356.131, 1553.759 113.146 273.631, 1516.974 155.133 254.607, 1501.21 197.733 298.39, 1499.255 238.642 335.624, 1540.944 256.78 385.236, 1584.473 221.724 346.76, 1618.493 178.904 302.68, 1627.257 136.949 262.924, 1582.604 102.494 222.879, 1542.245 116.149 204.359, 1504.692 157.219 208.377, 1491.453 197.72 233.984, 1502.856 242.078 271.912, 1546.949 246.083 285.605, 1590.131 223.391 276.545, 1638.176 191.125 254.636, 1684.288 155.242 226.489, 1724.988 119.579 193.006, 1686.259 163.44 220.287, 1679.334 203.108 256.573, 1681.293 246.187 324.607, 1720.849 248.318 361.648, 1762.461 220.232 351.83, 1806.28 184.672 341.205, 1850.02 141.748 305.787, 1809.649 172.257 252.994, 1793.844 213.992 287.767, 1785.233 256.896 313.751</trace>
  <trace timeOffset="0.0" brushRef="#br1" contextRef="#ctx0"> 1719.715 39.978 136.826, 1759.431 39.978 187.828, 1799.033 29.423 200.764, 1838.777 12.144 208.315, 1879.294 0 191.213</trace>
  <trace timeOffset="0.0" brushRef="#br1" contextRef="#ctx0"> 1984.276 102.733 136.826, 1942.608 136.355 165.452, 1919.734 182.586 218.843, 1901.772 222.654 271.007, 1888.379 263.75 301.462, 1927.71 220.956 291.237, 1965.896 179.227 279.477, 2010.691 138.945 262.303, 2055.315 106.415 232.72, 2097.946 81.074 192.568, 2055.546 112.157 180.715, 2012.736 150.191 186.642, 1971.096 192.43 252.495, 1947.287 233.384 292.345, 1987.807 267.703 340.573, 2029.75 254.3 344.264, 2070.575 234.592 336.521, 2115.438 208.133 309.495, 2158.333 173.923 268.316, 2185.989 131.161 217.971, 2155.335 173.471 224.202, 2150.521 213.32 264.942, 2153.284 257 342.199, 2198.044 260.817 383.493, 2239.689 226.491 361.024, 2275.331 183.49 341.107, 2301.381 137.957 322.309, 2308.728 94.775 289.969, 2265.668 71.068 231.603, 2224.706 89.407 225.413, 2184.979 127.176 239.779, 2166.791 170.468 277.471, 2167.182 213.152 323.416, 2207.205 240.36 394.2, 2248.469 219.728 391.677, 2288.296 187.921 355.122, 2315.246 228.759 318.876, 2357.078 240.289 366.112, 2402.291 229.308 326.454, 2448.948 213.391 252.014</trace>
</ink>
</file>

<file path=word/ink/ink10.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0 302.733 136.826, 29.247 261.011 485.889, 70.81 224.993 615.555, 114.781 190.027 689.308, 163.563 154.067 722.035, 207.679 119.302 736.841, 249.312 83.419 732.472, 298.146 40.443 696.184, 331.428 0 633.329, 278.663 23.661 589.96, 234.92 44.791 582.096, 195.139 64.57 589.178, 148.093 87.449 619.158, 99.304 110.639 690.804, 143.03 85.492 769.032, 182.636 71.301 764.709, 233.655 57.232 751.605, 258.773 103.618 833.314, 228.99 152.923 854.368, 201.577 194.478 838.227</trace>
  <trace timeOffset="0.0" brushRef="#br1" contextRef="#ctx0"> 516.818 228.907 136.826, 559.02 210.323 153.903, 593.59 170.455 331.976, 553.603 194.523 781.274, 539.313 245.276 850.116, 585.588 276.805 847.86, 629.108 260.307 809.672, 680.646 230.051 736.553, 721.213 192.973 672.328, 742.638 147.497 650.298, 731.658 106.621 625.441, 680.721 89.426 619.291, 638.139 97.849 640.902, 599.509 139.313 725.965, 630.004 179.24 683.377, 670.325 175.687 555.948, 716.181 160.126 405.393, 758.461 137.098 325.786, 748.227 180.409 787.133, 722.993 230.929 808.68, 703.342 270.94 817.642, 683.582 312.371 829.479, 663.836 356.503 839.884, 644.565 399.885 845.364, 622.804 454.029 835.721, 599.782 505.622 808.425, 577.745 551.497 736.84, 583.984 495.403 580.415, 600.441 441.213 572.327, 616.194 395.699 569.52, 635.157 350.353 566.215, 658.665 305.188 559.543, 686.031 264.816 550.031, 723.478 219.722 536.797, 770.299 182.612 526.729, 811.867 156.909 521.452, 852.432 137.957 518.6, 899.734 121.091 525.046, 941.945 116.324 603.034, 968.924 161.379 790.153, 946.582 206.021 833.627, 896.002 253.634 854.234, 845.429 282.98 855.12, 830.129 242.692 704.166, 872.67 206.583 558.822, 918.41 175.286 430.692, 962.305 150.191 333.33, 1002.732 129.714 292.56, 1048.107 108.973 270.472, 1096.719 90.027 279.138, 1137.558 79.582 377.406, 1128.114 121.704 668.944, 1094.903 172.825 790.279, 1071.62 213.54 832.082, 1040.934 264.674 853.023, 1015.983 308.838 859.047, 985.279 358.809 861.552, 959.557 399.226 860.502, 928.565 445.044 852.921, 893.343 490.958 827.914, 898.153 446.187 620.35, 922.025 396.145 604.258, 952.031 343.874 587.153, 982.875 296.888 566.162, 1017.723 249.836 541.895, 1059.131 206.551 516.983, 1108.944 168.019 496.866, 1149.005 144.39 490.145, 1195.751 124.45 535.461, 1219.801 175.59 780.144, 1197.801 221.149 822.093, 1175.717 267.348 850.674, 1158.641 316.744 858.286, 1203.147 309.878 857.93, 1252.022 276.831 854.085, 1305.098 238.681 838.928, 1352.229 204.606 816.056, 1397.817 172.509 745.301, 1440.695 141.878 633.802, 1400.672 184.304 812.853, 1373.138 225.568 835.529, 1350.149 276.779 859.618, 1397.056 297.456 829.682, 1440.563 277.638 803.199, 1487.828 244.365 789.277, 1524.785 195.789 782.971, 1538.238 155.914 781.059, 1537.883 111.879 770.224, 1509.69 70.532 736.073, 1459.678 89.31 787.371, 1429.785 131.355 835.02, 1410.27 172.263 853.327, 1395.019 216.621 857.549, 1389.881 256.832 857.615, 1431.763 272.354 828.782, 1483.67 251.871 765.219, 1529.5 226.627 697.484, 1571.603 198.799 648.958, 1614.711 166.527 620.421, 1659.03 127.072 594.188, 1693.539 83.535 567.269, 1649.648 116.769 816.322, 1628.649 160.255 847.431, 1607.737 204.535 857.572, 1587.787 245.98 859.65, 1559.786 294.478 860.309, 1593.703 254.255 855.211, 1633.662 221.989 847.929, 1675.284 194.316 831.714, 1716.457 170.183 817.33, 1764.455 143.434 803.434, 1804.715 118.087 782.267, 1845.773 83.496 742.536, 1797.907 109.412 810.573, 1767.408 159.286 855.814, 1745.389 204.199 867.763, 1730.129 245.075 872.207, 1726.345 285.067 872.112, 1781.094 286.714 864.316, 1821.23 271.508 862.647, 1875.97 245.334 857.312, 1917.201 222.771 844.762, 1965.004 191.125 816.309, 2009.775 157.458 766.33, 2059.894 113.41 639.127, 2090.197 68.458 589.068, 2049.565 111.505 856.324, 2027.392 154.758 863.504, 2005.234 198.14 870.453, 1985.889 237.892 874.374, 2016.279 198.076 743.208, 2037.294 145.204 704.397, 2043.508 105.149 634.718, 2017.087 59.738 612.666, 1968.715 46.309 750.662, 2019.084 68.439 854.914, 2060.302 63.801 854.829, 2108 57.516 852.428, 2155.563 50.572 847.519, 2198.335 43.996 841.538, 2255.198 34.559 834.092, 2297.57 27.324 832.1, 2252.998 64.247 861.732, 2218.055 113.171 865.516, 2191.723 166.579 869.024, 2242.796 193.696 847.836, 2290.247 172.825 814.721, 2339.823 139.178 787.446, 2387.174 92.63 774.7, 2408.627 50.52 758.187, 2364.261 79.149 851.084, 2339.193 123.894 858.59, 2311.142 180.086 861.061, 2286.05 223.895 861.896, 2256.569 278.84 862.312, 2231.157 328.003 862.382, 2202 383.465 862.621, 2176.955 425.82 862.852, 2135.492 474.945 862.736, 2089.639 507.114 861.779, 2066.49 457.582 861.942, 2082.768 408.392 863.285, 2106.528 367.239 863.902, 2147.408 317.351 864.456, 2192.831 273.801 865.016, 2241.732 235.774 865.112, 2291.836 204.199 862.274, 2341.982 175.926 853.205, 2392.716 150.23 825.705, 2434.285 131.142 706.306</trace>
</ink>
</file>

<file path=word/ink/ink11.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109.084 142.724 136.826, 130.386 100.685 342.075, 104.703 144.436 666.094, 77.836 195.615 755.704, 57.99 240.166 792.132, 36.076 295.299 816.315, 18.78 339.592 825.532, 0 389.22 829.18, 34.142 346.865 815.471, 68.123 295.06 802.982, 104.234 246.962 762.492, 143.818 203.334 701.109, 184.448 163.614 645.701, 230.525 122.053 619.467, 277.446 83.212 620.135, 296.634 123.7 724.065, 281.596 169.699 793.557, 260.066 223.016 846.179, 240.918 263.382 858.177, 219.858 308.127 862.143, 201.44 350.34 863.155, 253.788 340.425 810.181, 301.263 300.208 791.625, 351.225 258.912 762.996, 396.779 224.366 721.843, 443.986 187.702 674.156, 428.32 229.308 807.971, 412.264 271.036 838.688, 402.291 324.341 850.887, 449.347 348.189 850.502, 492.377 319.586 843.08, 538.208 280.635 832.006, 572.027 233.707 812.921, 561.837 187.908 795.323, 520.951 181.811 787.782, 479.96 200.589 788.684, 456.604 249.423 802.169, 461.948 294.213 722.218</trace>
  <trace timeOffset="0.0" brushRef="#br1" contextRef="#ctx0"> 1222.703 9.819 136.826, 1210.935 49.913 641.904, 1189.995 98.263 752.91, 1219.51 49.874 710.546, 1238.678 5.814 655.177, 1209.329 50.023 804.126, 1173.561 95.957 817.587, 1130.967 143.99 830.698, 1084.784 188.89 845.428, 1045.286 226.821 848.578, 1034.464 185.841 638.356, 1047.518 144.455 610.131, 1029.376 189.62 856.783, 1012.748 238.881 866.779, 1057.502 246.677 870.282, 1098.788 223.539 869.055, 1149.749 201.583 866.126, 1200.354 183.555 858.755, 1244.786 173.93 798.989, 1284.675 167.864 130.225</trace>
  <trace timeOffset="0.0" brushRef="#br1" contextRef="#ctx0"> 1564.787 136.568 136.826, 1602.729 93.425 405.294, 1625.137 48.576 656.419, 1583.724 78.374 815.802, 1559.728 118.081 848.661, 1539.109 160.901 857.352, 1523.302 202.313 860.404, 1568.959 224.728 840.814, 1612.628 199.064 817.283, 1653.632 169.86 806.756, 1700.181 125.277 798.816, 1730.409 77.114 792.398, 1728.749 34.804 782.913, 1676.881 21.51 783.554, 1633.559 35.159 793.77, 1591.767 63.64 803.671, 1583.351 107.513 620.766, 1623.041 123.636 379.441, 1664.621 111.931 266.981, 1705.933 91.022 187.444, 1748.832 68.045 716.097, 1737.674 109.528 813.058, 1716.659 158.317 824.972, 1684.714 213.107 828.719, 1658.268 255.12 831.215, 1624.952 303.547 834.042, 1587.426 355.198 829.687, 1548.169 398.483 782.323, 1559.89 352.194 734.012, 1583.959 310.601 721.143, 1609.593 268.698 710.074, 1640.406 226.181 703.541, 1678.277 180.247 696.797, 1719.267 138.628 688.718, 1770.171 98.96 683.769, 1815.043 71.85 690.574, 1858.715 52.465 718.876, 1909.027 36.458 775.265, 1953.371 36.303 840.244, 1960.266 78.819 858.741, 1924.444 129.74 860.904, 1876.096 170.978 862.496, 1836.24 197.391 863.151, 1790.968 208.411 862.908, 1836.74 157.923 801.821, 1879.74 129.727 754.239, 1926.493 103.288 679.801, 1971.513 82.308 621.553, 2017.445 64.169 598.809, 2070.264 43.324 635.734, 2114.635 25.418 693.957, 2162.291 1.415 767.037, 2117.25 36.826 829.829, 2074.823 90.511 858.997, 2037.623 145.405 867.063, 2008.857 185.266 870.493, 1974.513 233.461 872.02, 1947.141 273.808 869.542, 1918.501 315.594 863.376, 1882.874 360.437 857.629, 1891.415 306.202 785.865, 1920.701 264.448 784.231, 1955.425 223.481 781.775, 2002.995 178.704 778.673, 2057.78 133.771 775.837, 2098.077 106.376 775.617, 2146.478 78.826 777.078, 2190.83 59.615 782.035, 2230.583 48.408 814.672, 2242.982 93.476 861.819, 2214.095 136.639 865.998, 2182.236 181.087 868.71, 2154.648 225.904 869.336, 2197.425 220.678 859.482, 2246.815 193.057 855.612, 2294.076 165.494 828.175, 2333.649 140.728 798.411, 2382.265 107.455 772.403, 2338.415 152.581 868.724, 2311.899 203.185 874.471, 2358.093 230.716 868.537, 2407.068 210.859 862.175, 2455.733 180.564 857.571, 2495.855 128.254 835.152, 2494.152 81.009 819.172, 2440.584 53.95 820.678, 2399.678 70.177 846.245, 2374.886 111.498 866.071, 2398.457 153.15 864.053, 2442.832 152.394 836.53, 2496.249 140.321 802.265, 2548.239 123.52 784.906, 2596.76 104.038 763.95, 2641.127 81.914 740.592, 2685.646 54.163 727.485, 2644.144 59.757 859.412, 2615.134 99.761 869.542, 2592.331 140.947 873.887, 2571.697 182.967 874.858, 2623.859 150.243 826.99, 2663.592 126.052 819.577, 2709.961 104.264 816.534, 2750.8 88.69 808.846, 2792.949 71.217 791.076, 2746.883 89.349 859.721, 2720.013 143.538 867.758, 2701.997 194.736 872.573, 2745.625 225.167 859.004, 2791.812 214.134 837.033, 2831.96 200.362 811.395, 2874.847 181.158 781.773, 2917.101 158.963 718.64, 2959.19 133.248 637.506, 3006.985 100.013 555.194, 3048.323 67.664 499.112, 3001.721 84.355 854.719, 2970.168 127.886 869.182, 2940.939 172.05 878.118, 2918.162 212.997 879.734, 2913.677 253.563 871.179, 2954.436 219.67 857.305, 2990.75 168.801 823.525, 3012.705 117.919 787.279, 3020.605 75.9 750.561, 2995.191 35.334 777.599, 2943.959 27.963 809.146, 2996.291 46.011 859.346, 3057.052 36.199 851.346, 3097.585 28.952 842.078, 3138.229 21.149 833.834, 3187.754 10.154 827.505, 3237.867 0.006 826.941, 3193.153 50.023 871.42, 3149.022 101.363 879.443, 3121.348 149.364 881.337, 3127.841 192.294 867.079, 3170.109 189.065 858.512, 3217.04 172.38 832.632, 3262.215 148.027 801.338, 3309.252 113.029 755.93, 3356.371 69.569 715.861, 3384.09 28.293 725.387, 3342.512 46.037 853.38, 3306.875 100.608 862.807, 3279.374 144.972 867.066, 3246.613 201.932 870.492, 3226.651 241.613 871.685, 3205.981 286.927 872.367, 3183.788 339.275 872.535, 3162.51 390.835 872.601, 3141.928 440.761 872.71, 3121.546 486.14 872.904, 3091.879 539.328 873.186, 3057.413 588.368 873.51, 3010.68 629.632 873.478, 2970.906 629.897 872.911, 2967.192 588.207 872.849, 2982.505 544.095 873.622, 3002.873 504.678 874.942, 3030.207 460.663 876.551, 3064.693 412.074 877.88, 3105.83 362.303 878.792, 3155.268 311.254 879.095, 3211.791 261.315 878.771, 3274.185 215.123 876.9, 3313.582 189.368 873.973, 3356.274 162.748 869.475, 3406.473 134.772 855.443, 3470.719 102.365 831.114, 3534.06 74.543 810.678, 3575.115 57.083 791.38</trace>
</ink>
</file>

<file path=word/ink/ink12.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-0.001 392.87 136.826, 42.4 359.584 498.61, 80.883 315.769 547.03, 112.864 277.703 559.667, 140.86 241.49 561.994, 166.618 203.792 557.179, 189.338 167.625 545.375, 208.274 127.589 516.305, 206.872 89.045 473.515, 162.833 113.475 480.116, 125.796 155.359 492.476, 101.536 192.256 503.483, 81.145 230.929 516.664, 63.755 273.614 536.723, 46.639 321.434 576.215, 31.552 364.125 650.216, 16.55 404.769 731.48, 4.774 444.004 787.772, 3.106 484.376 803.157, 43.354 480.035 804.649, 84.134 447.04 801.247, 124.053 403.044 751.673, 151.051 361.108 668.349, 158.22 314.742 620.995, 119.538 306.887 593.553, 79.283 335.606 582.722, 45.876 378 608.431, 32.78 417.617 664, 83.751 444.023 768.477, 128.886 424.47 762.482, 174.62 395.738 728.132, 215.324 364.022 658.809, 256.168 326.698 563.995, 288.546 289.207 513.943, 258.509 330.367 617.767, 242.311 369.661 742.39, 226.067 407.882 785.976, 203.138 452.647 797.186, 233.039 406.067 804.175, 273.499 361.89 723.153, 312.001 318.669 578.292, 274.691 362.969 659.152, 253.097 402.844 777.772, 244.836 439.812 809.023, 288.206 448.945 814.607, 327.525 428.314 813.245, 368.445 403.813 696.141</trace>
  <trace timeOffset="0.0" brushRef="#br1" contextRef="#ctx0"> 506.189 239.107 139.761, 496.669 275.997 461.048, 474.042 316.647 628.12, 444.038 361.225 731.032, 411.54 405.427 767.08, 384.063 443.539 773.279, 409.507 402.32 707.655, 432.478 365.985 662.669, 456.136 327.719 629.78, 487.99 282.735 585.277, 519.272 242.75 547.974, 526.393 282.657 730.359, 515.271 327.803 807.584, 506.783 367.949 843.77, 504.196 408.954 855.891, 542.871 413.599 820.758, 588.299 378.666 793.222, 625.425 345.696 758.195, 666.195 306.273 648.108, 703.717 266.592 501.488, 726.869 229.98 422.333, 691.668 272.141 790.404, 677.166 310.059 816.274, 663.915 351.426 831.692, 652.744 388.523 842.222, 638.525 435.271 846.917, 684.518 388.891 700.346, 719.292 349.281 552.601, 753.874 309.529 474.962, 785.6 270.836 370.222, 758.406 315.969 717.003, 745.146 353.809 801.698, 735.462 390.751 822.858, 732.999 426.822 825.718, 784.049 430.82 757.99, 829.103 401.074 652.919, 872.333 362.704 555.183, 905.456 322.138 496.904, 921.079 278.859 461.251, 884.021 247.53 441.311, 839.769 255.249 523.97, 796.709 290.086 722.38, 776.24 329.78 797.182, 764.725 372.154 835.801, 762.181 415.446 853.191, 800.982 446.297 832.559, 842.777 422.829 785.397, 884.164 390.519 688.467, 923.9 353.344 579.093, 957.48 314.852 492.481, 985.39 273.601 403.285, 1033.469 260.191 608.362, 1075.618 250.437 568.097, 1079.411 287.25 759.936, 1056.627 327.222 806.032, 1035.138 372.8 836.82, 1020.511 413.935 843.648, 1057.972 412.1 747.486, 1103.243 381.133 636.275, 1144.686 348.68 598.67, 1181.076 317.164 568.413, 1219.786 277.477 483.014, 1251.755 233.681 369.803, 1208.357 224.269 530.069, 1166.309 272.968 779.184, 1147.338 314.697 831.462, 1137.016 355.766 846.533, 1138.036 403.851 852.378, 1176.954 420.614 806.047, 1214.129 401.707 741.778, 1260.382 372.161 632.997, 1304.736 337.395 528.848, 1341.544 304.129 442.868, 1380.912 262.445 376.55, 1405.525 224.696 348.938, 1367.61 239.74 787.892, 1353.61 278.859 837.899, 1338.216 321.531 857.534, 1324.863 361.27 861.203, 1311.348 398.626 862.325, 1352.207 379.886 795.345, 1389.763 349.178 735.195, 1430.602 315.543 631.658, 1471.553 282.754 512.317, 1510.275 243.047 403.795, 1470.247 271.062 806.272, 1457.072 307.442 846.789, 1446.523 354.474 856.676, 1453.108 391.649 824.244, 1489.484 384.957 788.921, 1529.628 360.902 697.488, 1568.919 331.659 588.493, 1607.437 296.758 479.137, 1640.233 260.469 395.877, 1663.404 221.821 329.101, 1624.592 239.74 685.41, 1599.05 287.198 792.268, 1583.9 326.905 835.845, 1574.595 375.164 852.499, 1621.379 384.415 779.632, 1664.839 357.149 678.284, 1707.141 325.704 595.923, 1749.032 288.438 563.698, 1788.027 250.263 504.648, 1819.21 210.472 433.013, 1777.17 227.925 771.105, 1752.372 277.522 848.956, 1738.446 316.434 860.685, 1729.821 352.395 862.354, 1730.288 392.554 862.156, 1780.18 390.958 819.489, 1816.29 373.304 796.099, 1858.562 345.967 748.473, 1897.84 316.828 673.57, 1941.463 275.203 579.894, 1970.262 235.076 490.119, 1972.856 196.37 450.242, 1928.016 199.988 700.72, 1895.242 244.539 832.51, 1878.629 284.13 857.122, 1869.309 324.967 862.869, 1868.23 367.949 863.73, 1906.963 384.356 846.447, 1948.818 370.126 799.706, 1994.493 350.243 635.958, 2030.457 334.224 266.274</trace>
  <trace timeOffset="0.0" brushRef="#br1" contextRef="#ctx0"> 2251.469 271.657 203.865, 2287.797 231.73 709.961, 2327.531 194.303 762.857, 2368.09 154.351 728.727, 2404.181 116.453 696.001, 2438.206 76.882 606.325, 2465.571 37.478 418.704, 2460.406 0.006 243.367, 2419.912 9.134 302.925, 2377.927 40.224 481.145, 2342.243 79.821 669.604, 2314.593 123.287 772.906, 2295.132 159.312 811.081, 2272.886 208.095 827.801, 2254.28 258.563 845.089, 2243.887 301.745 854.681, 2243.775 341.484 848.169, 2286.906 360.534 787.228, 2323.639 341.187 716.012, 2359.83 313.359 606.512, 2396.317 270.927 488.013, 2412.546 231.381 400.782, 2400.199 193.767 359.146, 2359.974 194.219 400.304, 2321.355 227.131 648.902, 2293.956 265.946 781.094, 2276.489 304.413 835.061, 2270.722 343.907 837.492, 2313.757 358.182 773.364, 2354.261 341.316 685.806, 2399.677 314.206 565.69, 2444.913 281.075 462.66, 2490.886 244.83 379.514, 2529.202 211.35 313.138, 2567.459 172.024 258.873, 2525.666 200.014 766.534, 2508.448 241.096 810.431, 2494.019 278.911 841.985, 2476.182 318.953 852.761, 2522.654 308.954 586.274, 2560.515 279.492 545.314, 2598.227 250.463 500.822, 2635.412 220.394 426.595, 2673.636 187.967 332.642, 2707.013 149.745 278.536, 2670.976 170.732 710.044, 2649.364 208.747 814.805, 2631.62 249.785 850.913, 2618.563 287.864 857.945, 2612.446 329.508 861.707, 2649.03 327.648 822.107, 2692.622 305.04 760.293, 2735.203 278.058 653.938, 2774.84 248.88 561.505, 2814.711 216.686 476.436, 2851.267 176.036 420.311, 2813.7 149.138 561.122, 2773.053 191.222 779.193, 2753.489 230.651 835.47, 2740.856 271.792 857.171, 2734.979 308.534 858.173, 2760.897 345.244 843.127, 2800.58 334.689 803.215, 2846.258 311.305 727.701, 2891.536 279.182 612.083, 2929.614 247.556 518.96, 2965.573 210.801 416.175, 2992.407 169.298 317.301, 2955.282 151.567 507.493, 2920.784 197.727 746.047, 2901.501 239.12 819.952, 2888.741 277.141 848.707, 2882.439 317.39 851.788, 2919.387 330.781 781.415, 2960.439 308.011 752.529, 3001.839 278.336 680.227, 3040.258 246.503 599.845, 3077.876 208.992 508.474, 3106.004 170.442 435.772, 3109.165 133.209 433.551, 3068.505 152.923 729.029, 3039.59 197.029 793.377, 3021.402 236.73 837.64, 3008.672 274.021 857.983, 3003.019 322.5 860.302, 3045.778 323.075 811.057, 3085.909 300.854 745.858, 3130.803 271.863 648.736, 3173.854 239.869 591.788, 3215.942 204.568 522.262, 3253.514 163.239 385.191, 3211.603 214.567 862.389, 3190.01 266.541 868.434, 3164.773 306.719 870.368, 3210.42 286.985 770.137, 3256.013 248.822 721.838, 3296.092 214.754 633.527, 3335.461 181.139 554.399, 3376.655 145.12 496.073, 3334.678 136.645 700.349, 3309.092 176.268 827.438, 3291.061 219.844 857.953, 3275.936 257.549 863.429, 3260.866 297.747 866.248, 3247.919 335.89 864.561, 3279.493 297.798 830.69, 3326.678 255.579 810.312, 3366.409 224.256 772.706, 3410.23 188.871 636.955, 3446.589 150.288 579.549, 3405.152 169.318 719.305, 3373.183 212.519 820.406, 3352.535 252.95 853.976, 3336.542 289.789 863.885, 3329.755 328.339 866.052, 3381.626 336.149 854.157, 3429.02 310.885 826.089, 3474.428 279.15 789.152, 3511.622 246.639 713.719, 3547.16 209.322 602.371, 3574.193 169.525 492.679, 3576.059 130.78 456.853, 3534.967 134.365 614.534, 3491.244 178.639 784.447, 3469.683 216.595 831, 3455.164 257.652 854.164, 3446.183 299.859 858.98, 3465.543 340.283 859.08, 3510.776 329.437 842.409, 3550.071 306.461 811.015, 3591.147 275.519 768.014, 3627.221 240.315 712.041, 3669.984 194.174 629.168, 3702.679 157.465 565.038, 3737.284 119.424 510.953, 3700.34 161.528 764.216, 3671.332 209.199 831.663, 3653.308 247.956 854.654, 3655.291 289.969 843.048, 3696.589 281.611 764.117, 3743.358 259.9 695.88, 3794.211 225.975 558.475, 3831.756 189.788 393.516, 3858.811 150.378 255.624, 3873.248 112.777 163.602, 3835.611 135.715 668.855, 3811.265 179.821 799.761, 3790.902 221.698 829.004, 3773.761 260.688 854.208, 3772.486 307.449 864.065, 3813.181 299.975 862.733, 3850.472 282.528 855.248, 3899.131 252.627 832.743, 3938.536 221.776 810.73, 3970.075 183.981 789.241, 3985.161 136.193 778.029, 3948.907 96.389 767.793, 3911.616 90.834 766.83, 3873.497 100.769 788.881, 3826.592 151.974 840.519, 3811.164 196.364 849.275, 3812.453 235.838 824.975, 3838.001 272.948 614.845</trace>
</ink>
</file>

<file path=word/ink/ink13.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58.302 181.565 136.826, 64.319 162.671 137.505, 70.824 146.361 180.589, 61.114 164.189 645.359, 52.421 183.115 726.046, 41.225 207.998 764.63, 29.333 237.628 783.172, 18.784 263.589 801.009, 8.971 288.581 814.084, 0 310.601 818.946, 5.747 287.211 795.151, 18.553 260.352 779.557, 30.647 239.759 758.484, 45.409 219.392 740.11, 62.556 198.793 723.427, 83.698 177.554 703.318, 103.464 162.335 666.955, 120.794 155.449 635.405, 132.087 179.576 727.86, 123.072 205.349 793.403, 111.377 231.846 827.176, 101.237 256.289 845.311, 91.506 284.808 852.958, 87.372 310.214 834.774, 111.028 295.576 787.407, 130.585 272.244 731.208, 146.21 252.401 664.851, 162.243 231.982 575.152, 178.741 210.769 456.455, 194.345 190.37 333.874</trace>
  <trace timeOffset="0.0" brushRef="#br1" contextRef="#ctx0"> 252.577 109.024 136.826, 243.443 126.814 242.629, 234.233 145.76 337.221, 226.206 163.446 426.06, 216.431 185.499 527.297, 205.79 210.42 632.344, 194.744 238.525 716.32, 184.344 266.915 771.664, 175.244 294.439 797.56, 167.44 318.721 805.366, 158.493 346.523 798.007, 152.135 367.019 763.85, 144.143 388.936 632.604, 142.977 372.413 438.917, 149.716 351.729 435.314, 159.549 326.776 410.862, 166.933 307.901 379.131, 176.23 283.613 335.952, 183.979 263.782 292.889, 193.163 243.041 250.27, 204.69 221.214 215.871, 221.511 195.641 184.351, 238.692 174.828 172.354, 256.052 157.788 182.014, 272.687 144.939 211.703, 289.482 134.992 282.585, 308.059 139.681 425.227, 305.86 164.48 465.321, 299.882 180.816 511.046, 292.145 198.166 579.006, 282.289 220.807 677.918, 274.053 243.486 750.021, 267.91 263.776 785.354, 287.3 266.773 625.129, 304.876 249.952 527.768, 321.122 234.592 455.479, 338.372 218.914 386.273, 355.292 203.444 335.376, 373.995 184.834 301.452, 390.478 166.172 280.362, 401.305 149.332 223.352, 405.983 132.389 151.875, 386.826 128.674 221.057, 368.227 145.773 360.036, 352.906 165.688 532.819, 338.313 191.603 704.549, 329.079 212.952 780.328, 322.517 234.178 806.406, 318.676 258.253 813.469, 331.146 274.667 718.615, 349.023 266.799 542.374, 369.383 252.491 362.426, 387.522 238.674 248.395, 403.887 225.509 158.582</trace>
  <trace timeOffset="0.0" brushRef="#br1" contextRef="#ctx0"> 480.838 117.648 136.826, 468.883 135.741 357.474, 458.751 152.555 506.024, 444.338 177.534 671.529, 431.828 202.339 757.009, 421.061 226.362 795.392, 410.243 252.31 804.714, 400.413 277.851 782.072, 392.686 297.385 718.171, 384.339 318.734 645.527, 376.513 336.401 538.141, 379.132 317.494 269.287, 385.29 301.228 255.11, 393.668 280.797 243.786, 403.947 256.283 230.151, 411.404 238.894 206.046, 420.903 219.457 182.507, 434.474 193.78 155.95, 448.836 169.557 139.214, 462.044 148.105 136.826, 474.529 130.464 136.826, 492.278 111.563 136.826, 509.554 102.81 138.092, 520.093 120.936 202.281, 517.541 142.756 270.685, 512.947 160.662 353.591, 506.473 178.503 454.125, 498.569 196.112 560.255, 489.736 213.437 647.052, 477.498 234.643 705.275, 464.471 253.143 665.049, 444.467 268.885 396.271, 444.366 247.659 261.833</trace>
  <trace timeOffset="0.0" brushRef="#br1" contextRef="#ctx0"> 592.432 110.549 136.826, 575.27 127.305 322.696, 564.249 144.203 444.68, 554.674 161.444 593.026, 546.485 177.844 714.428, 535.749 200.007 794.736, 525.858 222.687 823.206, 518.804 246.781 805.254, 535.91 247.595 597.523, 559.339 229.295 513.495, 577.781 210.943 413.053, 588.37 193.386 331.599, 586.148 173.697 305.756, 567.427 166.889 358.63, 588.167 157.29 427.581, 608.689 146.244 340.285, 625.634 136.968 267.498, 644.027 127.55 230.669, 665.756 117.344 236.547, 658.896 138.906 518.294, 640.599 163.621 647.129, 626.69 187.392 734.527, 619.181 209.315 775.533, 640.951 217.299 633.904, 661.515 203.67 556.485, 679.095 191.087 527.229, 700.566 173.549 504.481, 717.167 158.983 495.02, 736.998 139.998 486.838, 752.93 123.675 479.908, 769.281 106.072 462.212, 785.992 86.313 440.849, 805.405 62.296 413.716, 820.008 42.472 372.99, 835.075 19.921 287.513, 840.149 1.105 218.303, 823.558 0 304.903, 807.278 13.19 415.2, 790.318 32.666 508.414, 777.861 50.507 589.224, 765.451 70.157 677.29, 753.513 90.815 752.367, 738.912 118.533 814.004, 725.353 146.432 836.401, 715.268 171.307 832.804, 707.542 200.446 817.795, 708.167 221.963 791.738, 727.636 226.272 669.662, 747.726 215.245 594.856, 769.89 193.961 544.252, 781.441 177.444 505.381, 790.855 158.776 455.368, 796.279 140.98 418.938, 796.289 122.086 447.094, 777.37 113.301 663.292, 757.872 124.295 726.721, 737.129 143.79 782.67, 720.927 166.624 825.827, 711.914 189.323 851.32, 714.738 213.921 827.357, 737.268 216.634 729.234, 757.371 208.947 637.844, 784.256 195.815 550.633, 806.177 183.619 512.485, 828.517 169.796 492.335, 848.127 155.759 480.538, 871.384 134.055 459.391, 886.651 116.492 437.441, 888.471 98.405 445.109, 865.577 110.323 786.534, 850.715 130.444 844.163, 838.347 155.268 859.819, 829.754 179.97 862.202, 827.697 204.923 855.546, 849.649 212.642 793.376, 871.031 203.573 752.032, 891.552 190.447 723.539, 911.882 173.342 703.801, 928.03 155.197 687.588, 940.918 135.089 654.573, 948.146 115.639 610.62, 948.917 94.432 573.86, 931.096 80.815 640.975, 908.83 87.359 749.092, 887.575 98.237 792.125, 862.691 114.799 801.414, 841.373 134.346 810.818, 827.826 151.393 826.619, 817.424 173.252 841.247, 816.601 196.338 824.561, 837.362 207.397 767.913, 859.281 200.517 732.932, 877.871 190.57 697.408, 897.177 177.502 629.268, 918.229 159.467 572.46, 940.067 136.671 547.984, 956.234 113.397 607.326, 935.947 113.959 841.447, 919.419 135.108 860.885, 906.374 159.034 866.636, 897.077 181.358 868.166, 895.932 205.743 862.807, 921.593 207.261 796.995, 948.64 193.089 679.22, 975.268 175.487 481.929, 993.652 161.947 330.543</trace>
  <trace timeOffset="0.0" brushRef="#br1" contextRef="#ctx0"> 1071.779 61.346 136.826, 1053.214 70.745 529.066, 1040.255 88.425 782.939, 1027.184 111.963 859.247, 1014.005 139.32 869.296, 1002.507 165.1 871.671, 992.78 189.226 872.057, 984.006 210.678 861.505, 998.403 191.319 817.454, 1014.844 173.374 782.487, 1033.819 156.282 731.41, 1052.831 141.477 665.023, 1073.925 125.58 618.421, 1092.823 112.054 585.261, 1109.378 98.295 557.052, 1127.045 78.09 527.055, 1110.351 68.749 772.253, 1094.289 86.597 846.737, 1082.578 108.385 864.175, 1072.007 133.345 868.94, 1062.321 159.17 869.993, 1059.931 184.698 863.647, 1081.756 185.719 801.739, 1105.989 172.186 697.358, 1127.486 155.863 586.387, 1153.77 131.568 454.315, 1174.253 108.805 386.125, 1189.417 89.129 339.556, 1200.855 71.598 290.877, 1208.331 51.767 241.713, 1187.339 72.386 766.592, 1176.448 98.172 831.004, 1163.789 125.503 857.444, 1152.205 149.39 861.563, 1145.639 173.846 862.533, 1166.6 177.67 834.048, 1190.598 163.097 792.753, 1210.798 145.999 753.512, 1229.996 127.369 699.328, 1249.11 105.904 620.449, 1265.378 85.518 559.45, 1278.741 63.84 522.698, 1261.859 66.424 720.825, 1248.202 90.518 814.777, 1235.995 115.484 855.83, 1226.844 140.463 861.605, 1233.384 160.281 826.416, 1254.277 149.048 796.541, 1271.689 133.144 757.842, 1283.245 151.573 851.404, 1290.328 173.433 854.945, 1314.461 170.19 850.514, 1337.825 151.761 820.586, 1356.761 131.885 804.781, 1373.839 111.421 782.865, 1388.525 91.764 738.756, 1402.986 69.227 676.096, 1410.583 49.19 644.246, 1386.409 38.363 737.842, 1366.401 46.806 776.922, 1352.216 71.882 859.264, 1372.734 84.594 870.347, 1383.252 105.491 873.327, 1378.44 128.015 877.673, 1370.367 150.094 880.087, 1376.944 167.554 880.799, 1399.948 155.042 880.489, 1425.717 140.159 879.493, 1449.902 128.823 869.975</trace>
</ink>
</file>

<file path=word/ink/ink14.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148.41 58.995 136.826, 133.288 78.128 164.022, 124.586 94.871 181.348, 114.978 116.356 206.882, 107.375 132.679 227.808, 97.336 152.4 259.745, 82.263 179.246 315.067, 66.583 204.238 378.708, 50.959 226.795 439.264, 35.681 247.356 484.204, 23.108 265.591 510.773, 8.979 289.246 528.525, 0.001 310.446 528.405, 17.243 315.239 505.242, 35.75 308.844 500.107, 52.107 303.011 495.373, 71.051 296.216 491.19, 91.58 288.994 487.822, 114.052 281.087 484.44, 134.776 273.95 471.41, 151.86 268.504 443.145, 171.168 262.206 334.725</trace>
  <trace timeOffset="0.0" brushRef="#br1" contextRef="#ctx0"> 44.931 203.05 136.826, 63.51 193.276 183.87, 80.874 186.287 276.031, 97.427 179.937 373.491, 120.14 171.889 465.419, 142.299 164.596 504.97, 159.004 159.88 419.372</trace>
  <trace timeOffset="0.0" brushRef="#br1" contextRef="#ctx0"> 109.351 61.527 136.826, 128.539 47.064 245.686, 147.766 41.49 396.815, 164.922 37.924 509.671, 186.736 34.63 622.74, 209.731 32.349 665.126, 230.723 31.871 589.497, 251.78 34.016 324.173</trace>
  <trace timeOffset="0.0" brushRef="#br1" contextRef="#ctx0"> 308.699 35.657 136.826, 311.862 53.317 377.798, 314.405 71.042 592.844, 317.557 94.219 756.327, 321.371 122.363 833.152, 324.536 149.222 853.407, 328.314 177.605 858.386, 331.928 204.303 858.899, 334.981 220.762 857.844, 340.449 248.99 838.336, 345.802 270.416 715.692</trace>
  <trace timeOffset="0.0" brushRef="#br1" contextRef="#ctx0"> 424.35 72.186 158.507, 399.512 97.417 749.561, 378.758 117.745 786.589, 352.088 145.262 795.286, 330.941 167.664 798.017, 309.453 189.711 800.964, 289.386 209.923 803.895, 266.222 232.77 806.444, 250.682 249.332 799.941, 235.899 267.587 688.074</trace>
  <trace timeOffset="0.0" brushRef="#br1" contextRef="#ctx0"> 573.482 22.977 146.936, 558.691 46.748 624.291, 547.098 68.316 750.659, 533.063 96.557 797.998, 521.53 120.684 816.288, 507.34 150.688 837.885, 494.22 178.064 849.242, 484.448 200.653 838.911, 477.235 223.979 750.5</trace>
  <trace timeOffset="0.0" brushRef="#br1" contextRef="#ctx0"> 455.801 22.977 136.826, 478.818 17.602 384.342, 495.152 15.923 467.179, 515.583 14.198 537.552, 540.624 11.879 585.955, 569.707 8.837 616.911, 600.058 5.762 644.262, 628.869 3.275 667.224, 654.995 1.105 687.781, 676.436 0.181 699.67, 696.752 0 705.329, 716.092 3.243 675.421, 698.995 25.36 678.569, 677.355 48.246 764.746, 663.494 67.728 802.765, 649.516 90.989 829.763, 636.329 114.612 845.485, 622.967 139.442 853.758, 610.874 162.703 858.467, 597.995 189.355 861.293, 588.972 212.978 845.849</trace>
</ink>
</file>

<file path=word/ink/ink15.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12429.546 77350.898 136.826, 12435.355 77334.102 180.666, 12416.419 77356.039 313.672, 12403.312 77375.078 372.996, 12393.103 77393.016 428.444, 12384.283 77412.344 484.569, 12377.571 77432.695 544.551, 12372.575 77452.344 600.914, 12369.025 77474.438 666.254, 12368.525 77499.289 713.072, 12372.935 77519.922 734.142, 12399.513 77532.328 744.307, 12422.354 77524.344 749.006, 12449.446 77509.445 750.868, 12470.079 77495.359 746.757, 12490.231 77478.383 738.83, 12508.23 77458.906 729.578, 12523.476 77436.961 721.105, 12535.242 77413.266 712.571, 12542.919 77389.312 703.191, 12546.707 77362.641 690.249, 12543.976 77339.422 678.768, 12534.449 77320.344 670.362, 12517.556 77305.484 666.602, 12498.746 77298.844 670.022, 12478.89 77297.531 676.608, 12457.615 77301.43 689.128, 12436.719 77311.062 705.946, 12419.926 77324.984 723.369, 12406.158 77349.023 647.393, 12400.758 77374.773 523.619, 12400.56 77393.828 421.911, 12403.686 77412.312 314.052, 12408.242 77429.008 90.112</trace>
</ink>
</file>

<file path=word/ink/ink16.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65.887 180.079 136.826, 45.864 196.777 508.005, 34.937 214.238 615.716, 23.744 231.814 704.335, 10.056 255.068 767.452, 0 276.32 783.268, 4.055 295.596 790.057, 29.8 289.214 787.622, 55.313 276.262 751.811, 79.183 259.558 706.907, 99.844 241.91 672.937, 115.697 223.92 656.83, 124.405 205.207 652.698, 120.044 180.402 653.418, 103.437 164.428 649.467, 82.786 153.524 642.481, 64.121 146.018 635.334, 41.453 138.125 631.614, 22.324 130.612 650.529, 42.845 114.147 780.617, 70.175 110.491 778.238, 96.499 107.351 775.799, 125.745 104.651 769.195, 154.826 102.248 751.975, 182.899 99.949 736.198, 207.883 98.218 714.36, 234.341 97.249 627.294, 252.541 99.251 430.882</trace>
  <trace timeOffset="0.0" brushRef="#br1" contextRef="#ctx0"> 232.772 140.508 157.363, 216.603 159.118 554.666, 205.963 176.023 705.194, 193.552 195.234 787.432, 177.207 223.042 815.426, 167.795 245.721 817.78, 177.607 263.421 790.777, 202.024 255.282 746.803, 224.287 241.749 664.675, 241.49 229.844 598.64, 258.641 217.222 542.315, 282.962 196.086 488.462, 300.411 177.844 462.716, 311.717 158.66 438.484, 293.955 158.014 462.699, 278.507 180.26 635.44, 266.281 201.906 769.887, 258.846 223.262 801.085, 264.528 244.21 796.08, 290.699 245.721 689.889, 315.412 238.39 572.235, 336.155 230.477 512.435, 359.434 220.484 463.034, 382.347 209.399 398.625, 403.486 197.152 312.116, 421.526 185.118 149.714</trace>
  <trace timeOffset="0.0" brushRef="#br1" contextRef="#ctx0"> 455.453 141.522 136.826, 434.399 160.507 576.099, 422.881 179.601 663.945, 410.682 199.038 750.556, 400.194 217.351 816.315, 388.47 240.987 848.313, 380.377 263.324 849.708, 404.935 258.285 506.128, 419.664 239.004 323.183, 430.843 218.139 217.943, 438.368 199.587 172.952, 443.035 180.493 151.355, 443.978 164.111 141.286, 441.033 145.127 136.826, 431.311 127.034 148.282, 411.663 117.641 247.504, 394.588 120.393 384.171, 421.446 136.775 660.094, 444.516 135.651 682.739, 472.728 133.274 702.729, 503.792 129.999 718.214, 535.226 126.136 724.325, 561.179 123.222 724.939, 587.049 120.6 713.327, 609.598 119.922 551.685</trace>
  <trace timeOffset="0.0" brushRef="#br1" contextRef="#ctx0"> 630.96 204.426 209.044, 652.539 203.941 656.295, 679.574 201.622 715.17, 700.545 200.601 634.55, 722.296 199.788 482.394</trace>
  <trace timeOffset="0.0" brushRef="#br1" contextRef="#ctx0"> 861.756 181.604 145.947, 880.965 164.467 436.75, 898.744 149.597 632.675, 917.116 131.478 675.593, 930.823 111.938 657.187, 938.932 94.93 534.786, 941.706 75.377 365.586, 928.839 91.79 420.186, 913.565 115.329 603.423, 903.193 133.538 721.562, 892.649 153.292 778.733, 879.128 180.803 796.73, 869.689 203.844 798.104, 862.378 224.767 764.221, 851.345 243.293 488.348, 832.743 245.418 289.949, 815.399 242.582 284.171, 796.532 241.452 461.131, 816.278 243.273 817.156, 842.97 241.639 852.237, 859.729 240.554 856.308, 884.563 238.687 848.213, 901.319 237.486 820.32, 924.396 236.891 556.431</trace>
  <trace timeOffset="0.0" brushRef="#br1" contextRef="#ctx0"> 1077.843 0 136.826, 1084.708 21.769 614.154, 1089.149 44.952 678.206, 1093.297 75.906 757.251, 1095.516 107.416 822.94, 1096.018 125.483 842.879, 1095.516 157.968 862.972, 1094.252 176.643 868.727, 1089.541 209.916 875.49, 1085.063 229.489 877.712, 1074.143 261.405 879.962, 1065.935 278.026 880.328, 1047.149 304.297 880.359, 1019.815 328.203 875.661, 989.536 347.492 829.955, 962.922 361.703 598.415</trace>
</ink>
</file>

<file path=word/ink/ink17.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42.763 186.229 136.826, 48.259 167.283 136.826, 57.741 149.849 138.353, 68.606 132.363 165.315, 80.653 115.342 278.784, 74.861 132.518 458.87, 63.454 153.828 509.168, 55.056 170.707 551.22, 45.355 189.95 591.869, 35.306 210.388 617.898, 26.47 230.012 635.893, 15.998 254.797 651.177, 7.931 273.575 661.597, 0.001 291.442 675.153, 7.303 270.694 666.38, 19.393 247.511 663.717, 32.869 225.619 660.172, 46.799 205.465 652.263, 68.353 181.759 625.816, 87.223 185.137 584.476, 88.573 203.928 586.506, 110.365 208.482 592.607, 128.133 185.053 581.989, 142.44 163.782 547.795, 152.961 141.684 472.463, 132.635 164.111 500.284, 122.633 183.413 592.073, 114.177 204.161 686.441, 108.804 222.26 747.792, 104.474 243.105 777.843, 105.865 265.068 778.684, 127.035 262.439 773.096, 150.742 246.503 755.703, 168.806 233.016 711.215, 188.984 216.692 645.669, 208.371 200.866 583.157, 225.761 185.589 532.126, 245.987 164.996 464.56, 258.622 144.752 405.212, 240.256 143.015 389.811, 223.601 158.782 462.21, 209.53 180.893 582.602, 202.695 197.372 677.404, 198.348 220.768 766.064, 201.394 241.239 783.88, 220.128 252.724 781.922, 243.25 243.409 778.42, 264.406 228.778 772.35, 284.43 212.442 752.254, 302.659 193.98 716.865, 316.074 174.427 670.626, 322.657 157.762 625.823, 322.209 137.007 565.85, 304.999 116.75 483.861, 287.179 115.09 443.638, 267.984 124.456 476.313, 247.968 143.421 566.064, 229.481 168.058 641.977, 218.449 188.684 728.266, 210.649 208.721 776.38, 205.511 231.911 799.479, 217.712 248.312 808.083, 241.176 237.544 811.811, 261.422 223.229 812.064, 279.499 208.308 809.997, 299.009 191.183 807.944, 307.154 211.447 833.017, 303.728 233.41 855.921, 310.008 255.663 855.828, 337.755 250.146 827.484, 354.437 243.474 803.308, 376.687 234.74 670.882</trace>
  <trace timeOffset="0.0" brushRef="#br1" contextRef="#ctx0"> 649.428 239.488 175.795, 664.199 219.341 424.221, 689.146 198.153 687.211, 708.864 182.263 778.488, 732.583 163.879 795.992, 758.432 143.027 794.832, 780.038 122.583 790.928, 799.679 101.493 785.7, 814.801 80.945 746.354, 825.242 58.136 658.694, 825.604 40.727 573.058, 802.852 40.792 558.889, 780.644 63.284 620.244, 767.979 81.61 690.419, 752.767 107.177 761.447, 738.361 136.31 804.364, 726.793 164.977 816.08, 720.577 181.656 818.607, 711.554 210.091 819.785, 705.551 236.039 818.695, 703.199 257.271 815.856, 706.384 279.163 799.911, 726.251 282.231 732.642, 748.575 270.817 637.149, 770.177 254.377 567.157, 793.288 230.206 516.714, 808.652 208.398 463.354, 817.114 191.229 417.175, 818.992 172.451 386.013, 799.359 162.464 372.324, 779.818 167.231 389.99, 761.333 176.992 444.041, 741.332 195.272 546.852, 728.555 218.32 615.667, 724.89 234.611 627.357, 726.5 253.298 583.151, 746.708 265.236 436.68, 773.755 259.435 389.811, 792.486 251.793 360.125, 813.039 242.085 328.294, 834.822 230.361 301.337, 855.982 217.241 282.938, 875.985 203.159 269.91, 893.133 189.459 256.588, 909.367 174.653 240.167, 925.767 154.655 219.427, 907.53 165.3 415.373, 894.703 188.606 539.601, 886.151 205.582 614.59, 878.072 224.34 658.594, 872.581 241.872 678.79, 869.985 262.264 665.677, 890.931 266.121 523.655, 910.645 249.158 434.907, 928.898 225.865 400.768, 937.813 208.663 391.943, 939.86 189.672 383.65, 930.831 170.875 569.938, 947.934 164.641 540.447, 967.344 157.82 489.021, 988.938 151.309 440.169, 1011.748 145.075 391.189, 1032.178 141.497 372.865, 1036.233 158.188 544.998, 1022.635 179.86 688.456, 1008.373 205.394 780.597, 997.113 231.504 805.392, 991.317 254.119 808.984, 1014.153 263.582 793.117, 1039.006 248.144 778.017, 1065.432 227.557 726.78, 1089.28 207.3 674.732, 1106.826 191.403 623.427, 1126.509 173.232 574.494, 1143.146 157.568 531.169, 1161.315 139.184 486.718, 1181.044 119.004 451.818, 1204.296 93.353 410.766, 1223.002 71.12 355.113, 1237.575 51.922 309.044, 1248.949 33.99 266.385, 1253.249 14.999 251.047, 1234.67 9.722 319.958, 1211.838 27.628 380.939, 1194.519 48.892 435.943, 1182.091 67.722 493.606, 1169.733 89.659 561.993, 1157.689 113.236 626.562, 1146.406 137.311 676.356, 1136.255 161.185 708.481, 1127.019 188.309 728.607, 1120.739 213.417 735.583, 1118.465 233.261 734.244, 1124.558 252.194 730.721, 1146.93 252.607 712.233, 1167.505 243.409 684.209, 1186.937 230.671 652.886, 1207.145 213.004 619.586, 1223.772 192.288 582.259, 1233.309 174.673 547.389, 1237.141 154.887 503.306, 1223.815 136.251 443.757, 1201.047 137.278 462.068, 1179.829 146.613 489.814, 1162.594 162.865 543.587, 1153.089 182.063 627.924, 1148.32 204.342 690.83, 1150.59 224.896 730.759, 1168.898 236.232 739.563, 1190.463 231.084 651.52, 1210.707 222.9 574.948, 1235.391 210.362 518.086, 1254.198 198.883 495.79, 1272.812 185.919 484.045, 1289.519 171.824 480.148, 1307.637 153.162 477.394, 1321.699 132.02 465.465, 1319.051 113.313 546.519, 1296.606 126.381 729.901, 1282.795 145.915 794.932, 1271.865 170.894 825.534, 1265.09 196.926 834.983, 1262.599 221.627 836.942, 1288.075 231.711 781.408, 1309.865 217.9 741.23, 1329.209 201.745 707.078, 1348.969 181.029 652.686, 1362.916 162.975 610.642, 1372.06 144.875 589.728, 1374.183 119.489 580.788, 1357.46 103.45 580.922, 1339.548 104.516 593.025, 1320.326 115.994 637.692, 1304.114 135.095 750.107, 1291.599 159.906 824.716, 1284.562 185.906 846.877, 1284.344 208.857 836.295, 1303.813 223.249 792.079, 1325.932 218.268 775.268, 1350.128 209.122 725.748, 1378.97 194.11 629.272, 1401.155 180.512 560.53, 1422.472 165.856 505.605, 1441.96 151.115 463.062, 1465.384 130.037 417.393, 1478.731 109.825 394.366, 1460.789 107.132 428.16, 1449.37 124.489 477.767, 1440.992 147.988 543.235, 1433.89 172.961 643.706, 1428.974 191.067 698.955, 1424.892 211.99 724.179, 1429.707 229.34 596.332, 1448.253 226.065 479.99, 1470.413 211.802 443.884, 1487.24 195.873 423.54, 1504.89 173.284 399.442, 1514.531 153.466 387.167, 1518.887 132.24 376.161, 1514.138 112.248 357.584, 1494.688 98.534 386.572, 1472.566 102.138 473.072, 1450.277 117.577 554.096, 1435.346 137.808 640.858, 1425.511 157.426 722.858, 1417.855 184.123 775.501, 1416.143 208.366 782.407, 1427.235 228.08 773.328, 1448.375 226.692 719.989, 1466.657 218.675 663.228, 1487.723 205.084 593.695, 1512.153 183.051 531.535, 1526.435 165.106 514.587, 1539.357 143.732 502.857, 1548.932 119.902 492.966, 1555.172 95.815 479.89, 1558.08 73.923 465.189, 1558.048 55.081 450.642, 1555.754 38.57 436.239, 1546.437 17.105 466.239, 1529.014 1.712 510.955, 1506.335 0 504.137, 1485.345 9.799 405.526, 1475.462 26.323 288.969</trace>
  <trace timeOffset="0.0" brushRef="#br1" contextRef="#ctx0"> 1598.991 177.102 136.826, 1620.277 167.29 220.646, 1640.167 154.609 396.836, 1661.17 139.313 519.908, 1679.163 117.306 586.911, 1683.718 100.285 596.468, 1666.432 88.399 593.464, 1647.978 96.428 595.814, 1630.879 108.727 601.014, 1611.868 126.433 639.687, 1590.502 151.871 762.448, 1576.592 178.561 836.461, 1574.264 203.87 853.497, 1594.199 219.315 853.282, 1625.401 218.54 851.677, 1643.536 215.058 847.576, 1661.102 210.859 825.44, 1682.568 203.993 719.651, 1699.673 199.316 167.226</trace>
</ink>
</file>

<file path=word/ink/ink18.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12754.184 77332.641 136.826, 12733.594 77341.789 460.626, 12712.854 77362.25 605.375, 12695.354 77382.242 699.739, 12678.339 77403.664 760.646, 12659.883 77429.781 795.976, 12643.771 77459.062 824.933, 12631.334 77485.867 847.83, 12621.545 77510.883 859.973, 12615.8 77540.305 864.035, 12617.243 77564.641 863.023, 12633.637 77578.57 779.29, 12649.95 77568.805 369.736</trace>
</ink>
</file>

<file path=word/ink/ink19.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80.007 129.075 136.826, 86.701 110.756 136.826, 75.494 133.267 497.54, 66.616 150.65 576.763, 57.162 170.584 648.909, 46.987 191.403 712.908, 33.49 219.806 762.237, 22.324 241.717 780.882, 10.456 264.241 784.443, 0 282.47 780.997, 4.436 262.161 749.054, 12.598 239.701 684.469, 23.655 220.833 568.394, 43.177 204.161 457.333, 64.118 203.618 524.027, 88.669 210.091 588.024, 107.68 206.17 595.835, 125.522 196.448 532.596, 148.664 178.271 357.544, 164.749 160.501 187.403</trace>
  <trace timeOffset="0.0" brushRef="#br1" contextRef="#ctx0"> 197.181 94.077 136.826, 179.538 110.433 178.518, 166.782 128.028 286.24, 155.473 148.156 427.052, 143.592 173.562 618.367, 135.422 195.524 735.73, 129.192 214.748 797.056, 123.867 237.486 826.195, 127.281 260.559 821.303, 148.23 257.329 780.626, 169.114 244.468 742.069, 190.3 227.228 644.145, 207.425 211.609 551.567, 224.746 194.252 459.758, 240.899 176.669 372.634, 255.206 159.616 296.64, 270.429 140.095 218.14, 281.847 123.759 167.72, 290.991 106.098 140.73, 271.874 113.837 260.303, 257.697 137.44 341.316, 248.231 157.245 449.15, 240.801 175.345 570.381, 234.089 196.745 693.624, 231.104 217.92 769.725, 253.6 223.604 655.258, 277.952 205.162 513.587, 296.945 186.772 450.787, 317.618 164.932 428.14, 336.89 140.922 389.219, 348.973 123.759 328.636, 360.221 103.637 267.154, 340.047 127.227 535.676, 332.148 144.494 623.473, 323.205 165.048 703.479, 313.917 187.805 756.573, 304.354 212.009 782.258, 292.53 241.587 793.169, 280.751 270.468 798.965, 269.443 299.426 800.859, 260.476 324.451 798.844, 251.663 349.165 794.775, 242.292 370.43 789.755, 227.381 395.228 771.801, 200.687 413.76 691.108, 180.914 405.602 644.886, 173.001 383.077 614.529, 172.119 362.323 604.266, 175.737 338.603 593.711, 183.762 315.278 578.842, 194.114 296.319 537.004, 209.327 279.718 440.063, 230.231 264.57 327.607, 249.118 254.494 255.669, 271.59 244.391 196.03, 292.082 234.986 139.708</trace>
  <trace timeOffset="0.0" brushRef="#br1" contextRef="#ctx0"> 454.355 108.282 151.156, 441.8 126.911 359.12, 427.285 149.009 518.653, 416.311 165.274 612.856, 404.802 183.438 697.311, 389.594 206.732 765.109, 375.332 228.83 791.965, 361.106 251.587 797.784, 378.842 228.313 770.692, 391.077 208.45 763.738, 407.218 183.742 744.243, 425.624 157.213 718.152, 442.466 135.405 693.975, 457.752 117.603 669.917, 477.753 95.97 649.27, 478.649 124.101 840.186, 467.295 150.424 856.137, 457.868 174.505 859.609, 451.714 190.822 861.234, 443.119 216.828 864.117, 442.886 240.166 863.987, 467.374 230.122 856.01, 489.107 216.111 836.916, 513.099 198.864 809.394, 539.683 177.547 761.551, 558.906 160.165 698.015, 576.11 143.609 627.807, 598.253 119.541 556.761, 612.719 98.515 474.387, 615.444 80.796 380.877, 594.196 81.72 409.922, 570.44 100.943 580.414, 557.066 121.931 728.943, 546.339 151.018 812.717, 538.485 181.727 840.311, 534.786 207.171 847.479, 538.312 231.892 845.608, 566.308 231.233 823.922, 589.983 221.724 807.259, 606.727 212.9 795.746, 631.824 197.436 765.511, 659.245 177.618 708.993, 675.822 164.344 661.618, 693.022 149.306 599.686, 711.924 131.568 530.597, 735.482 108.327 421.942, 755.427 87.546 321.58, 771.788 68.943 248.948, 783.618 52.452 210.246, 792.742 34.494 186.961, 797.303 16.291 168.875, 789.878 0 201.932, 771.857 9.728 264.344, 755.818 27.95 343.883, 740.715 51.392 459.084, 728.787 71.662 554.957, 717.212 93.366 655.003, 706.05 115.736 730.666, 692.711 143.906 784.947, 681.909 169.37 802.088, 674.268 191.513 806.165, 669.92 214.509 807.352, 692.446 229.056 718.443, 710.238 221.446 631.742, 731.636 207.791 570.606, 755.081 186.468 494.192, 771.536 165.655 411.548, 782.733 143.124 324.618, 785.241 121.033 284.356, 774.596 104.257 282.739, 757.975 102.377 374.207, 737.129 110.4 500.04, 715.623 129.921 630.563, 702.378 149.08 719.695, 690.836 170.015 772.175, 681.716 193.509 796.275, 679.112 218.662 802.463, 697.379 230.793 745.522, 722.462 225.174 699.449, 752.51 213.443 641.672, 776.253 201.622 583.825, 798.349 188.025 532.174, 818.755 172.406 489.704, 836.089 156.412 446.482, 854.287 136.361 381.197, 867.686 117.719 326.816, 875.962 101.376 299.697, 879.318 84.924 330.272, 861.574 88.057 546.002, 848.175 112.086 603.612, 839.359 131.956 658.839, 831.81 152.943 732.341, 826.164 173.252 779.512, 822.595 196.719 798.594, 831.272 214.78 786.475, 856.148 212.022 762.723, 876.092 202.21 745.335, 894.022 189.64 725.216, 909.777 172.483 698.343, 922.539 151.192 680.107, 929.706 131.4 663.457, 931.949 111.879 605.435, 929.304 95.13 507.945, 920.535 78.671 412.925, 899.798 70.267 445.794, 877.963 77.624 553.497, 856.023 99.083 692.614, 841.213 122.008 763.675, 829.376 144.197 798.526, 818.396 171.74 813.853, 814.159 195.679 818.205, 828.501 212.642 803.599, 851.657 208.03 750.877, 871.489 200.356 686.719, 894.774 189.665 623.2, 920.876 175.823 576.148, 945.414 160.158 535.02, 968.747 142.666 483.359, 987.69 125.974 417.836, 1006.754 106.227 337.593, 1019.006 86.158 281.455, 1018.848 66.294 240.887, 1001.531 70.19 328.455, 982.711 92.1 463.269, 969.204 115.31 591.905, 958.643 136.943 697.348, 949.516 158.078 756.534, 941.189 184.33 780.047, 939.713 205.685 749.417, 961.363 208.133 672.195, 983.459 198.515 628.713, 1006.405 183.787 563.238, 1023.809 170.565 519.687, 1040.642 154.939 490.521, 1056.499 138.26 446.668, 1070.834 121.853 386.911, 1085.777 103.624 308.872, 1099.298 84.2 254.966, 1110.504 64.557 303.109, 1092.821 86.061 587.964, 1075.863 112.622 708.121, 1065.799 130.851 783.672, 1053.715 154.9 827.089, 1043.344 177.031 821.195, 1039.216 197.727 425.006</trace>
  <trace timeOffset="0.0" brushRef="#br1" contextRef="#ctx0"> 1066.093 18.487 194.529, 1084.759 12.59 761.559, 1109.042 10.581 844.655, 1133.771 11.466 838.765, 1150.035 20.205 310.481</trace>
</ink>
</file>

<file path=word/ink/ink2.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109.317 191.59 136.826, 83.461 236.103 186.636, 65.314 276.63 206.33, 46.925 320.407 233.206, 29.706 366.773 255.879, 14.054 411.435 270.703, 0.001 452.311 284.012, 28.845 406.106 301.171, 50.928 364.235 288.866, 77.576 320.168 278.28, 107.193 279.796 263.597, 149.197 239.094 224.932, 158.665 283.607 242.077, 144.039 327.047 303.165, 132.24 369.79 350.785, 121.978 411.248 371.626, 164.581 379.402 347.812, 201.092 336.071 309.877, 243.745 292.418 268.876, 285.288 256.322 228.032, 264.997 298.257 195.451, 246.071 345.683 218.251, 236.861 389.266 268.275, 238.855 433.849 323.247, 282.641 421.563 307.614, 324.488 383.336 289.955, 365.973 340.186 258.679, 402.068 297.915 217.59, 429.516 255.766 163.494, 389.635 283.109 160.494, 367.088 325.148 180.684, 355.555 365.578 197.942, 351.981 405.24 238.221, 395.585 428.662 305.3, 435.668 394.298 283.689, 467.143 352.931 258.53, 492.071 305.983 233.559, 500.446 265.107 223.473, 460.753 228.313 191.072, 417.009 246.561 184.546, 381.248 286.126 201.608, 366.3 325.607 233.656, 359.783 368.937 283.637, 365.314 409.458 318.754, 412.913 405.356 363.81, 455.344 369.725 338.431, 491.361 329.172 300.34, 522.779 289.64 256.202, 537.187 249.132 201.681, 505.032 290.047 212.413, 497.328 333.688 254.602, 494.292 377.193 320.719, 535.579 403.399 354.028, 579.415 372.891 339.312, 622.464 335.438 310.523, 664.46 297.101 277.775, 703.942 258.899 239.697, 739.608 218.314 203.402, 697.905 246.71 204.518, 681.939 286.972 232.466, 668.17 329.78 279.905, 650.738 376.521 347.194, 685.977 334.915 329.455, 728.379 292.728 298.973, 772.999 258.673 244.183, 813.293 233.183 206.287, 771.134 255.036 211.5, 728.99 293.852 242.343, 712.952 337.35 312.184, 760.013 370.023 377.526, 801.449 353.777 340.512, 841.983 334.056 307.556</trace>
  <trace timeOffset="0.0" brushRef="#br1" contextRef="#ctx0"> 946.07 224.812 136.826, 920.432 267.574 282.339, 897.042 311.131 401.877, 871.739 357.93 448.713, 902.277 318.501 310.1, 932.164 273.782 253.002, 966.593 230.496 221.522, 1007.907 193.858 203.728, 1051.142 172.102 193.553, 1053.219 213.669 319.538, 1031.826 254.332 387.718, 1010.793 299.064 474.438, 990.133 346.897 522.237, 1013.529 301.119 471.885, 1044.289 253.454 407.015, 1082.843 209.755 377.319, 1125.491 174.285 352.314, 1165.784 166.837 301.116, 1155.29 209.858 310.878, 1135.802 251.574 343.535, 1117.622 295.363 385.686, 1102.644 340.528 434.383, 1145.132 340.916 448.302, 1192.712 305.266 388.286, 1232.638 273.116 310.67, 1276.744 235.78 235.904, 1313.932 194.374 212.069, 1272.601 188.438 221.153, 1241.584 231.711 278.548, 1225.247 277.179 334.787, 1216.247 317.61 394.616, 1210.815 357.336 466.877, 1259.451 354.571 519.017, 1305.807 315.782 488.27, 1344.518 276.107 429.117, 1382.093 233.978 382.662, 1412.419 191.345 317.561, 1368.576 192.689 327.214, 1349.498 233.274 347.855, 1341.38 275.242 393.656, 1340.076 322.235 469.478, 1389.82 342.983 513.708, 1434.514 321.531 473.933, 1477.21 292.566 408.755, 1521.676 255.133 372.668, 1567.681 210.168 322.66, 1603.71 166.999 274.189, 1562.645 172.728 271.05, 1545.236 212.571 307.397, 1529.618 254.668 361.859, 1517.08 295.027 411.357, 1503.792 340.593 448.652, 1488.908 393.103 470.634, 1474.572 442.415 480.903, 1460.789 488.148 477.612, 1446.059 539.967 470.781, 1431.864 584.28 466.611, 1445.788 544.618 458.098, 1461.263 502.224 448.155, 1478.242 450.793 435.314, 1493.141 406.965 421.785, 1516.491 350.773 404.119, 1536.677 306.687 390.942, 1559.988 260.327 374.991, 1589.507 214.36 342.024, 1626.569 174.363 292.181, 1669.228 159.809 250.426, 1678.516 202.165 271.229, 1668.249 243.415 358.739, 1651.882 287.767 443.835, 1635.19 330.29 479.033, 1677.138 335.548 416.974, 1725.489 288.277 335.196, 1765.671 247.73 263.609, 1804.559 205.091 216.695, 1768.221 247.769 230.151, 1761.216 288.639 259.996, 1763.231 329.812 304.797, 1783.403 372.083 366.811, 1826.72 386.391 416.845, 1873.31 367.168 429.593, 1916.289 322.241 413.689, 1927.714 282.541 404.883, 1905.775 235.438 379.551, 1861.964 218.488 355.786, 1818.083 214.05 330.001, 1777.706 223.811 294.988, 1819.32 224.734 292.457, 1858.764 215.898 300.958, 1909.925 199.219 307.687, 1950.811 182.218 310.61, 1993.348 162.29 314.028, 2034.093 141.103 320.208, 2073.88 118.688 328.466, 2125 86.577 335.71, 2172.738 51.334 327.459, 2213.902 10.129 301.549, 2168.957 0 251.586, 2127.144 42.439 252.208, 2102.61 85.473 254.951, 2079.728 133.777 265.312, 2063.87 173.555 279.07, 2047.856 215.452 309.288, 2030.535 267.012 355.032, 2019.854 308.282 388.381, 2012.85 352.233 408.177, 2056.115 380.009 422.955, 2101.46 341.614 396.752, 2138.77 293.516 378.038, 2158.879 249.546 365.619, 2118.603 212.067 319.678, 2077.688 224.489 322.611, 2036.722 259.848 356.802, 2025.486 304.368 400.735, 2067.542 336.355 417.179, 2113.241 324.476 408.786, 2162.09 304.536 390.994, 2203.452 281.785 367.206, 2245.904 253.163 336.447, 2288.039 216.718 297.802, 2246.169 219.515 302.27, 2235.301 261.25 360.969, 2234.544 305.731 426.106, 2276.09 325.93 449.061, 2320.76 298.625 409.698, 2365.726 258.524 377.385, 2393.168 214.929 350.716, 2393.866 174.395 302.135, 2354.242 155.094 253.579, 2310.416 177.224 274.725, 2272.847 220.613 364.304, 2254.477 266.915 454.668, 2249.759 313.133 489.657, 2295.48 333.894 501.182, 2338.398 303.173 490.611, 2378.595 261.418 426.479, 2402.028 218.507 352.884, 2365.959 260.075 335.51, 2360.714 302.068 376.429, 2364.156 346.071 434.621, 2411.278 359.72 437.565, 2454.952 333.72 404.222, 2498.619 300.847 384.512, 2545.021 261.25 346.413, 2589.567 218.139 272.387, 2620.93 176.133 219.143, 2580.091 214.477 300.774, 2566.667 256.619 325.072, 2552.629 304 365.113, 2542.505 347.97 437.994, 2585.315 343.661 462.092, 2634.827 302.514 431.602, 2678.024 264.88 404.203, 2717.681 225.484 383.513, 2758.437 182.605 366.724, 2717.602 224.095 411.213, 2705.558 265.242 482.682, 2697.455 305.466 540.745, 2742.393 332.312 521.564, 2783.932 303.224 487.958, 2830.51 262.18 432.348, 2876.52 215.891 366.815, 2910.551 171.908 309.583, 2870.148 187.172 323.976, 2855.403 230.774 413.896, 2844.2 270.707 503.815, 2838.423 318.295 561.717, 2879.201 333.571 602.478, 2920.129 309.555 607.071, 2967.77 267.975 582.242, 3015.833 219.224 489.478, 3049.413 175.312 392.049, 3061.25 131.478 345.221, 3021.851 170.461 403.443, 3005.849 212.571 464.224, 2991.997 262.478 623.908, 2990.758 310.453 686.961, 3030.557 308.437 704.719, 3075.965 272.212 672.156, 3103.685 312.61 714.953, 3149.769 322.693 770.837, 3202.646 283.161 757.11, 3247.647 241.788 728.852, 3283.494 198.45 689.284, 3302.713 150.669 622.654, 3262.363 138.829 552.268, 3221.197 173.445 561.27, 3262.373 217.461 747.905, 3277.156 260.779 783.244, 3297.076 302.559 819.534, 3344.281 290.234 828.593, 3391.095 268.524 827.091, 3436.379 248.195 820.516, 3482.609 231.633 783.714, 3522.791 226.453 614.838</trace>
</ink>
</file>

<file path=word/ink/ink20.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125.646 0.872 136.826, 162.249 0.006 532.208, 202.111 10.548 722.691, 241.276 48.492 849.417, 248.122 85.512 862.265, 242.27 131.517 865.896, 224.085 181.081 870.193, 199.584 219.14 873.09, 167.954 252.982 873.851, 125.873 287.192 872.625, 87.957 310.679 869.676, 46.061 330.581 865.037, 0 343.209 853.954</trace>
  <trace timeOffset="0.0" brushRef="#br1" contextRef="#ctx0"> 102.265 180.803 136.826, 85.147 218.695 703.444, 51.432 261.069 838.407, 15.285 302.901 859.861, 7.268 337.667 864.923, 43.991 346.264 865.117, 88.969 338.248 864.275, 136.192 326.098 862.774, 171.318 317.545 854.943, 204.313 315.859 6.124</trace>
</ink>
</file>

<file path=word/ink/ink21.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92.454 250.082 136.826, 58.869 279.163 439.075, 31.311 314.826 553.817, 9.494 351.38 644.857, 0.001 385.739 695.339, 35.536 406.629 714.04, 80.212 391.359 710.217, 113.821 372.555 699.24, 146.75 347.472 683.532, 170.676 310.653 665.816, 145.547 274.938 644.762, 105.502 251.858 638.884, 72.869 234.45 633.314, 36.79 212.326 622.682, 4.118 187.314 624.162, 41.093 161.243 706.126, 74.093 158.072 714.523, 112.526 153.867 728.201, 153.12 149.384 742.812, 192.788 144.578 754.328, 226.376 140.528 741.8, 266.019 137.563 644.506</trace>
  <trace timeOffset="0.0" brushRef="#br1" contextRef="#ctx0"> 391.327 110.814 136.826, 372.215 143.654 283.658, 350.931 177.295 425.801, 322.839 212.539 573.14, 298.473 245.553 667.162, 274.559 282.509 727.661, 254.006 318.734 742.312, 285.736 282.735 654.395, 314.815 245.289 586.332, 345.825 208.973 523.047, 380.958 170.791 473.508, 414.729 155.507 546.11, 405.795 198.076 743.053, 393.174 236.407 785.097, 381.072 277.186 822.488, 375.638 318.114 850.151, 413.203 341.743 823.329, 451.399 320.355 757.433, 493.373 283.671 625.561, 528.253 243.331 504.431, 551.779 206.874 441.291, 514.911 229.191 594.616, 492.925 273.259 767.532, 489.464 316.57 811.019, 532.33 335.716 802.426, 576.083 319.832 778.929, 615.693 295.809 678.516, 655.933 260.139 562.682, 677.161 223.313 519.083, 676.655 186.597 465.158, 652.766 152.71 408.959, 614.45 135.825 445.31, 579.796 145.146 473.907, 615.467 174.983 423.118, 652.592 176.107 319.484, 689.395 168.859 225.491, 725.685 156.289 167.71, 760.294 139.72 139.697, 793.131 118.559 137.66, 764.799 152.42 339.785, 745.265 186.836 432.943, 723.579 225.742 597.093, 705.583 258.996 742.186, 686.779 296.61 796.403, 674.578 329.818 793.526, 716.448 298.063 555.126, 752.282 265.836 498.16, 788.741 236.756 406.737, 829.672 209.309 292.463, 867.874 184.672 194.83, 901.564 160.856 153.053, 864.593 174.757 306.11, 831.258 193.696 417.475, 794.763 221.86 522.128, 772.439 258.311 602.391, 769.867 292.172 652.811, 815.615 320.523 490.726, 851.688 317.442 348.374, 890.672 307.552 241.72, 923.242 295.195 139.524</trace>
  <trace timeOffset="0.0" brushRef="#br1" contextRef="#ctx0"> 1011.435 178.923 136.826, 973.816 218.96 625.795, 955.527 253.021 790.107, 945.825 286.598 825.182, 948.9 327.532 840.603, 991.998 343.965 791.726, 1036.138 328.184 675.52, 1071.499 307.811 568.66, 1108.523 279.744 468.593, 1139.503 242.75 376.924, 1147.468 208.069 296.016, 1127.036 174.007 269.727, 1088.239 161.172 327.431, 1050.269 167.302 446.57, 1013.841 186.733 591.731, 983.65 219.521 707.455, 971.356 254.545 804.65, 979.529 295.841 835.748, 1020.782 313.191 826.417, 1065.021 303.618 795.532, 1103.743 286.249 705.544, 1146.3 260.908 567.839, 1179.404 230.742 456.892, 1145.553 267.426 717.913, 1134.189 304.368 808.096, 1173.823 338.571 702.264, 1214.633 337.118 449.846</trace>
  <trace timeOffset="0.0" brushRef="#br1" contextRef="#ctx0"> 1523.785 168.756 136.826, 1483.483 153.027 722.173, 1449.969 156.095 804.042, 1416.014 170.048 821.884, 1379.523 203.431 828.89, 1381.443 240.295 843.531, 1415.003 259.648 851.091, 1457.334 277.257 846.37, 1494.239 298.716 837.151, 1492.56 331.453 853.522, 1455.805 343.035 855.619, 1415.35 347.666 858.468, 1371.269 348.047 857.998, 1335.927 346.187 826.708</trace>
  <trace timeOffset="0.0" brushRef="#br1" contextRef="#ctx0"> 1809.44 103.689 136.826, 1773.16 103.689 221.057, 1736.57 107.267 352.825, 1696.37 137.718 559, 1661.634 178.381 739.749, 1637.073 215.226 818.586, 1615.789 263.989 853.657, 1611.997 300.86 857.498, 1644.886 328.126 852.652, 1693.079 323.107 818.042, 1745.582 306.532 702.314, 1782.491 292.217 589.136, 1817.705 276.398 455.311, 1853.596 255.424 326.431</trace>
  <trace timeOffset="0.0" brushRef="#br1" contextRef="#ctx0"> 2005.639 0 136.826, 1994.427 33.719 649.664, 1977.513 78.497 753.354, 1964.43 111.938 778.47, 1947.648 155.488 817.725, 1932.716 197.843 851.003, 1917.524 243.57 860.167, 1929.184 203.172 719.038, 1957.107 163.872 665.538, 1991.089 127.802 553.504, 2030.066 103.133 478.242, 2063.2 90.699 468.597, 2100.365 87.185 544.347, 2126.607 127.389 808.025, 2099.781 161.321 848.826, 2058.346 187.146 862.24, 2019.309 204.548 863.747, 1985.138 213.915 862.442, 2021.396 180.977 777.039, 2057.994 171.217 670.62, 2095.372 171.521 613.726, 2134.315 180.577 659.947, 2171.53 195.208 711.27, 2206.982 214.296 763.227, 2241.834 254.758 856.306, 2221.735 293.923 871.743, 2174.912 316.098 877.149, 2131.448 325.742 879.423, 2093.925 328.927 879.137, 2054.693 328.63 877.153, 2016.238 325.484 873.133, 1977.968 321.247 861.902, 1945.392 316.344 817.484, 1910.227 308.767 674.834</trace>
</ink>
</file>

<file path=word/ink/ink22.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0 147.988 136.826, 7.802 115.103 525.488, 43.119 86.112 538.047, 79.385 59.027 545.607, 114.548 49.118 576.633, 106.235 85.363 626.321, 90.581 120.962 647.568, 74.657 156.102 662.912, 58.188 194.226 691.091, 44.684 231.575 735.817, 42.139 264.474 773.863, 85.226 242.621 733.807, 120.055 210.523 632.947, 155.447 173.814 550.959, 187.362 140.87 510.399, 221.686 104.574 485.438, 254.146 67.489 455.975, 231.1 100.401 419.137, 205.138 141.348 462.587, 184.817 176.649 491.877, 166.832 210.265 507.483, 148.439 248.105 514.144, 129.124 285.474 517.5, 109.667 323.042 523.34, 87.286 357.737 518.891, 51.454 385.713 466.259, 15.66 377.735 393.18, 8.286 339.611 315.97</trace>
  <trace timeOffset="0.0" brushRef="#br1" contextRef="#ctx0"> 452.374 60.565 136.826, 427.177 97.145 262.019, 409.953 132.395 336.63, 429.035 93.276 369.915, 387.705 79.879 410.672, 349.362 97.966 460.154, 309.235 131.148 517.828, 279.121 164.493 549.577, 251.941 205.317 674.312, 237.145 248.073 780.02, 250.529 281.708 798.234, 294.133 283.064 797.674, 332.26 268.104 783.574, 373.111 244.688 729.178, 411.16 220.839 672.358, 449.277 195.589 613.207, 483.487 170.158 572.387, 521.172 140.114 539.934, 557.235 105.207 473.302, 520.306 123.268 631.681, 493.222 166.269 750.166, 471.676 201.144 779.258, 455.289 234.023 782.413, 455.34 268.549 760.126, 489.264 229.392 667.238, 518.986 195.505 601.769, 550.331 161.23 550.627, 591.649 123.371 511.442, 624.201 98.134 498.762, 661.914 73.736 483.368, 671.614 111.246 520.514, 656.668 144.558 648.016, 633.643 187.095 767.794, 610.828 225.064 801.609, 583.174 266.076 808.435, 609.458 221.976 706.599, 645.077 182.411 578.975, 682.431 148.815 496.895, 715.733 125.057 457.858, 749.359 106.886 441.251, 781.91 103.243 457.061, 768.293 137.614 488.132, 746.449 174.886 546.569, 727.805 209.012 690.687, 715.109 252.452 790.801, 753.458 251.684 732.283, 792.906 219.987 612.768, 829.197 188.871 546.083, 867.98 154.228 440.92, 903.532 120.186 363.521, 870.938 151.845 508.322, 849.331 187.489 594.705, 833.081 221.66 669.433, 827.206 261.599 707.887, 863.968 269.925 711.364, 907.36 250.082 686.038, 944.527 227.118 607.869, 977.784 202.604 524.643, 1015.098 167.529 464.866, 1038.236 130.231 442.164, 1031.631 91.855 413.586, 998.179 74.543 379.755, 962.116 71.708 359.579, 928.197 77.657 354.942, 888.459 95.492 407.122, 851.205 123.074 533.027, 827.629 156.16 603.697, 818.212 199.083 645.488, 826.627 237.718 686.825, 862.904 252.988 732.137, 903.126 235.864 740.57, 937.157 214.845 734.066, 973.812 186.345 698.863, 1007.753 151.528 578.576, 1030.621 117.499 489.025, 1002.37 157.471 706.187, 986.424 199.51 789.053, 979.498 240.082 807.679, 1015.764 254.468 775.363, 1051.358 239.236 669.343, 1091.45 216.731 535.074, 1129.561 191.371 439.86, 1169.244 160.229 344.027, 1200.705 127.357 288.538, 1216.954 94.736 274.062, 1183.272 109.018 489.026, 1159.878 148.195 689.708, 1142.517 183.212 778.682, 1126.457 215.859 806.21, 1110.961 257.859 807.692, 1149.026 227.609 550.01, 1183 199.167 421.44, 1216.872 173.833 317.604, 1253.242 148.286 261.715, 1286.062 121.524 235.995, 1302.709 88.703 226.11, 1270.035 116.517 387.955, 1250.902 149.984 497.099, 1234.99 186.578 636.25, 1223.946 220.277 749.49, 1230.991 260.637 730.826, 1265.306 256.774 616.491, 1301.053 237.272 541.198, 1342.037 209.774 422.446, 1379.633 179.75 326.295, 1416.927 147.924 259.941, 1449.725 111.473 219.939, 1416.226 111.195 426.999, 1392.509 148.848 520.265, 1377.571 190.415 658.881, 1371.911 224.088 762.413, 1379.631 260.449 773.486, 1412.837 268.549 616.301, 1451.821 255.165 469.066, 1487.133 232.996 383.404, 1523.809 201.771 343.499, 1553.731 162.516 328.833, 1570.73 126.969 309.888, 1574.147 91.403 282.083, 1540.338 61.87 253.932, 1505.116 65.7 328.718, 1468.392 82.417 412.579, 1429.051 112.441 510.698, 1402.266 151.011 623.959, 1390.695 183.632 714.12, 1387.122 220.174 763.363, 1408.264 260.262 775.817, 1452.515 250.973 738.648, 1495.774 222.635 604.631, 1530.203 193.78 474.812, 1566.962 155.43 351.15, 1593.741 122.144 298.067, 1566.985 166.392 665.28, 1553.343 200.427 759.144, 1556.371 237.666 771.45, 1589.651 244.229 673.569, 1626.94 232.757 564.974, 1672.725 214.238 481.689, 1713.2 194.542 437.551, 1761.593 165.332 392.286, 1800.162 138.157 344.425, 1839.38 106.596 288.406, 1877.997 68.277 231.744, 1900.939 34.242 196.582, 1891.881 0.329 242.861, 1858.141 0 406.526, 1822.461 18.461 478.713, 1787.825 56.379 565.682, 1762.5 99.425 687.176, 1745.762 136.484 763.395, 1732.414 184.059 800.882, 1728.685 225.878 808.578, 1737.848 260.223 800.214, 1771.492 271.153 707.651, 1807.809 255.23 630.207, 1846.517 227.299 539.338, 1877.363 193.677 460.013, 1891.121 156.289 424.256, 1857.788 126.749 411.603, 1824.412 129.598 424.443, 1791.269 142.362 466.763, 1756.184 169.738 595.311, 1734.304 213.643 680.286, 1739.833 247.323 708.535, 1776.635 265.824 718.309, 1820.051 256.095 660.42, 1860.766 238.965 571.87, 1899.006 221.149 479.606, 1932.531 203.23 424.013, 1971.931 179.472 366.196, 2014.469 151.683 331.711, 2052.148 124.288 313.836, 2086.463 97.003 300.698, 2051.711 111.582 532.265, 2025.766 148.098 683.956, 1997.615 186.836 766.598, 1967.133 225.832 785.255, 1995.806 187.792 363.903, 2024.066 153.589 290.306, 2054.357 119.062 244.679, 2088.68 84.937 220, 2089.31 123.914 494.239, 2073.037 163.595 647.076, 2060.284 198.289 745.37, 2056.172 231.168 766.305, 2095.778 240.179 620.392, 2128.952 226.33 544.164, 2170.076 203.566 441.509, 2205.997 179.75 354.948, 2241.719 153.066 282.076, 2279.307 121.207 214.086, 2311.297 84.187 169.395, 2278.679 72.903 406.139, 2248.154 111.589 532.038, 2228.204 147.11 651.732, 2212.733 182.314 764.57, 2202.268 218.43 809.302, 2242.559 239.908 606.695, 2284.429 222.7 459.811, 2325.486 200.285 362.919, 2359.549 179.175 318.612, 2399.044 145.954 275.751, 2433.064 111.285 247.096, 2452.625 75.118 225.514, 2419.256 89.219 443.3, 2394.311 124.527 635.806, 2371.176 170.952 768.339, 2355.611 214.005 796.506, 2355.398 250.418 792.39, 2390.347 261.683 646.713, 2434.323 246.8 491.431, 2480.789 224.993 364.364, 2522.44 201.48 287.693, 2556.926 179.039 246.625, 2603.021 147.246 197.232, 2650.757 111.589 169, 2683.352 84.898 151.477, 2720.952 47.749 142.537, 2730.65 14.224 141.496, 2695.207 10.238 257.926, 2662.054 29.875 385.755, 2624.336 69.085 569.89, 2602.514 102.3 683.096, 2584.601 138.267 754.971, 2568.405 182.14 784.347, 2567.32 223.675 783.055, 2602.811 249.52 660.454, 2643.737 240.541 517.853, 2680.456 224.024 401.1, 2716.211 196.48 292.047, 2737.169 158.324 229.806, 2727.207 121.788 218.133, 2694.202 107.338 228.895, 2660.186 110.73 305.343, 2623.214 129.94 461.455, 2595.929 170.422 666.962, 2590.583 210.775 751.039, 2623.015 243.499 692.715, 2664.131 239.908 572.532, 2706.231 227.396 519.233, 2742.072 213.043 481.844, 2782.084 191.125 410.04, 2825.221 161.347 319.086, 2860.846 130.276 264.06, 2890.501 95.95 236.003, 2856.53 96.532 422.355, 2829.5 130.05 609.773, 2811.182 164.266 699.118, 2796.055 200.324 770.434, 2786.721 240.425 806.282, 2828.42 260.449 685.857, 2863.07 244.746 572.108, 2902.449 221.776 491.875, 2939.759 189.698 412.42, 2970.368 150.798 323.27, 2977.931 117.486 279.027, 2954.287 84.317 256.885, 2920.955 75.499 287.466, 2888.131 80.777 399.844, 2852.091 102.281 584.968, 2828.156 137.362 750.376, 2817.32 181.559 804.439, 2822.359 219.528 810.51, 2862.587 244.52 756.41, 2904.34 235.832 648.632, 2938.961 222.222 566, 2979.693 200.027 466.692, 3020.622 170.513 391.923, 3058.596 135.793 322.856, 3074.494 100.504 300.418, 3036.337 103.25 434.004, 3002.821 135.244 657.093, 2986.792 169.57 771.503, 2978.987 209.929 813.012, 2990.492 246.199 795.317, 3024.669 258.156 712.882, 3059.052 255.34 662.672, 3094.422 245.457 602.813, 3127.76 233.855 530.53, 3168.62 216.718 449.94, 3210.463 194.685 382.62, 3247.624 171.288 318.513, 3283.258 145.715 257.656, 3319.635 115.316 184.247, 3318.785 82.224 179.888, 3280.63 88.431 309.102, 3242.326 108.378 459.642, 3204.607 148.492 641.201, 3183.411 184.207 764.448, 3169.397 224.935 816.563, 3173.011 261.082 824.718, 3207.867 268.104 727.967, 3243.465 257.891 579.38, 3278.566 242.621 499.73, 3318.046 221.505 405.292, 3353.095 200.692 232.3</trace>
  <trace timeOffset="0.0" brushRef="#br1" contextRef="#ctx0"> 3456.338 90.053 136.826, 3439.708 126.543 548.181, 3418.704 165.151 758.033, 3402.325 199.794 830.514, 3391.887 234.43 840.146, 3418.428 190.873 392.324, 3430.869 152.413 293.092, 3440.611 114.567 226.819, 3438.897 78.671 205.086, 3406.155 56.444 253.978, 3369.99 52.387 330.57, 3330.247 62.393 437.531, 3333.701 98.166 760.872, 3368.159 106.68 822.773, 3415.505 109.289 854.818, 3457.298 106.621 862.277, 3492.465 102.7 862.159, 3526.026 97.494 858.771, 3565.194 90.214 826.495</trace>
</ink>
</file>

<file path=word/ink/ink23.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138.97 48.195 136.826, 104.939 66.63 251.767, 74.492 106.447 357.724, 46.424 147.149 456.652, 25.387 182.405 575.463, 7.993 215.878 718.826, 0 252.103 800.026, 34.563 263.375 810.818, 83.004 247.194 791.843, 118.496 228.171 749.516, 154.185 200.253 703.663, 173.712 158.537 682.142, 156.79 119.947 662.218, 123.784 97.274 635.204, 86.184 82.876 610.366, 41.241 71.811 612.12, 2.16 61.075 673.264, 42.835 39.177 771.904, 84.113 30.928 777.072, 120.509 23.836 780.67, 162.745 15.884 782.886, 205.202 8.959 779.203, 241.223 3.966 752.507, 285.678 0 612.681, 321.046 5.607 198.636</trace>
  <trace timeOffset="0.0" brushRef="#br1" contextRef="#ctx0"> 339.234 45.146 136.826, 305.794 76.759 743.387, 281.544 109.393 800.944, 249.596 156.056 829.777, 226.702 193.625 850.008, 209.323 233.364 856.932, 248.073 246.38 805.3, 289.606 224.088 707.205, 330.667 195.292 587.11, 364.069 169.292 502.017, 401.496 134.469 433.584, 424.931 99.432 406.353, 392.364 82.372 581.49, 356.495 121.53 798.059, 333.281 164.861 847.576, 322.973 207.972 855.961, 355.614 238.945 812.913, 396.385 232.034 736.218, 435.616 218.01 639.456, 475.573 199.432 544.351, 517.838 175.358 454.677, 557.17 147.601 374.124, 590.201 118.19 307.884, 616.937 81.804 282.794, 584.012 91.138 578.493, 554.031 129.837 783.431, 529.311 165.242 842.394, 507.532 204.451 856.595, 505.653 237.86 812.156, 542.099 217.28 724.952, 571.741 184.349 554.609, 593.221 150.734 424.528, 607.635 115.955 335.112, 612.444 81.242 280.339, 588.526 44.177 285.478, 549.565 36.115 415.848, 590.042 63.536 797.751, 636.902 62.787 793.249, 671.016 61.417 773.68, 704.457 59.893 705.64, 743.567 58.588 582.235, 776.507 60.649 260.419</trace>
</ink>
</file>

<file path=word/ink/ink24.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128.631 220.981 136.826, 153.092 186.804 172.488, 164.572 149.965 277.822, 146.09 116.298 458.839, 109.236 112.777 561.949, 74.01 120.729 600.015, 36.802 140.734 643.357, 21.029 178.277 698.724, 54.736 210.685 767.344, 95.35 223.656 774.349, 132.871 233.125 772.193, 161.126 271.004 736.005, 119.121 302.927 747.743, 79.362 316.247 775.011, 43.746 321.86 792.956, 0 318.966 801.688</trace>
  <trace timeOffset="0.0" brushRef="#br1" contextRef="#ctx0"> 330.928 23.758 136.826, 309.922 58.226 552.205, 293.365 97.262 659.093, 277.226 137.104 728.116, 257.837 183.361 774.448, 243.783 218.507 789.605, 229.866 257.058 795, 269.189 277.58 732.115, 305.476 261.793 663.646, 345.541 243.37 574.228, 380.043 224.812 504.437, 413.885 201.125 434.709, 445.66 163.33 384.476, 453.026 126.478 369.966, 417.601 112.868 393.178, 381.231 129.54 542.204, 354.088 165.087 748.746, 342.095 199.051 814.477, 338.634 245.864 846.319, 371.386 278.09 829.498, 416.103 275.855 802.291, 463.877 263.808 733.167, 498.403 252.814 679.034, 532.327 240.496 617.57, 575.558 219.748 553.586, 608.664 198.987 489.696, 641.959 170.377 421.584, 660.978 132.951 378.252, 630.227 99.891 430.033, 595.066 103.411 484.104, 556.151 125.283 718.152, 528.01 168.168 817.919, 512.369 206.105 851.584, 504.352 244.191 861.458, 513.25 283.497 861.267, 553.902 292.056 853.651, 599.44 282.031 832.975, 646.537 262.096 729.33, 681.788 245.34 540.307</trace>
  <trace timeOffset="0.0" brushRef="#br1" contextRef="#ctx0"> 775.169 119.321 136.826, 760.381 157.238 757.208, 741.493 196.138 848.836, 718.398 240.076 864.809, 693.952 284.621 866.076, 672.609 322.409 865.197, 654.581 355.256 842.224, 654.386 318.701 323.224, 665.766 282.702 253.637, 677.748 247.207 223.719, 693.096 214.024 218.341, 711.861 180.59 237.402, 740.518 147.472 274.438, 775.142 123.029 341.608, 813.413 109.832 465.439, 847.92 105.491 591.457, 883.39 110.187 718.181, 917.393 131.529 809.67, 921.258 173.672 850.468, 875.134 212.584 857.598, 834.188 228.313 857.127, 794.829 234.986 855.671, 759.552 234.973 830.227, 726.495 222.7 7.136</trace>
  <trace timeOffset="0.0" brushRef="#br1" contextRef="#ctx0"> 1076.074 109.16 136.931, 1043.534 124.792 754.657, 1011.512 169.15 838.22, 989.711 204.354 851.346, 977.72 241.839 856.128, 1023.373 255.469 831.115, 1068.444 241.316 765.226, 1106.161 221.95 665.725, 1142.629 194.174 575.349, 1162.209 161.573 554.034, 1129.138 137.621 624.408, 1089.485 129.159 724.101, 1046.711 130.218 773.197, 1006.355 159.086 817.495, 985.872 194.051 854.811, 980.194 230.929 863.084, 1015.004 259.79 859.253, 1056.37 246.703 843.349, 1095.204 224.528 820.928, 1128.798 198.541 809.423, 1167.698 158.039 800.302, 1200.141 114.224 789.493, 1219.235 78.425 769.842, 1232.386 41.664 716.339, 1241.259 0 670.876, 1208.181 26.032 637.088, 1190.853 71.494 742.82, 1177.266 107.261 788.637, 1160.967 147.833 809.062, 1147.353 185.486 818.245, 1137.02 225.09 824.09, 1173.979 249.294 820.813, 1216.521 232.57 803.197, 1257.434 211.486 751.012, 1299.863 185.68 676.972, 1340.575 157.872 623.69, 1377.133 129.585 588.105, 1413.031 92.049 544.892, 1379.531 69.046 518.86, 1342.046 92.003 634.543, 1309.204 132.337 794.115, 1292.575 170.183 839.356, 1284.877 209.742 852.421, 1311.048 246.012 821.529, 1357.473 245.754 799.572, 1395.5 237.589 763.843, 1438.954 222.984 681.58, 1477.349 205.446 603.303, 1518.227 181.895 542.744, 1554.059 156.754 504.319, 1588.98 123.533 466.677, 1607.532 86.984 423.322, 1573.977 70.228 571.236, 1534.555 93.844 721.395, 1497.393 138.228 817.289, 1477.201 178.355 849.004, 1468.886 213.301 855.891, 1481.773 247.692 830.326, 1521.696 253.886 770.971, 1558.563 248.583 736.422, 1601.769 238.267 639.615, 1640.423 225.729 476.888</trace>
  <trace timeOffset="0.0" brushRef="#br1" contextRef="#ctx0"> 1757.175 68.497 136.826, 1727.521 109.115 599.628, 1705.458 149.971 788.207, 1687.511 188.328 843.378, 1669.524 234.915 856.093, 1656.014 271.973 855.321, 1640.988 305.007 814.662, 1635.004 264.661 522.584, 1653.808 225.535 487.195, 1675.95 187.12 467.169, 1704.344 148.867 451.939, 1739.94 114.754 431.745, 1777.659 91.59 418.705, 1810.352 82.166 449.086, 1845.37 81.261 538.535, 1883.483 92.695 636.284, 1925.684 125.606 773.358, 1939.584 172.322 860.724, 1897.979 206.195 872.672, 1861.079 210.581 871.806, 1828.128 210.103 866.709, 1792.712 206.932 842.262, 1752.17 201.435 686.112</trace>
</ink>
</file>

<file path=word/ink/ink25.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0 295.118 136.826, 41.223 259.952 494.785, 79.49 224.935 520.03, 112.055 194.969 529.251, 147.646 163.039 535.664, 182.145 131.555 539.638, 214.864 101.738 542.215, 249.499 69.634 544.536, 279.488 36.413 517.103, 297.776 3.469 404.623, 261.38 0 334.597, 222.758 30.508 447.495, 185.072 69.04 571.673, 155.125 111.266 634.527, 132.435 155.856 693.25, 115.272 207.462 764.028, 107.258 250.095 800.86, 104.826 297.714 821.4, 114.404 331.259 825.112, 153.951 331.084 813.212, 194.178 300.266 776.201, 230.726 261.586 660.07, 254.53 222.577 585.766, 240.619 189.485 560.566, 199.746 201.68 595.49, 163.242 231.381 704.373, 135.855 275.726 723.713, 140.738 314.367 451.759</trace>
  <trace timeOffset="0.0" brushRef="#br1" contextRef="#ctx0"> 821.389 100.95 140.566, 803.395 133.984 484.517, 781.655 170.836 615.586, 762.173 203.805 705.479, 739.668 240.78 774.546, 716.817 280.461 812.241, 694.52 319.903 828.221, 672.545 358.757 836.128, 653.316 394.453 838.75, 628.5 439.76 836.583, 605.279 479.938 809.143, 627.393 432.7 658.923, 653.738 390.054 578.518, 677.885 352.989 519.81, 706.611 313.043 460.772, 739.261 272.251 419.149, 770.91 235.916 393.55, 806.791 199.633 381.63, 844.738 169.047 381.167, 881.823 155.087 410.341, 879.252 197.811 541.397, 858.818 244.132 728.892, 840.243 281.475 809.038, 825.181 319.586 838.39, 860.065 341.245 818.534, 893.223 324.102 808.56, 939.965 294.375 771.548, 972.734 272.29 704.589, 1013.815 240.586 588.192, 1047.405 211.46 464.82, 1079.764 175.907 321.072, 1082.065 140.134 295.881, 1041.958 145.779 513.667, 1005.537 173.568 599.148, 976.039 209.58 715.058, 958.398 243.958 803.3, 946.437 283.406 845.514, 946.577 324.444 854.456, 986.577 346.019 804.533, 1030.318 327.648 716.587, 1066.539 305.543 618.762, 1108.766 275.984 542.721, 1141.909 250.908 512.401, 1179.76 220.852 463.223, 1215.852 190.789 372.27, 1250.783 161.011 269.362, 1215.379 195.802 627.972, 1185.788 236.084 781.431, 1162.007 276.721 839.731, 1146.543 315.297 855.403, 1147.801 352.53 849.362, 1180.861 349.966 795.998, 1226.314 324.606 690.64, 1267.44 296.881 594.367, 1305.365 267.154 480.442, 1345.013 232.04 357.432, 1379.012 200.718 262.328, 1411.87 166.133 223.082, 1371.867 181.617 579.027, 1342.7 220.471 748.609, 1323.155 253.919 825.997, 1307.901 290.434 855.287, 1298.864 331.214 857.573, 1344.741 340.942 809.002, 1388.124 316.137 755.088, 1429.804 285.622 635.326, 1465.204 255.282 530.674, 1502.696 215.827 397.517, 1525.717 179.511 307.011, 1488.965 190.686 730.452, 1463.376 226.524 780.981, 1443.404 266.224 829.801, 1432.059 303.696 857.755, 1435.235 339.966 854.442, 1472.708 347.001 793.711, 1511.1 333.63 679.016, 1547.346 316.163 569.592, 1587.221 294.149 451.423, 1629.117 267.755 348.609, 1669.173 241.148 266.828, 1710.105 211.764 197.587, 1750.737 184.149 165.989, 1784.387 159.977 155.647, 1768.839 193.147 733.453, 1798.506 156.586 587.681, 1761.788 156.735 582.295, 1721.434 178.729 730.707, 1682.677 222.913 840.228, 1664.306 259.842 861.843, 1658.145 303.625 864.769, 1696.729 331.562 860.273, 1744.514 321.389 826.562, 1789.116 302.985 759.033, 1824.658 284.421 684.612, 1861.703 262.742 599.062, 1896.394 239.533 507.668, 1933.015 211.828 411.795, 1969.359 180.971 341.305, 1995.864 145.469 383.217, 1963.046 166.482 738.615, 1937.962 200.375 824.19, 1914.891 240.857 859.402, 1896.244 278.013 867.394, 1883.503 311.848 867.497, 1916.976 305.363 826.279, 1942.121 270.52 761.897, 1965.667 231.233 642.638, 1982.216 196.661 488.252, 1990.357 163.078 320.25, 1961.57 129.391 354.584, 1922.644 125.651 497.712, 1884.643 135.832 565.226, 1918.232 147.956 698.1, 1952.901 141.361 612.121, 1991.628 131.885 489.036, 2024.172 123.804 404.445, 2056.906 116.266 343.95, 2093.751 106.815 303.622, 2128.673 97.094 291.085, 2164.323 89.775 325.274, 2153.267 123.268 649.565, 2124.455 166.915 793.719, 2099.492 205.485 841.578, 2068.346 253.337 863.158, 2042.846 295.324 868.191, 2018.177 338.597 870.277, 1994.081 380.364 867.349, 2019.644 332.977 802.466, 2043.49 291.707 754.282, 2075.006 245.36 650.81, 2106.164 208.25 555.096, 2142.717 172.89 468.53, 2177.243 148.873 439.923, 2209.9 137.253 506.708, 2228.983 175.842 718.481, 2212.073 218.54 824.284, 2187.546 258.705 859.118, 2167.817 296.442 867.517, 2202.382 305.505 857.196, 2244.287 290.344 832.602, 2277.309 275.468 809.998, 2311.576 257.639 792.289, 2345.763 237.537 779.252, 2386.476 210.11 724.095, 2419.725 181.165 609.524, 2441.096 142.943 461.364, 2403.227 121.53 608.48, 2365.43 155.921 823.536, 2346.96 189.026 856.334, 2333.713 221.944 869.523, 2320.313 269.06 875.812, 2325.528 308.941 877.572, 2375.932 315.343 870.694, 2419.314 306.829 858.618, 2457.965 297.043 822.039, 2491.126 291.649 6.904</trace>
  <trace timeOffset="0.0" brushRef="#br1" contextRef="#ctx0"> 2961.268 119.25 136.826, 3002.38 89.988 752.846, 2991.949 57.044 780.595, 2949.252 58.536 794.187, 2906.815 66.178 807.089, 2865.408 82.256 832.684, 2835.192 124.585 862.432, 2864.363 162.109 862.964, 2905.608 183.949 862.939, 2948.979 206.673 862.667, 2986.552 233.28 862.974, 2971.482 269.79 867.638, 2932.719 278.11 869.773, 2897.116 280.493 871.019, 2844.867 278.717 871.65, 2801.179 271.967 870.025, 2755.865 259.532 862.118, 2788.672 253.35 275.777</trace>
  <trace timeOffset="0.0" brushRef="#br1" contextRef="#ctx0"> 3262.173 56.224 136.826, 3235.892 91.687 747.272, 3231.981 124.889 825.076, 3267.125 111.957 803.414, 3279.626 71.501 654.014, 3240.313 38.602 602.277, 3200.965 41.225 660.145, 3155.156 62.244 775.892, 3120.465 86.739 827.485, 3087.447 120.652 858.539, 3064.167 154.584 869.598, 3044.314 204.871 876.139, 3045.594 245.263 877.897, 3084.612 275.351 875.316, 3126.341 277.128 871.238, 3161.756 272.974 869.048, 3202.614 263.434 866.829, 3244.012 249.655 862.462, 3285.425 231.187 849.762, 3322.8 210.297 826.863, 3358.661 187.883 786.179, 3394.609 164.971 707.296, 3428.98 142.776 598.175, 3469.696 116.188 412.693, 3504.49 94.561 230.365</trace>
  <trace timeOffset="0.0" brushRef="#br1" contextRef="#ctx0"> 3554.945 6.408 136.826, 3519.51 31.348 515.33, 3493.86 70.293 818.687, 3470.524 114.483 861.549, 3453.95 151.386 869.353, 3435.389 194.775 875.007, 3418.103 237.486 876.967, 3401.697 274.938 875.967, 3388.653 229.773 819.7, 3409.269 188.58 786.533, 3442.616 140.127 704.187, 3475.708 100.905 623.11, 3515.962 61.954 559.964, 3550.24 34.662 542.764, 3590.276 11.601 539.408, 3623.606 1.699 539.535, 3659.696 1.079 571.174, 3700.811 21.904 721.335, 3711.484 66.036 828.696, 3689.686 106.673 860.088, 3641.061 142.969 868.932, 3598.636 163.646 869.674, 3549.859 179.705 866.956, 3507.678 186.558 860.141, 3468.126 179.634 852.282, 3479.711 146.277 824.19, 3520.412 123.901 802.893, 3557.443 119.98 816.703, 3584.723 160.604 863.072, 3585.443 204.697 873.161, 3590.198 243.59 877.472, 3616.481 278.4 879.946, 3649.958 285.68 881.034, 3692.14 278.697 881.246, 3727.569 261.922 877.669, 3762.851 229.514 750.011</trace>
</ink>
</file>

<file path=word/ink/ink26.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123.18 61.004 136.826, 87.502 64.453 349.744, 58.235 106.486 524.57, 34.934 152.4 607.903, 20.814 187.85 693.825, 7.811 225.968 776.992, 0 267.109 808.092, 2.898 300.486 815.417, 40.747 305.653 458.733</trace>
  <trace timeOffset="0.0" brushRef="#br1" contextRef="#ctx0"> 184.176 207.384 136.826, 216.758 187.566 370.824, 251 161.321 486.831, 285.51 133.848 530.535, 318.449 104.716 554.49, 352.765 67.399 567.753, 373.756 33.906 531.467, 339.08 28.164 422.8, 304.195 60.106 521.196, 271.558 99.522 641.012, 243.966 142.239 700.051, 217.001 190.298 769.941, 200.432 235.302 828.085, 199.634 276.598 852.494, 242.409 305.046 851.207, 290.852 289.692 834.536, 325.722 268.84 806.751, 358.441 241.277 781.106, 383.32 197.314 760.033, 342.507 182.004 729.925, 306.148 194.471 708.474, 273.171 213.94 717.652, 239.779 248.447 767.772, 232.743 285.777 597.766</trace>
  <trace timeOffset="0.0" brushRef="#br1" contextRef="#ctx0"> 550.14 154.519 147.858, 552.23 192.165 793.086, 564.506 235.238 855.194, 585.986 269.221 815.632</trace>
  <trace timeOffset="0.0" brushRef="#br1" contextRef="#ctx0"> 660.946 141.309 152.587, 626.33 155.934 789.409, 594.893 189.071 856.87, 557.547 228.533 865.317, 522.575 266.392 866.929, 491.402 308.702 848.774</trace>
  <trace timeOffset="0.0" brushRef="#br1" contextRef="#ctx0"> 793.1 160.63 139.053, 772.36 197.766 774.437, 755.01 236.213 863.252, 750.343 275.539 866.478, 789.658 280.945 848.791, 828.073 260.656 802.559, 866.878 230.761 689.873, 891.179 188.606 534.005, 874.049 154.183 489.844, 832.117 154.797 576.211, 799.241 173.652 655.941, 763.771 213.185 795.211, 751.882 247.737 854.716, 792.888 278.258 862.419, 835.159 270.035 850.414, 873.605 257.258 830.034, 916.826 239.559 810.279, 958.003 222.067 796.583, 996.579 203.541 753.153, 1038.565 180.712 652.74, 1077.746 153.582 531.174, 1037.423 170.035 771.814, 1013.121 203.004 857.556, 1005.322 239.721 872.371, 1044.105 266.03 868.258, 1078.692 260.869 863.052, 1118.93 248.267 855.968, 1152.25 230.768 842.942, 1174.773 197.843 797.805, 1160.811 163.537 754.827, 1121.895 149.293 754.754, 1087.606 158.433 786.035, 1052.474 179.957 836.88, 1017.473 216.524 866.919, 1013.152 252.304 873.092, 1052.517 264.648 868.752, 1098.378 252.091 860.085, 1137.711 234.165 847.955, 1179.305 208.501 829.857, 1220 171.611 819.106, 1238.566 134.875 802.134, 1236.049 98.127 768.982, 1208.863 65.203 625.047, 1171.782 48.621 570.721, 1137.899 66.921 304.225</trace>
  <trace timeOffset="0.0" brushRef="#br1" contextRef="#ctx0"> 1420.324 222.635 174.361, 1458.799 212.933 688.861, 1493.448 197.985 810.765, 1539.65 176.281 825.49, 1578.336 155.481 816.112, 1614.27 132.098 756.916, 1646.485 96.512 545.062, 1610.251 79.317 323.497, 1575.899 95.259 416.151, 1536.896 124.476 600.333, 1499.181 165.591 780.106, 1474.87 203.23 849.245, 1457.191 245.831 868.041, 1456.048 284.046 871.871, 1504.37 302.094 860.093, 1552.449 284.518 853.074, 1596.05 258.453 819.441, 1627.413 218.159 708.77, 1591.656 191.752 639.503, 1554.444 202.675 718.463, 1515.523 227.415 725.509, 1484.008 269.002 417.157</trace>
  <trace timeOffset="0.0" brushRef="#br1" contextRef="#ctx0"> 1925.56 146.386 136.826, 1958.615 111.621 757.894, 2006.588 99.122 778.581, 2027.856 140.263 775.773, 1990.735 185.661 820.343, 1952.119 227.111 856.638, 1924.804 261.664 865.209, 1969.916 272.483 820.085, 2004.315 259.235 703.514, 2042.706 243.629 467.683</trace>
  <trace timeOffset="0.0" brushRef="#br1" contextRef="#ctx0"> 2232.563 95.556 152.587, 2212.09 129.863 783.666, 2188.178 164.628 853.925, 2161.4 200.821 871.829, 2125.844 243.603 870.845, 2132.133 210.653 604.606, 2160.622 170.752 565.398, 2197.098 132.137 462.73, 2234.397 101.835 395.713, 2268.816 84.439 462.332, 2267.793 128.455 841.356, 2245.325 166.857 866.89, 2226.582 212.067 873.672, 2268.901 237.569 861.088, 2316.351 215.058 823.63, 2359.716 186.52 735.285, 2394.637 160.223 606.375, 2427.471 131.891 434.475, 2454.996 99.051 328.271, 2420.737 116.466 615.186, 2393.655 157.2 828.938, 2375.315 193.418 863.339, 2419.181 213.689 811.044, 2460.086 193.606 760.182, 2499.763 168.801 712.444, 2534.891 144.578 615.334, 2572.576 115.142 465.022, 2600.722 80.971 336.671, 2565.213 103.844 731.796, 2541.414 148.848 844.82, 2521.412 189.207 862.733, 2498.991 229.624 865.205, 2476.017 265.203 865.554, 2450.528 298.903 864.077, 2464.511 257.898 828.118, 2500.062 228.261 790.071, 2543.156 198.76 742.56, 2576.317 179.065 683.965, 2612.064 159.26 614.559, 2647.474 140.896 545.647, 2687.081 119.547 484.051, 2719.971 98.689 453.797, 2685.714 119.566 760.093, 2661.993 157.355 833.602, 2645.174 194.71 853.351, 2635.532 233.377 863.16, 2677.449 247.401 860.072, 2717.117 233.293 848.956, 2753.798 213.185 820.521, 2781.063 175.377 778.909, 2754.589 136.135 745.297, 2719.548 116.078 748.294, 2716.539 79.291 779.78, 2754.032 57.69 756.962, 2790.615 45.572 645.298, 2831.792 37.737 491.152, 2872.215 34.391 352.303, 2904.759 33.706 285.058, 2946.599 36.613 245.945, 2981.091 42.807 170.663</trace>
  <trace timeOffset="0.0" brushRef="#br1" contextRef="#ctx0"> 2901.467 138.254 140.566, 2880.023 174.098 701.681, 2859.915 210.691 855.438, 2850.232 246.251 875.193, 2893.338 249.571 853.367, 2937.271 231.478 803.92, 2980.261 204.574 678.362, 3009.049 163.963 521.78, 2991.479 127.634 480.186, 2949.321 117.48 577.281, 2916.236 120.923 753.597, 2952.747 152.278 835.948, 2995.398 150.333 800.164, 3029.701 146.632 779.69, 3065.085 140.683 744.219, 3113.137 130.722 615.942, 3151.01 118.165 478.814, 3107.967 136.943 813.696, 3083.16 170.067 857.836, 3057.36 208.902 866.866, 3090.99 205.414 846.976, 3129.685 174.137 816.191, 3166.13 151.89 764.123, 3206.454 131.84 668.022, 3248.266 115.393 579.423, 3207.145 132.214 687.824, 3170.012 154.403 799.613, 3132.995 187.766 856.435, 3115.749 220.633 864.826, 3159.001 238.519 846.617, 3201.604 231.323 834.035, 3248.946 219.825 781.697, 3287.58 207.016 587.738</trace>
  <trace timeOffset="0.0" brushRef="#br1" contextRef="#ctx0"> 3369.089 96.583 136.826, 3334.809 130.231 783.652, 3311.185 163.517 867.618, 3291.901 203.844 878.136, 3291.052 240.715 875.462, 3324.87 241.807 860.213, 3375.799 228.145 809.085, 3421.706 208.101 772.97, 3461.271 184.259 711.83, 3494.558 157.038 574.443, 3519.771 121.84 405.08, 3478.003 114.541 812.4, 3439.952 156.509 863.813, 3416.18 193.548 869.239, 3416.265 231.924 870.508, 3459.136 232.86 858.502, 3511.078 223.43 804.001, 3544.951 213.643 717.054, 3583.594 198.76 548.689, 3620.86 177.011 373.918</trace>
  <trace timeOffset="0.0" brushRef="#br1" contextRef="#ctx0"> 3694.392 83.361 136.826, 3655.271 105.711 471.288, 3626.266 139.307 792.036, 3599.614 183.245 868.042, 3595.698 220.852 868.694, 3635.824 227.086 857.86, 3677.369 216.886 808.735, 3711.647 202.759 729.056, 3751.925 178.968 557.195, 3788.327 148.673 384.983, 3817.726 114.864 269.205, 3831.328 81.526 314.155, 3795.795 113.158 826.992, 3774.734 148.473 867.816, 3752.695 191.345 880.25, 3750.575 226.84 871.628, 3783.372 222.48 6.646</trace>
  <trace timeOffset="0.0" brushRef="#br1" contextRef="#ctx0"> 3717.772 64.046 187.082, 3753.973 45.152 867.853, 3793.805 44.739 870.517, 3837 48.001 867.65, 3876.693 54.964 833.712</trace>
  <trace timeOffset="0.0" brushRef="#br1" contextRef="#ctx0"> 4233.173 58.956 136.826, 4223.171 96.887 844.154, 4257.99 115.484 851.884, 4269.686 80.053 778.426, 4235.389 47.607 744.161, 4201.489 47.161 777.787, 4167.276 62.167 840.843, 4134.701 94.406 867.214, 4109.426 133.041 875.554, 4096.71 177.011 878.134, 4118.014 214.541 877.808, 4163.478 222.99 872.999, 4211.668 218.998 864.057, 4254.061 206.557 845.733, 4296.094 183.774 801.017, 4334.766 141.652 676.414, 4348.365 101.318 635.35, 4311.604 111.912 856.298, 4285.291 152.768 871.943, 4279.25 192.437 874.852, 4314.63 210.95 872.728, 4357.643 208.153 868.489, 4400.731 192.462 866.17, 4436.985 150.03 862.543, 4442.15 108.927 850.152, 4430.967 67.095 832.89, 4392.064 36.296 858.42, 4367.333 70.118 868.417, 4390.139 104.981 869.299, 4431.002 121.226 868.891, 4476.938 126.368 864.805, 4519.117 124.857 859.184, 4565.177 116.95 850.63, 4603.626 101.157 842.448, 4638.567 64.357 839.859, 4604.601 61.663 870.434, 4575.047 102.029 880.426, 4550.241 149.674 884.948, 4533.719 190.092 885.628, 4575.404 153.014 873.503, 4613.427 136.503 871.676, 4650.48 122.906 866.641, 4688.813 104.619 859.771, 4724.465 74.731 855.224, 4688.675 83.897 873.196, 4658.984 127.705 881.472, 4642.423 166.682 883.661, 4681.801 186.319 805.693</trace>
  <trace timeOffset="0.0" brushRef="#br1" contextRef="#ctx0"> 4822.784 0 297.572, 4834.821 41.309 874.517, 4843.989 84.052 888.491, 4851.585 134.636 891.547, 4852.627 167.457 892.116, 4843.86 212.151 892.304, 4796.844 252.504 892.182, 4752.388 270.332 891.877, 4718.343 280.797 883.861</trace>
</ink>
</file>

<file path=word/ink/ink27.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118.503 0 136.826, 114.379 18.332 171.698, 109.188 36.077 202.104, 103.443 53.653 244.236, 95.84 75.783 319.341, 88.082 93.405 385.347, 76.577 118.1 503.088, 64.233 143.325 610.89, 51.173 168.019 682.678, 38.86 190.77 719.816, 25.401 214.373 735.919, 13.658 234.798 743.491, 0.752 254.209 751.708, 0 226.84 771.989, 9.717 205.446 772.434, 25.119 177.218 771.062, 39.335 154.603 765.172, 55.157 132.014 751.999, 72.002 110.252 732.041, 89.27 89.523 707.611, 105.683 71.817 682.151, 125.856 53.64 648.796, 148.387 38.17 605.815, 169.805 43.04 616.328, 171.985 61.521 644.309, 169.441 82.572 702.808, 163.54 105.652 767.113, 156.144 128.17 808.974, 146.586 150.372 824.143, 135.596 172.373 830.057, 122.456 195.957 832.48, 131.432 168.827 796.797, 143.477 148.596 787.685, 160.498 124.844 783.875, 182.13 99.736 779.971, 202.118 79.149 770.773, 220.567 62.134 751.842, 238.53 49.351 724.924, 257.345 44.061 705.485, 260.648 63.84 746.044, 253.616 87.882 810.849, 243.36 114.095 845.965, 232.085 141.245 858.153, 222.503 165.985 861.782, 214.226 191.229 862.578, 208.649 213.275 862.564, 205.414 237.382 861.605, 224.731 240.735 846.551, 246.453 223.882 828.341, 266.004 207.158 809.862, 286.538 188.768 778.459, 305.702 170.313 728.859, 323.08 153.04 670.398, 341.193 134.688 611.895, 362.137 112.383 584.549, 342.448 132.582 662.629, 328.296 156.244 737.823, 317.912 181.662 773.845, 314.95 203.463 789.196, 323.532 223.294 804.16, 346.618 222.493 807.293, 368.329 208.96 807.296, 392.541 188.322 805.349, 413.427 163.704 754.032, 424.968 139.404 645.316, 426.306 120.374 555.517, 399.907 102.533 531.928, 377.813 105.039 548.112, 355.389 113.572 556.9, 331.988 133.939 590.354, 323.54 154.648 620.625, 321.133 175.422 678.695, 324.701 194.523 742.353, 345.627 199.529 775.398, 369.985 186.985 781.999, 391.102 172.548 780.808, 412.614 156.302 774.463, 432.253 139.533 766.593, 451.382 121.298 748.58, 432.952 141.251 799.947, 419.93 166.398 841.997, 409.868 191.829 854.93, 404.232 216.473 855.769, 427.077 222.344 854.546, 446.896 205.801 851.399, 468.532 187.928 847.097, 494.942 166.262 828.643, 515.832 147.213 760.156, 533.858 129.282 665.661, 553.388 106.118 581.362, 529.902 129.546 793.816, 515.656 155.908 831.027, 502.297 183.438 850.61, 492.785 207.203 855.347, 485.461 229.353 856.038, 502.851 213.366 853.998, 526.346 189.11 838.246, 546.335 171.301 816.344, 567.096 153.182 791.092, 584.398 137.13 773.255, 589.568 117.641 767.85, 571.455 129.811 778.381, 553.22 146.813 784.389, 537.856 167.173 803.958, 528.301 187.624 821.521, 523.783 213.469 844.284, 544.884 221.188 855.456, 569.42 209.432 854.946, 594.101 196.119 815.324, 617.358 183.096 729.846, 637.355 171.611 665.495, 656.505 159.267 549.242</trace>
  <trace timeOffset="0.0" brushRef="#br1" contextRef="#ctx0"> 706.198 111.97 136.826, 690.12 135.024 580.251, 678.685 157.994 760.446, 666.672 182.954 841.923, 656.306 206.002 861.123, 648.11 229.088 861.108, 662.799 208.437 807.34, 674.256 184.853 786.066, 684.557 160.203 743.494, 689.319 140.075 671.69, 685.62 121.821 581.34, 661.739 112.939 611.38, 643.908 117.473 709.687, 669.248 126.304 779.839, 695.956 123.235 784.388, 718.68 120.038 785.991, 747.2 116.64 784.964, 771.619 115.891 780.791, 775.863 139.236 831.054, 760.634 159.648 856.619, 744.39 182.489 860.82, 731.687 203.566 863.854, 722.533 226.763 865.282, 746.354 227.273 859.475, 771.438 212.493 849.436, 799.645 191.545 808.632, 817.062 176.391 749.535, 840.545 152.316 673.095, 857.104 128.138 536.268, 834.855 137.13 730.5, 820.665 156.67 800.321, 807.786 179.311 843.997, 797.845 202.52 854.106, 793.68 226.814 854.968, 818.321 225.29 852.71, 842.856 210.446 832.223, 868.561 193.25 797.483, 890.622 177.664 755.644, 912.442 161.876 687.965, 932.496 146.218 611.812, 952.793 128.028 517.855, 970.227 109.36 454.492, 947.845 116.821 645.404, 931.992 139.429 757.596, 919.276 163.504 809.688, 905.669 191.306 833.4, 892.012 220.529 845.408, 884.204 237.712 847.94, 871.627 265.384 847.845, 859.06 292.101 845.811, 847.751 314.865 842.751, 833.017 338.849 839.075, 816.936 358.538 831.627, 816.774 337.906 806.388, 828.474 311.564 776.889, 840.402 287.515 694.602, 856.53 258.072 582.329, 871.175 234.682 503.052, 888.091 211.873 448.426, 906.197 191.054 415.239, 925.224 172.548 400.157, 946.745 155.307 394.745, 966.68 141.942 398.441, 984.103 135.024 410.265, 983.692 153.098 502.379, 972.81 178.264 683.975, 964.385 198.412 770.109, 956.924 217.907 810.881, 949.32 241.549 824.451, 973.238 248.538 798.64, 995.032 233.087 778.602, 1017.828 212.681 722.587, 1037.24 193.263 650.787, 1054.823 173.181 561.115, 1067.844 155.746 485.325, 1076.406 137.408 403.47, 1058.328 131.575 519.037, 1041.094 153.783 607.459, 1028.323 183.342 744.241, 1020.371 210.497 804.512, 1017.408 233.158 818.534, 1044.378 238.777 812.54, 1066.397 222.551 808.195, 1084.662 201.493 803.13, 1094.078 178.142 789.408, 1089.266 155.888 727.619, 1067.657 147.717 728.951, 1094.138 159.796 776.782, 1121.073 152.219 782.307, 1153.141 140.586 784.598, 1177.595 130.89 784.361, 1206.696 117.68 782.097, 1232.211 102.138 773.792, 1254.566 85.563 726.851, 1275.165 60.565 595.633, 1259.938 42.239 567.115, 1242.275 48.931 574.107, 1219.587 71.074 652.45, 1206.206 90.02 740.874, 1193.494 112.991 811.865, 1183.193 135.373 844.101, 1173.114 161.541 857.301, 1165.23 187.837 859.89, 1159.88 218.171 860.958, 1166.44 242.014 861.442, 1192.675 241.406 859.613, 1216.684 228.797 855.303, 1235.583 213.133 836.875, 1250.654 195.834 810.756, 1263.425 173.039 763.518, 1260.79 151.838 692.221, 1243.278 144.7 697.895, 1220.307 149.132 734.759, 1197.607 161.541 793.141, 1180.804 180.254 840.713, 1170.827 202.436 854.403, 1167.785 227.493 856.777, 1186.736 240.916 857.566, 1209.554 235.993 854.751, 1236.849 224.999 841.184, 1264.035 210.64 826.784, 1291.904 193.567 809.704, 1316.954 175.532 779.225, 1340.384 153.641 685.289, 1346.227 129.178 613.112, 1322.699 141.141 732.337, 1307.258 162.122 806.312, 1294.738 186.274 846.129, 1287.036 209.18 856.867, 1286.209 232.848 857.016, 1313.08 236.368 856.254, 1338.236 226.052 854.712, 1363.534 211.473 850.678, 1385.16 196.209 844.38, 1404.261 178.981 831.984, 1422.278 150.805 775.309, 1419.992 127.305 659.463, 1397.672 111.563 649.44, 1374.453 111.227 679.71, 1354.451 118.946 691.456, 1335.351 134.029 716.872, 1317.049 159.641 789.128, 1306.334 185.04 834.469, 1303.808 208.618 846.959, 1321.868 225.891 843.114, 1346.456 221.989 812.187, 1371.332 210.478 789.237, 1395.321 195.492 752.448, 1413.225 181.94 719.198, 1432.9 159.118 654.49, 1439.924 140.657 557.045, 1416.628 143.564 721.618, 1405.288 167.29 815.034, 1397.159 191.913 846.752, 1395.318 214.903 851.906, 1417.327 221.789 817.43, 1445.35 209.438 769.354, 1473.197 193.083 678.196, 1493.519 177.631 602.242, 1513.397 159.118 500.676, 1530.313 138.809 384.675, 1535.731 117.241 366.596, 1518.29 133.823 661.711, 1504.838 161.075 800.086, 1491.502 185.615 847.723, 1478.271 209.309 858.96, 1465.076 231.091 860.054, 1487.706 215.181 794.713, 1507.333 199.762 732.921, 1528.49 184.414 666.087, 1546.494 170.603 596.624, 1571.861 151.328 509.637, 1594.813 131.995 445.779, 1582.695 153.692 776.084, 1568.939 179.634 837.378, 1557.509 203.437 858.937, 1551.053 226.459 861.61, 1573.687 228.791 844.421, 1601.722 212.571 828.956, 1629.286 191.713 818.332, 1652.604 171.682 765.53, 1671.854 152.736 662.578, 1687.104 134.281 551.546, 1683.785 113.443 597.778, 1660.063 132.427 802.863, 1648.182 154.047 833.822, 1637.546 178.232 850.402, 1630.064 200.944 858.477, 1627.647 223.778 860.406, 1651.691 225.697 860.147, 1678.111 210.685 854.734, 1701.945 193.322 832.906, 1726.215 172.877 804.397, 1748.394 152.697 785.179, 1771.949 126.11 698.967, 1754.485 133.06 821.746, 1741.225 158.53 857.233, 1731.417 181.733 864.444, 1724.91 207.274 866.307, 1728.647 231.485 866.743, 1753.5 231.982 865.213, 1786.256 218.914 861.36, 1815.833 202.759 850.558, 1838.55 188.044 832.246, 1866.415 166.14 800.443, 1885.882 146.412 758.571, 1895.899 125.645 716.399, 1871.508 110.426 689.067, 1849.394 118.746 705.052, 1832.063 136.251 781.95, 1817.306 161.153 845.972, 1806.058 188.251 865.418, 1801.046 211.751 869.507, 1810.057 236.936 870.755, 1834.894 239.553 870.597, 1860.582 232.68 867.545, 1890.575 218.436 849.059, 1915.163 203.482 720.237</trace>
</ink>
</file>

<file path=word/ink/ink28.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45.992 15.412 136.826, 27.657 38.719 774.447, 15.547 65.797 820.08, 6.926 89.219 842.591, 1.678 112.842 846.316, 22.486 96.48 476.596, 34.946 76.068 299.471</trace>
  <trace timeOffset="0.0" brushRef="#br1" contextRef="#ctx0"> 19.206 16.485 136.826, 0 12.79 136.826, 21.63 12.816 673.334, 42.547 12.506 737.219, 71.433 9.605 778.364, 101.699 5.943 790.696, 125.974 2.603 790.917, 151.063 0 786.949, 151.806 17.492 687.047, 129.177 41.438 684.939, 116.198 60.397 754.336, 105.583 79.911 825.054, 108.349 101.273 858.363, 134.438 100 857.656, 158.643 92.843 842.82, 182.142 83.735 818.051, 203.272 72.696 796.429, 224.994 51.961 533.187, 236.618 30.941 191.975, 240.341 12.758 147.407, 220.461 34.429 689.585, 210.772 52.865 772.42, 200.262 74.937 814.815, 194.478 97.953 829.769, 216.644 96.008 810.759, 237.022 85.615 684.262, 254.552 76.313 421.369</trace>
</ink>
</file>

<file path=word/ink/ink29.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100.596 84.963 136.826, 98.448 66.43 410.183, 79.859 65.086 503.524, 56.03 75.383 617.914, 35.142 88.315 664.603, 16.461 103.166 657.223, 0 124.527 412.364</trace>
  <trace timeOffset="0.0" brushRef="#br1" contextRef="#ctx0"> 187.92 65.145 139.761, 174.203 87.23 304.681, 164.191 109.25 446.244, 155.365 133.68 569.282, 155.381 159.183 648.729, 181.357 148.415 677.203, 198.557 132.143 664.581, 220.726 108.114 627.816, 240.635 83.05 575.396, 224.369 108.986 826.687, 215.055 131.794 853.959, 212.29 154.286 851.877, 232.81 153.582 496.816</trace>
  <trace timeOffset="0.0" brushRef="#br1" contextRef="#ctx0"> 198.098 27.104 136.826, 220.213 10.452 626.506, 241.364 4.199 686.704, 263.316 0.006 719.955, 284.007 4.632 532.13</trace>
  <trace timeOffset="0.0" brushRef="#br1" contextRef="#ctx0"> 336.318 74.782 146.936, 322.845 98.754 769.096, 305.403 125.593 804.832, 286.213 151.845 832.145, 268.436 173.265 843.089, 252.612 191.41 843.846, 267.728 168.097 839.737, 283.418 145.224 832.948, 297.254 122.712 823.392, 312.295 100.304 799.666, 327.193 81.946 778.886, 338.411 101.337 853.634, 328.646 126.11 861.375, 316.869 150.579 867.365, 306.44 175.429 870.981, 314.958 194.691 865.661, 338.634 181.765 859.007, 364.167 161.676 845.325, 388.922 138.299 815.273, 409.017 115.07 796.752, 423.018 95.55 754.53, 434.137 76.856 644.443, 414.099 101.292 798.413, 400.355 123.927 834.879, 386.417 146.503 858.906, 375.961 168.762 863.269, 376.28 191.364 862.59, 398.301 190.143 859.535, 420.142 179.731 857.003, 445.95 164.48 846.791, 469.808 147.174 782.103, 490.025 124.579 659.225, 501.546 98.98 647.536, 478.575 93.754 769.412, 462.423 112.926 834.026, 448.979 137.963 858.999, 439.868 162.593 864.111, 436.994 186.642 864.785, 465.931 202.307 854.877, 490.634 193.716 798.968, 509.753 183.716 673.869, 532.778 165.371 398.43, 550.578 145.23 318.602, 568.153 124.579 307.161, 581.098 104.516 339.731, 561.248 129.101 869.114, 548.983 151.418 870.332, 538.435 171.495 870.451, 527.35 195.343 866.559, 516.608 218.966 858.319, 521.782 194.316 816.517, 534.883 169.621 800.504, 549.5 147.394 791.452, 566.95 127.214 784.422, 589.329 112.9 790.733, 613.693 105.594 836.674, 634.398 116.304 865.197, 627.991 140.457 877.169, 611.161 159.034 880.037, 589.447 175.377 879.724, 568.497 186.067 873.519, 545.238 192.385 782.806</trace>
</ink>
</file>

<file path=word/ink/ink3.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100.77 148.305 136.826, 99.023 196.564 402.139, 88.77 236.956 523.402, 74.346 282.509 605.323, 59.656 328.171 671.986, 46.674 369.39 713.202, 30.462 417.261 738.907, 16.777 460.941 745.951, 0 509.866 761.351, 16.513 456.238 783.684, 34.59 410.983 777.498, 56.313 356.587 766.573, 78.939 309.988 743.099, 93.922 363.008 775.781, 104.299 403.134 795.649, 147.746 411.241 826.993, 195.768 372.225 832.358, 237.456 327.971 822.656, 276.81 282.793 813.641, 309.061 239.488 803.449, 333.504 199.167 790.842, 288.608 182.87 758.421, 256.187 233.035 745.544, 242.001 274.512 782.203, 230.948 323.094 816.522, 225.476 368.931 833.078, 228.76 409.335 849.215, 268.728 446.626 819.691, 315.573 426.589 800.721, 367.668 386.268 775.603, 407.187 344.83 749.436, 387.621 394.117 737.594, 403.301 436.324 815.589, 443.921 438.759 824.066, 484.765 415.001 824.19, 529.464 373.55 823.333, 563.586 324.457 816.471, 556.417 279.589 795.557, 514.6 272.877 782.7, 465.609 289.304 774.834, 414.916 328.455 787.331, 385.61 372.71 827.683, 400.341 418.915 845.303, 442.361 421.602 851.734, 482.662 404.316 853.549, 532.163 366.257 840.476, 534.975 407.682 842.972, 582.92 429.289 865.545, 624.552 411.564 858.989, 667.102 393.936 808.492, 707.374 381.979 6.242</trace>
  <trace timeOffset="0.0" brushRef="#br1" contextRef="#ctx0"> 1060.575 411.635 136.826, 1102.565 382.774 272.751, 1145.927 354.3 331.52, 1198.791 315.523 378.803, 1247.451 277.141 416.63, 1292.619 236.691 446.224, 1336.755 191.842 467.291, 1368.077 150.714 455.928, 1383.268 105.911 307.602, 1340.898 82.585 236.202, 1300.914 101.835 267.66, 1260.294 142.026 382.985, 1235.242 183.561 498.186, 1214.575 234.101 623.32, 1200.889 287.98 740.636, 1194.716 330.968 789.523, 1196.951 375.41 806.729, 1211.929 420.53 810.818, 1258.112 435.355 804.271, 1299.187 409.148 763.567, 1347.045 362.659 655.465, 1382.587 317.487 587.693, 1396.185 276.004 504.727, 1356.158 255.01 438.643, 1312.698 273.317 427.227, 1267.475 299.387 430.142, 1224.798 336.472 533.1, 1196.459 382.025 723.033, 1197.14 422.145 795.687, 1241.999 443.358 793.661, 1288.7 432.448 744.363, 1331.306 410.731 688.366, 1375.719 382.832 653.536, 1424.219 349.933 620.425, 1469.022 317.674 557.563, 1514.048 281.094 476.187, 1555.483 241.897 398.191, 1579.67 201.59 286.937, 1537.804 213.191 488.677, 1502.452 259.467 710.147, 1478.694 311.002 783.983, 1466.491 353.331 831.67, 1459.197 403.393 855.218, 1505.394 426.473 779.863, 1551.029 375.533 744.083, 1574.121 330.988 717.878, 1534.572 318.682 664.728, 1493.477 329.638 733.959, 1534.801 297.792 775.933, 1582.77 267.626 774.851, 1634.628 242.731 768.311, 1681.696 237.408 833.813, 1673.94 277.502 857.864, 1647.27 320.303 859.944, 1624.564 362.471 860.81, 1606.981 414.684 861.254, 1654.684 427.894 840.172, 1695.331 407.624 726.471</trace>
  <trace timeOffset="0.0" brushRef="#br1" contextRef="#ctx0"> 1877.639 245.515 144.726, 1907.733 300.285 831.949, 1918.794 345.735 854.147, 1930.255 394.498 815.534</trace>
  <trace timeOffset="0.0" brushRef="#br1" contextRef="#ctx0"> 2024.071 202.449 144.726, 1980.973 222.008 839.145, 1936.002 265.488 865.901, 1881.807 318.928 872.477, 1834.446 367.697 873.039, 1795.058 413.166 865.581</trace>
  <trace timeOffset="0.0" brushRef="#br1" contextRef="#ctx0"> 2110.209 207.371 175.795, 2075.921 254.242 859.654, 2065.282 299.426 869.929, 2064.344 340.683 873.941, 2107.264 375.358 869.307, 2155.314 343.274 849.527, 2199.697 293.102 820.048, 2222.753 245.534 807.033, 2215.705 205.847 802.663, 2175.658 195.918 801.669, 2135.851 203.541 818.265, 2094.379 229.883 854.977, 2070.871 275.319 868.526, 2068.001 316.273 875.838, 2082.294 363.402 879.193, 2122.8 383.194 876.094, 2180.626 368.957 873.537, 2232.55 342.925 868.58, 2272.454 319.968 863.526, 2325.557 285.331 853.251, 2374.266 240.728 824.078, 2331.483 245.198 867.436, 2323.368 285.441 872.631, 2322.346 325.71 877.828, 2333.948 377.69 880.871, 2384.272 395.176 873.291, 2431.15 368.208 866.138, 2471.064 332.447 859.961, 2507.999 278.426 854.961, 2510.074 236.704 845.511, 2464.133 208.902 827.862, 2413.977 215.194 844.445, 2366.866 240.98 863.734, 2337.013 290.053 873.812, 2356.302 330.355 876.621, 2402.974 350.457 875.16, 2450.022 337.783 870.083, 2490.011 309.839 864.903, 2533.366 262.2 860.825, 2558.875 213.378 859.827, 2570.681 163.362 857.966, 2567.999 104.774 853.466, 2551.923 60.681 845.594, 2508.331 16.75 836.477, 2457.582 0 834.489, 2407.559 0.006 834.515, 2353.206 11.22 835.453, 2300.09 39.313 820.773, 2265.868 81.952 632.367</trace>
</ink>
</file>

<file path=word/ink/ink30.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15699.037 78485.547 892.45, 15724.669 78467.273 851.243, 15705.702 78454.484 856.081, 15682.726 78460.508 868.034, 15665.889 78480.68 878.613, 15657.549 78502.969 881.581, 15679.116 78519.102 882.83, 15704.478 78517.617 883.683, 15725.239 78503.703 884.376, 15737.422 78483.328 885.621, 15710.728 78480.07 890.025, 15691.018 78491.922 891.114, 15678.185 78511.75 891.347, 15672.878 78535.773 891.247, 15691.733 78555.172 890.439, 15716.143 78563.242 886.793, 15741.062 78558.734 822.273</trace>
</ink>
</file>

<file path=word/ink/ink31.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9737.176 78767.93 136.826, 9758.983 78767.93 225.308, 9778.03 78765.211 275.699, 9801.43 78760.891 339.465, 9829.384 78757.086 396.388, 9854.203 78756.047 414.495, 9881.281 78757.398 413.774, 9903.347 78759.336 406.18, 9928.527 78761.594 385.538, 9950.262 78761.633 324.174, 9972.284 78760.945 171.14</trace>
</ink>
</file>

<file path=word/ink/ink32.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89.575 38.576 136.826, 72.869 66.139 555.887, 62.416 92.184 628.474, 54.286 113.811 667.433, 46.406 135.702 688.805, 37.758 162.484 702.333, 29.602 188.451 711.009, 21.154 213.152 719.251, 13.125 235.199 727.178, 4.071 255.353 735.638, 0 232.234 749.782, 7.549 211.318 754.701, 19.568 182.147 756.74, 31.205 157.49 755.08, 44.784 131.497 751.838, 60.853 105.795 748.873, 78.446 81.3 746.734, 96.024 60.397 743.114, 123.594 32.911 731.703, 142.962 17.086 722.973, 166.929 0.006 719.432, 174.14 27.795 762.349, 163.92 54.209 773.7, 151.057 86.17 780.899, 141.687 111.001 784.262, 133.08 135.489 786.883, 124.296 164.764 790.929, 117.511 190.641 796.204, 113.219 212.203 800.219, 110.583 236.148 801.414, 129.979 227.383 783.116, 146.571 204.509 778.079, 164.253 180.015 774.576, 180.607 157.704 771.674, 195.948 138.422 769.568, 219.239 112.19 722.054, 214.931 133.907 645.023, 206.564 154.493 624.441, 196.047 181.798 614.599, 190.152 203.289 617.026, 188.395 222.383 628.718, 211.877 231.917 654.58, 233.864 209.309 665.635, 253.218 183.219 671.19, 267.237 156.425 671.312, 271.802 133.487 658.288, 267.879 113.998 619.682, 242.916 105.491 560.704, 217.979 117.131 536.452, 197.436 136.297 534.948, 182.514 162.064 565.844, 174.706 190.673 609.945, 173.315 216.828 661.506, 177.493 236.148 720.658, 205.222 244.714 765.477, 228.219 231.065 767.342, 252.514 211.118 767.31, 272.991 191.422 764.821, 293.065 171.314 759.178, 310.643 151.961 750.664, 330.018 128.661 732.745, 350.345 100.666 686.069, 328.845 124.547 645.387, 316.031 153.376 737.476, 309.845 172.58 780.034, 305.061 197.443 795.07, 304.713 221.782 802.761, 312.35 245.03 805.068, 334.69 246.258 801.308, 355.288 231.149 796.349, 381.701 203.263 788.079, 395.466 183.148 780.902, 404.517 163.621 773.596, 409.098 140.624 765.645, 391.735 119.495 694.854, 370.952 125.457 640.877, 347.075 144.726 600.888, 327.692 169.04 605.578, 317.029 188.044 647.967, 307.839 214.896 741.07, 305.542 236.297 778.539, 313.192 255.773 787.835, 336.692 252.317 793.437, 356.803 235.832 798.048, 382.536 208.25 799.315, 397.347 187.346 797.923, 411.763 161.573 794.885, 424.936 132.169 790.082, 433.56 107.506 781.997, 439.655 78.671 756.929, 437.434 54.803 727.954, 410.412 39.358 695.036, 388.675 42.368 656.878, 368.502 51.993 623.602, 349.091 78.186 474.839</trace>
  <trace timeOffset="0.0" brushRef="#br1" contextRef="#ctx0"> 570.826 126.388 136.931, 570.826 148.641 437.065, 570.826 169.273 546.817, 592.393 151.464 637.183, 591.365 124.295 723.886, 567.154 124.282 776.51, 544.216 135.147 789.683, 520.307 151.89 804.365, 501.517 170.965 816.032, 485.188 194.62 831.541, 472.507 224.334 850.175, 467.064 249.662 856.742, 467.723 274.925 857.703, 487.781 283.574 856.596, 516.585 269.015 852.069, 540.577 252.911 842.838, 570.308 232.57 820.717, 591.945 216.466 805.542, 613.387 200.201 788.406, 632.588 183.677 773.307, 652.643 163.117 751.623, 666.625 143.615 730.286, 672.607 122.622 715.089, 649.104 116.66 755.494, 643.849 136.613 789.029, 674.977 149.093 803.104, 700.435 148.944 803.119, 722.019 150.811 815.719, 725.624 170.668 847.331, 711.778 191.661 855.564, 694.715 214.412 858.534, 679.61 234.656 859.986, 667.382 255.708 860.712, 675.127 275.933 856.248, 701.785 267.632 854.359, 725.81 256.709 847.665, 754.879 241.071 834.807, 782.626 224.754 819.165, 810.605 205.847 791.759, 833.974 186.784 729.034, 855.338 164.803 634.626, 855.735 143.609 606.928, 827.504 153.434 625.826, 801.621 173.833 681.713, 787.361 199.419 757.93, 783.93 223.371 797.111, 787.404 246.445 810.343, 807.237 257.82 815.278, 837.694 247.646 809.798, 860.816 235.871 803.884, 888.332 218.578 796.151, 917.187 198.76 789.071, 938.115 180.609 783.127, 956.763 160.223 772.22, 930.947 187.773 810.923, 912.295 214.535 845.393, 897.046 237.918 853.631, 884.306 256.935 854.246, 901.137 237.079 837.286, 919.255 215.93 829.644, 939.483 193.851 812.41, 964.843 171.075 788.507, 989.269 152.781 773.973, 1009.967 140.121 780.097, 1020.926 159.951 839.553, 1006.079 185.79 853.066, 990.565 208.96 857.619, 975.48 230.257 859.26, 958.507 253.589 859.947, 981.815 238.945 844.269, 1002.771 218.062 820.279, 1025.638 197.753 799.276, 1051.225 177.89 786.616, 1076.226 161.586 782.598, 1106.174 146.638 782.965, 1101.306 175.803 817.537, 1079.145 201.745 851.171, 1060.747 226.608 863.016, 1048.815 249.591 866.689, 1055.04 272.458 867.992, 1083.705 269.609 867.469, 1113.6 258.802 865.271, 1146.807 244.895 857.438, 1175.679 231.433 832.037, 1195.634 223.817 638.74</trace>
  <trace timeOffset="0.0" brushRef="#br1" contextRef="#ctx0"> 1455.592 190.473 136.826, 1461.713 171.32 348.128, 1475.7 150.146 399.432, 1492.123 129.708 424.93, 1511.297 112.086 441.528, 1531.429 96.835 462.116, 1551.104 89.31 500.309, 1541.594 120.975 551.551, 1528.725 142.511 560.047, 1513.516 166.34 567.984, 1497.979 190.008 578.116, 1482.922 212.448 589.402, 1469.797 231.762 599.913, 1455.934 252.53 611.683, 1439.646 277.89 632.043, 1461.205 272.412 648.978, 1487.138 251.781 645.016, 1507.784 234.165 639.998, 1529.103 215.652 634.707, 1548.777 196.519 629.84, 1569.733 175.48 623.921, 1590.279 153.602 612.628, 1608.456 129.656 571.613, 1589.226 137.421 493.516, 1571.022 161.476 486.675, 1556.161 184.808 526.548, 1542.537 209.968 620.313, 1531.146 232.57 678.197, 1518.148 260.43 745.869, 1511.285 281.708 787.91, 1534.91 280.655 732.01, 1562.641 259.932 623.878, 1584.386 241.91 569.826, 1604.284 223.423 530.585, 1624.046 204.677 492.629, 1612.615 227.57 668.888, 1601.223 257.123 740.302, 1599.187 277.567 757.011, 1620.967 278.93 736.166, 1644.848 268.239 682.134, 1670.979 252.375 631.538, 1691.086 237.524 601.998, 1710.421 220.865 567.034, 1736.245 195.227 478.014, 1756.063 172.929 393.339, 1772.221 153.156 343.004, 1784.829 131.161 323.018, 1762.392 122.266 370.992, 1741.545 145.107 431.567, 1726.162 170.442 542.551, 1717.31 189.788 672.127, 1707.168 216.641 769.411, 1700.847 238.073 779.67, 1703.679 259.254 779.062, 1725.889 254.28 722.115, 1754.056 237.712 612.051, 1776.629 220.374 561.344, 1800.782 199.277 533.912, 1824.242 174.35 505.038, 1840.756 152.336 469.109, 1850.062 132.246 420.209, 1826.885 138.06 425.128, 1810.858 158.227 492.742, 1795.792 184.943 625.87, 1786.614 204.652 722.42, 1778.252 224.754 771.667, 1770.238 248.312 786.536, 1772.378 268.989 783.144, 1793.433 263.085 776.745, 1819.212 248.693 769.014, 1840.177 235.07 715.304, 1863.929 218.514 644.17, 1887.946 200.563 577.77, 1911.176 181.991 534.073, 1930.846 164.641 512.261, 1951.504 143.803 497.169, 1967.86 122.602 482.154, 1945.448 127.86 620.34, 1931.842 152.116 682.769, 1921.094 172.78 739.311, 1908.059 196.5 783.272, 1897.073 217.383 803.626, 1886.038 239.811 811.784, 1907.058 223.294 713.603, 1932.45 195.944 624.134, 1957.935 171.146 526.805, 1980.488 152.051 462.219, 2000.894 135.683 423.234, 1997.665 156.67 679.776, 1986.45 176.63 745.923, 1976.064 196.093 775.718, 1963.383 222.105 793.717, 1953.342 245.05 802.904, 1954.852 264.105 714.765, 1974.65 251.419 649.537, 1993.817 237.389 582.06, 2022.983 215.374 477.242, 2044.28 199.968 415.883, 2064.406 184.491 373.025, 2087.889 165.668 343.068, 2107.224 149.164 332.298, 2088.211 140.999 444.16, 2070.39 161.243 573.32, 2059.354 184.388 663.091, 2050.112 210.465 758.523, 2042.6 234.301 782.085, 2039.683 256.703 786.443, 2062.494 259.551 785.387, 2087.923 248.531 775.007, 2114.877 232.828 711.428, 2138.637 216.647 662.827, 2162.899 198.334 597.838, 2185.957 178.594 546.163, 2210.844 153.473 496.093, 2230.152 130.935 473.339, 2236.529 110.445 471.199, 2212.056 117.977 527.785, 2199.142 142.511 634.815, 2190.778 165.668 713.892, 2182.627 188.923 767.967, 2171.739 217.687 798.252, 2161.678 241.155 804.497, 2146.58 273.743 809.637, 2135.26 297.895 812.9, 2119.287 327.609 816.609, 2102.468 357.259 819.702, 2086.061 383.904 821.548, 2072.126 403.593 821.997, 2047.717 428.411 816.409, 2026.236 427.945 798.406, 2021.033 404.833 796.158, 2024.489 377.18 799.26, 2032.637 354.423 800.26, 2045.81 334.172 791.578, 2073.674 306.306 737.181, 2093.242 291.707 700.044, 2116.63 276.282 659.927, 2144.167 259.913 619.346, 2174.145 242.576 571.8, 2204.831 224.437 509.05, 2234.076 206.996 439.278, 2261.333 190.027 378.657, 2285.255 174.234 325.502, 2304.447 160.287 289.821, 2324.466 141.574 255.202, 2303.107 145.437 447.615, 2287.52 170.332 507.22, 2276.076 190.098 579.486, 2263.698 210.975 684.48, 2250.337 232.047 755.642, 2228.195 261.237 782.29, 2236.774 235.179 721.406, 2250.5 215.278 703.865, 2264.966 195.569 674.786, 2287.081 169.641 595.521, 2307.981 148.66 540.418, 2327.54 135.282 521.618, 2327.4 161.999 706.328, 2321.724 181.959 776.814, 2311.714 213.282 813.976, 2303.014 242.046 824.025, 2298.03 266.515 830.438, 2320.218 279.802 833.389, 2347.799 262.859 796.608, 2369.832 245.586 727.87, 2396.424 222.125 633.712, 2421.823 197.656 539.648, 2446.27 172.812 471.379, 2463.354 148.725 442.213, 2439.028 141.574 474.336, 2419.881 172.263 663.517, 2410.119 199.633 768.106, 2402.409 227.454 802.767, 2398.252 251.063 812.276, 2402.764 274.641 815.847, 2425.451 278 818.607, 2450.358 267.839 816.16, 2473.463 251.445 807.284, 2489.725 221.498 779.11, 2464.965 203.25 722.214, 2444.058 206.809 695.739, 2421.248 224.547 662.34, 2414.509 252.594 632.087, 2439.355 266.114 428.042, 2460.527 263.227 256.48, 2480.401 258.124 70.197</trace>
  <trace timeOffset="0.0" brushRef="#br1" contextRef="#ctx0"> 2655.456 137.078 136.826, 2638.584 157.645 329.999, 2626.333 176.934 479.493, 2616.927 201.125 595.892, 2636.207 198.076 632.545, 2651.49 176.21 629.231, 2652.055 155.397 586.697, 2626.414 140.56 511.468, 2600.04 148.68 506.595, 2575.675 166.902 514.837, 2555.657 192.282 636.106, 2539.856 220.478 763.931, 2530.367 241.781 802.924, 2526.428 263.86 816.553, 2556.688 277.89 816.542, 2582.01 271.928 798.051, 2606.102 262.045 748.478, 2633.806 248.254 664.806, 2653.727 235.179 601.941, 2673.545 219.864 558.857, 2701.026 194.672 503.337, 2718.79 174.169 441.443, 2699.073 183.865 637.932, 2687.817 208.585 762.72, 2680.99 234.023 810.542, 2678.362 257.265 818.756, 2703.881 274.215 815.712, 2730.554 266.508 812.272, 2753.194 255.249 807.715, 2772.446 242.621 800.707, 2791.953 221.569 787.994, 2801.131 198.78 763.15, 2790.971 177.179 682.746, 2771.155 171.094 642.749, 2748.688 171.585 628.428, 2722.746 182.243 635.85, 2752.148 200.537 773.409, 2776.42 197.391 781.435, 2811.455 188.625 787.546, 2840.576 178.826 790.19, 2870.418 167.218 772.646, 2899.073 153.873 727.681, 2926.538 139.19 683.527, 2950.384 124.146 646.561, 2971.063 109.238 609.003, 2995.125 86.209 546.393, 3007.883 63.336 491.482, 3000.804 42.187 456.451, 2980.67 34.488 441.901, 2957.865 43.738 507.82, 2933.295 67.741 667.796, 2915.931 92.843 763.624, 2903.995 116.382 811.9, 2893.182 140.599 835.509, 2880.776 174.285 849.129, 2873.946 200.782 852.342, 2871.357 229.476 853.623, 2879.181 251.677 854.336, 2902.813 257.665 854.508, 2932.103 248.254 850.555, 2952.616 235.328 830.05, 2974.423 212.687 797.897, 2981.703 189.653 784.533, 2954.817 169.886 774.904, 2930.782 178.716 767.981, 2910.729 193.477 757.393, 2891.707 214.522 731.56, 2878.038 234.023 604.558</trace>
</ink>
</file>

<file path=word/ink/ink33.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1552.299 83420.953 136.826, 1523.089 83426.352 136.826, 1490.594 83437.25 137.011, 1460.016 83451.094 177.97, 1435.435 83481.812 201.427, 1413.807 83515.375 231.918, 1399.16 83546.898 275.732, 1430.423 83550.906 314.144, 1465.745 83540.242 344.921, 1496.061 83530.516 365.882, 1526.574 83520.922 380.191, 1560.109 83511.367 395.931, 1593.471 83507.688 422.226, 1612.92 83544.07 474.834, 1593.508 83584.336 500.747, 1572.347 83620.43 542.664, 1551.224 83657.078 599.211, 1530.67 83692.906 644.232, 1510.403 83728.281 688.975, 1497.57 83766.25 618.807, 1536.418 83765.086 459.431, 1565.835 83758.359 397.907, 1595.457 83741.25 341.691, 1619.947 83710.484 221.49</trace>
</ink>
</file>

<file path=word/ink/ink34.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4077.968 91644.117, 4053.684 91673.609, 4022.461 91697.031, 3990.372 91701.359, 3962.619 91703.094, 3928.795 91704.828, 3892.369 91703.094, 3864.616 91699.625, 3836.863 91695.289, 3807.375 91690.086, 3776.153 91684.883, 3742.329 91681.414, 3709.372 91677.945, 3675.548 91674.477, 3646.06 91671.008, 3615.706 91666.664, 3584.483 91663.195, 3555.863 91661.469, 3522.906 91661.469, 3489.949 91663.195, 3455.258 91668.406, 3417.965 91674.477, 3383.273 91678.812, 3352.918 91680.547, 3313.891 91678.812, 3281.801 91670.141, 3249.711 91661.469, 3213.286 91659.727, 3184.665 91664.938, 3152.576 91673.609, 3119.619 91684.883, 3081.458 91697.031, 3044.165 91708.297, 3008.607 91716.102, 2979.986 91719.57, 2940.091 91719.57, 2907.135 91716.102, 2875.045 91711.766, 2843.823 91707.438, 2813.468 91706.562, 2779.644 91710.039, 2751.891 91711.766, 2722.403 91709.164</trace>
</ink>
</file>

<file path=word/ink/ink35.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4633.896 91585.141, 4671.189 91596.422, 4700.677 91600.758, 4737.97 91605.961, 4775.263 91611.164, 4814.291 91616.367, 4848.115 91623.305, 4886.276 91628.508, 4923.569 91631.109, 4953.057 91628.508, 4989.482 91625.906, 5024.174 91619.836, 5065.803 91615.5, 5101.362 91610.297, 5140.39 91608.555, 5171.612 91606.828, 5207.17 91605.961, 5236.658 91606.828, 5266.146 91607.695, 5308.643 91609.43, 5348.538 91612.898, 5378.026 91614.633, 5410.115 91614.633, 5441.337 91614.633, 5473.427 91612.031, 5501.18 91611.164, 5530.668 91609.43, 5569.695 91608.555, 5601.785 91605.961, 5647.75 91602.492, 5682.442 91601.617, 5718.868 91600.758, 5752.692 91600.758, 5786.516 91599.891, 5816.004 91599.023, 5844.624 91598.148, 5883.652 91598.148, 5920.078 91598.148, 5958.238 91599.023, 5990.328 91598.148, 6018.948 91596.422, 6046.702 91588.609</trace>
</ink>
</file>

<file path=word/ink/ink36.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2454.274 92038.422, 2462.392 92069.984, 2494.863 92089.828, 2532.745 92101.555, 2571.53 92109.672, 2601.296 92114.18, 2631.963 92116.883, 2664.434 92118.695, 2697.807 92120.5, 2732.082 92121.398, 2767.259 92121.398, 2802.436 92120.5, 2839.417 92118.695, 2880.006 92116.883, 2916.987 92115.086, 2959.38 92111.477, 2996.361 92109.672, 3036.047 92107.867, 3073.028 92107.867, 3110.009 92107.867, 3150.598 92108.773, 3191.187 92109.672, 3239.894 92109.672, 3285.895 92107.867, 3329.189 92106.062, 3376.092 92105.164, 3423.897 92104.258, 3475.309 92102.453, 3525.82 92100.656, 3577.232 92098.852, 3626.841 92097.039, 3679.156 92093.438, 3722.45 92091.633, 3771.157 92088.023, 3814.452 92086.219, 3855.943 92083.516, 3898.335 92081.711, 3940.728 92079.906, 3980.415 92079.008, 4025.514 92078.102, 4063.397 92078.102, 4105.79 92078.102, 4147.28 92079.008, 4187.87 92079.008, 4230.262 92078.102, 4271.753 92078.102, 4313.244 92079.008, 4350.225 92079.008, 4383.598 92078.102, 4416.971 92078.102, 4447.639 92078.102, 4481.011 92078.102, 4509.875 92078.102, 4542.346 92078.102, 4579.327 92078.102, 4611.797 92078.102, 4645.171 92079.008, 4683.956 92079.008, 4720.937 92079.008, 4761.525 92079.008, 4795.801 92079.008, 4834.585 92079.008, 4870.665 92079.008, 4903.136 92079.008, 4939.214 92078.102, 4975.293 92077.195, 5012.274 92077.195, 5051.06 92076.297, 5086.236 92075.398, 5123.217 92074.492, 5156.591 92073.594, 5191.768 92072.688, 5224.238 92071.789, 5258.514 92070.891, 5295.495 92069.984, 5332.476 92069.086, 5368.555 92068.18, 5408.241 92066.375, 5444.321 92066.375, 5479.498 92064.57, 5514.675 92062.766, 5547.146 92060.969, 5580.519 92060.062, 5610.284 92059.164, 5640.951 92058.258, 5673.422 92057.352, 5706.795 92056.453, 5737.462 92055.555, 5769.934 92053.758, 5803.306 92051.953, 5836.679 92049.25, 5866.445 92046.539, 5898.916 92044.742, 5942.211 92041.125, 5971.976 92039.328, 6000.839 92038.422, 6032.408 92036.617, 6073.899 92035.719, 6103.664 92034.82, 6132.527 92035.719, 6174.019 92034.82, 6213.705 92033.914, 6247.98 92033.016, 6283.157 92032.109, 6313.824 92030.305, 6349.001 92029.406, 6378.766 92026.695, 6413.042 92023.094, 6442.807 92020.383</trace>
</ink>
</file>

<file path=word/ink/ink37.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1636.923 98079.633, 1667.625 98079.633, 1694.288 98079.633, 1720.143 98079.633, 1749.229 98075.594, 1784.779 98072.359, 1821.945 98068.328, 1861.535 98064.281, 1910.821 98059.438, 1936.675 98057.82, 1969.802 98055.391, 1999.696 98052.969, 2031.206 98051.359, 2061.909 98049.742, 2091.803 98048.125, 2118.466 98044.891, 2148.36 98042.469, 2199.262 98037.625, 2228.348 98034.383, 2259.051 98031.961, 2289.753 98029.539, 2320.455 98027.93, 2352.774 98025.5, 2383.476 98023.078, 2414.178 98020.656, 2444.073 98019.039, 2469.928 98017.414, 2500.63 98014.992, 2554.763 98010.961, 2589.505 98008.539, 2623.439 98006.914, 2658.99 98004.492, 2689.692 98002.875, 2721.202 98001.266, 2752.713 98000.453, 2779.375 98001.266, 2809.27 98002.07, 2835.125 98002.875, 2865.827 98004.492, 2900.569 98006.914, 2936.927 98008.539, 2974.093 98010.148, 3010.451 98010.961, 3048.426 98012.57, 3081.552 98013.383, 3113.87 98014.992, 3145.381 98014.992, 3181.738 98016.609, 3222.136 98018.234, 3261.727 98019.039, 3302.932 98019.844, 3340.098 98021.461, 3380.496 98023.078, 3416.854 98023.883, 3447.557 98024.688, 3483.107 98024.688, 3517.849 98026.305, 3554.208 98026.305, 3591.373 98026.305, 3631.771 98027.109, 3667.321 98027.109, 3703.679 98027.109, 3739.23 98027.93, 3770.74 98027.93, 3802.25 98028.734, 3836.992 98029.539, 3871.734 98030.352, 3912.94 98031.156, 3953.338 98031.961, 3990.504 98032.773, 4027.67 98033.578, 4059.181 98034.383, 4091.499 98035.195, 4123.009 98036, 4155.328 98037.625, 4192.494 98038.43, 4229.66 98040.047, 4267.634 98041.656, 4304.8 98042.469, 4341.966 98044.086, 4375.092 98045.695, 4406.603 98047.312, 4437.305 98048.93, 4468.815 98050.547, 4503.558 98052.969, 4539.916 98054.586, 4575.466 98057.008, 4615.864 98058.633, 4647.375 98060.242, 4683.732 98061.859, 4714.435 98064.281, 4744.329 98065.898, 4774.224 98067.516, 4804.926 98069.133, 4839.668 98070.75, 4878.45 98073.172, 4914.808 98074.781, 4951.167 98076.398, 4992.372 98078.023, 5027.922 98078.828, 5060.241 98080.445, 5091.751 98081.25, 5122.454 98082.055, 5156.388 98082.867, 5191.938 98084.484, 5226.68 98084.484, 5262.23 98086.094, 5297.78 98084.484, 5332.522 98085.289, 5363.225 98083.672, 5389.888 98083.672, 5421.398 98082.055, 5451.292 98081.25, 5481.187 98079.633, 5515.929 98079.633, 5546.631 98078.023, 5581.374 98075.594, 5612.884 98073.172, 5647.626 98072.359, 5679.137 98069.938, 5706.607 98068.328, 5733.27 98065.086, 5759.933 98064.281, 5790.635 98061.859, 5818.105 98060.242, 5849.616 98058.633, 5881.126 98058.633, 5913.444 98057.008, 5945.763 98056.203, 5977.273 98055.391, 6007.976 98054.586, 6033.831 98053.781, 6059.685 98052.969, 6085.539 98052.164, 6111.395 98052.164, 6138.057 98051.359, 6168.759 98050.547, 6195.422 98049.742, 6226.124 98048.93, 6253.595 98048.125, 6284.297 98047.312, 6315 98046.508, 6340.854 98045.695, 6367.517 98044.891, 6415.995 98043.273, 6442.657 98041.656, 6469.319 98040.852, 6500.83 98039.234, 6528.301 98037.625, 6559.811 98036, 6588.09 98034.383, 6618.792 98032.773, 6644.646 98031.156, 6671.309 98029.539, 6718.17 98027.93, 6767.456 98024.688, 6796.542 98023.078, 6827.245 98021.461, 6857.14 98019.039, 6887.842 98017.414, 6916.928 98015.805, 6947.631 98014.188, 6973.485 98012.57, 7000.148 98010.961, 7049.434 98007.727, 7075.289 98006.914, 7105.991 98004.492, 7132.653 98002.875, 7163.356 98001.266, 7194.058 97999.648, 7225.568 97998.031, 7255.463 97996.414, 7285.357 97994.797, 7337.066 97992.375, 7383.12 97989.953, 7431.598 97987.523, 7458.26 97985.906, 7484.115 97984.289, 7509.97 97982.68, 7535.824 97981.062, 7585.11 97978.641, 7630.355 97976.211, 7665.906 97973.789, 7704.688 97971.367, 7741.853 97969.75, 7778.211 97967.32, 7811.338 97964.898, 7847.695 97963.289, 7875.975 97961.672, 7902.637 97960.055, 7933.339 97959.25, 7961.618 97957.625, 7928.492 97962.477</trace>
</ink>
</file>

<file path=word/ink/ink38.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1742.373 97959.68, 1713.752 97963.156, 1685.999 97963.156, 1713.752 97976.164, 1741.505 97973.562, 1769.259 97982.234, 1797.879 97996.977, 1829.968 98000.445, 1862.058 97997.836, 1892.413 97996.102, 1924.502 97997.836, 1953.123 97998.703, 1981.743 97995.234, 2009.496 97987.43, 2037.249 97979.633, 2065.002 97973.562, 2095.357 97977.898, 2126.579 97982.234, 2160.403 97978.766, 2194.228 97973.562, 2225.45 97968.359, 2255.804 97967.492, 2284.425 97970.094, 2312.178 97971.828, 2343.4 97972.695, 2374.623 97973.562, 2403.243 97975.297, 2432.731 97978.766, 2463.085 97983.102, 2490.838 97983.969, 2522.928 97983.969, 2556.752 97983.969, 2588.842 97985.703, 2616.595 97987.43, 2647.817 97990.898, 2677.304 97994.367, 2709.394 97998.703, 2740.616 98003.914, 2772.706 98008.242, 2801.326 98011.711, 2829.079 98015.18, 2857.699 98018.648, 2889.789 98022.117, 2920.144 98025.586, 2951.366 98029.055, 2981.721 98031.664, 3012.943 98034.266, 3044.165 98035.992, 3074.52 98036.867, 3108.344 98035.992, 3136.097 98035.992, 3167.32 98035.133, 3200.277 98033.398, 3228.896 98032.523, 3256.65 98029.93, 3293.076 98025.586, 3321.696 98022.117, 3349.449 98018.648, 3378.07 98016.047, 3411.894 98011.711, 3443.983 98009.977, 3474.338 98009.109, 3508.162 98007.383, 3541.986 98006.508, 3569.74 98004.773, 3598.36 98003.914, 3626.98 98003.039, 3659.069 98001.305, 3686.823 97999.57, 3717.177 97998.703, 3745.798 97996.977, 3782.224 97995.234, 3818.65 97994.367, 3855.076 97992.633, 3884.563 97992.633, 3914.051 97991.766, 3945.273 97990.898, 3976.495 97991.766, 4011.187 97993.5, 4045.01 97994.367, 4079.702 97994.367, 4110.924 97994.367, 4138.677 97994.367, 4172.501 97995.234, 4200.254 97995.234, 4228.007 97996.977, 4260.097 97999.57, 4293.921 98003.039, 4326.878 98006.508, 4362.437 98009.977, 4396.26 98015.18, 4430.952 98019.516, 4463.909 98023.859, 4494.264 98026.461, 4528.955 98029.055, 4561.912 98031.664, 4591.399 98034.266, 4623.489 98035.992, 4656.445 98037.734, 4690.27 98038.602, 4724.094 98039.469, 4756.183 98040.336, 4786.538 98040.336, 4823.832 98041.203, 4859.39 98042.07, 4887.143 98042.938, 4916.631 98042.938, 4948.72 98042.938, 4983.411 98042.938, 5016.368 98040.336, 5050.192 98037.734, 5083.149 98036.867, 5116.974 98035.133, 5151.665 98034.266, 5182.887 98031.664, 5214.976 98029.93, 5247.065 98027.328, 5279.155 98022.984, 5315.581 98018.648, 5352.874 98015.18, 5391.035 98009.977, 5425.726 98003.914, 5458.683 97999.57, 5489.038 97995.234, 5524.597 97992.633, 5557.553 97990.898, 5585.307 97990.898, 5619.998 97989.164, 5649.485 97988.297, 5680.707 97987.43, 5709.328 97987.43, 5742.285 97988.297, 5773.507 97990.031, 5806.463 97992.633, 5838.553 97996.102, 5874.111 97996.977, 5901.865 97996.977, 5929.618 97997.836, 5964.31 97998.703, 5996.399 97999.57, 6028.488 97999.57, 6057.976 97999.57, 6088.331 97999.57, 6123.022 97998.703, 6151.643 97997.836, 6180.263 97996.977, 6215.821 97996.102, 6250.513 97994.367, 6285.204 97993.5, 6319.896 97992.633, 6353.719 97990.898, 6382.34 97990.898, 6417.031 97989.164, 6446.519 97988.297, 6476.007 97987.43, 6506.361 97986.57, 6539.318 97985.703, 6567.071 97985.703, 6594.825 97985.703, 6624.312 97984.836, 6657.269 97983.969, 6685.021 97983.969, 6715.377 97983.102, 6747.467 97983.102, 6775.22 97983.969, 6809.043 97984.836, 6845.469 97985.703, 6874.09 97985.703, 6907.914 97986.57, 6939.136 97987.43, 6966.889 97988.297, 6998.979 97989.164, 7033.67 97990.031, 7065.759 97991.766, 7100.451 97994.367, 7130.805 97995.234, 7160.293 97996.977, 7188.914 97999.57, 7217.534 98001.305, 7245.287 98003.039, 7278.244 98007.383, 7310.333 98011.711, 7338.954 98015.18, 7372.778 98019.516, 7404.867 98021.258, 7437.824 98022.984, 7465.577 98024.727, 7495.932 98025.586, 7526.288 98025.586, 7556.642 98024.727, 7587.864 98025.586, 7617.352 98025.586, 7649.441 98026.461, 7680.664 98027.328, 7712.753 98029.055, 7741.374 98029.93, 7770.861 98032.523, 7802.95 98034.266, 7835.04 98036.867, 7865.395 98039.469, 7895.75 98042.07, 7928.707 98045.539, 7959.062 98048.141, 7990.284 98050.742, 8018.036 98053.344, 8048.392 98055.078, 8015.435 98056.812, 7978.141 98056.812, 7942.583 98055.945, 7910.494 98055.078, 7876.67 98053.344, 7848.049 98052.477, 7819.429 98053.344, 7790.809 98053.344, 7761.321 98054.211, 7732.7 98054.211, 7691.938 98054.211, 7655.512 98054.211, 7627.759 98053.344, 7586.129 98052.477, 7547.969 98051.609, 7507.207 98050.742, 7467.312 98049.875, 7436.957 98049.008, 7408.337 98048.141, 7378.849 98047.273, 7347.626 98046.406, 7317.271 98043.805, 7281.712 98042.07, 7251.358 98039.469, 7215.799 98037.734, 7183.71 98034.266, 7149.886 98032.523, 7117.796 98029.93, 7085.707 98028.195, 7057.086 98025.586, 7018.059 98023.859, 6989.438 98022.117, 6959.083 98020.391, 6928.729 98018.648, 6895.772 98016.922, 6863.683 98016.047, 6835.062 98014.32, 6805.574 98013.453, 6765.679 98012.578, 6726.651 98011.711, 6688.491 98010.852, 6650.33 98009.977, 6609.568 98009.109, 6579.213 98008.242, 6548.858 98007.383, 6519.371 98006.508, 6476.874 98004.773, 6438.713 98003.914, 6401.42 98003.039, 6363.26 98002.172, 6324.232 98001.305, 6294.744 98001.305, 6255.716 97999.57, 6210.618 97997.836, 6159.448 97996.102, 6131.695 97994.367, 6079.658 97988.297, 6051.905 97985.703, 6003.337 97978.766, 5957.371 97969.227, 5911.405 97958.812, 5863.705 97947.547, 5817.739 97940.609, 5768.303 97935.398, 5713.665 97937.141, 5682.442 97940.609, 5650.353 97946.672, 5607.855 97956.211, 5559.288 97966.625</trace>
</ink>
</file>

<file path=word/ink/ink39.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1752.461 98414.945, 1786.395 98414.945, 1813.058 98414.945, 1843.76 98414.945, 1869.615 98414.945, 1906.781 98414.945, 1953.642 98414.945, 1981.921 98414.945, 2011.007 98414.945, 2044.134 98414.945, 2074.836 98414.945, 2109.578 98414.945, 2141.089 98414.945, 2177.447 98414.945, 2212.189 98414.945, 2251.779 98414.945, 2291.369 98414.945, 2328.535 98414.945, 2368.933 98414.945, 2406.099 98414.945, 2447.305 98414.945, 2484.471 98414.945, 2526.484 98414.133, 2572.538 98413.32, 2619.4 98413.32, 2666.261 98412.516, 2706.659 98412.516, 2748.673 98412.516, 2785.839 98413.32, 2823.813 98413.32, 2866.635 98413.32, 2915.92 98413.32, 2958.742 98413.32, 3007.22 98412.516, 3053.273 98412.516, 3093.671 98412.516, 3134.877 98412.516, 3176.083 98412.516, 3218.097 98412.516, 3264.958 98412.516, 3311.012 98413.32, 3352.218 98414.133, 3398.271 98414.133, 3434.629 98414.945, 3479.875 98416.562, 3516.233 98418.172, 3559.055 98422.211, 3601.069 98424.641, 3644.698 98427.062, 3685.904 98428.68, 3727.11 98432.719, 3762.66 98435.953, 3803.058 98438.375, 3837.8 98439.18, 3877.39 98442.414, 3913.749 98444.836, 3950.915 98446.453, 3986.465 98446.453, 4022.015 98448.07, 4053.525 98448.07, 4084.228 98448.07, 4115.738 98448.875, 4147.248 98448.875, 4178.759 98449.688, 4211.077 98451.297, 4242.587 98452.109, 4274.098 98452.914, 4300.76 98453.719, 4328.231 98454.539, 4359.741 98454.539, 4386.404 98455.328, 4431.649 98456.141, 4458.312 98456.141, 4506.79 98456.945, 4532.645 98456.945, 4558.499 98456.141, 4606.976 98456.141, 4654.646 98456.141, 4701.508 98456.141, 4744.329 98456.141, 4791.191 98456.945, 4834.821 98456.945, 4879.258 98457.758, 4922.888 98456.945, 4966.518 98456.141, 5014.188 98453.719, 5057.817 98453.719, 5100.639 98450.492, 5142.652 98448.875, 5183.858 98444.023, 5225.872 98439.992, 5267.886 98434.336, 5309.092 98431.102, 5348.682 98427.062, 5381 98425.445, 5414.935 98423.828, 5448.869 98422.211, 5481.187 98419.789, 5512.697 98418.984, 5540.976 98417.367, 5566.831 98416.562, 5594.301 98415.75, 5627.428 98414.945, 5655.706 98414.133, 5683.176 98413.32, 5709.031 98412.516, 5669.441 98414.133</trace>
</ink>
</file>

<file path=word/ink/ink4.xml><?xml version="1.0" encoding="utf-8"?>
<ink xmlns="http://www.w3.org/2003/InkML">
  <definitions>
    <brush xml:id="br1">
      <brushProperty name="color" value="#d66565"/>
      <brushProperty name="width" value="0.15875" units="cm"/>
      <brushProperty name="tip" value="rectangle"/>
      <brushProperty name="fitToCurve" value="1"/>
      <brushProperty name="rasterOp" value="maskPen"/>
      <brushProperty name="height" value="0.3175" units="cm"/>
    </brush>
    <context xml:id="ctx0">
      <inkSource xml:id="inkSrc0">
        <traceFormat>
          <channel name="X" units="cm" defaultValue="0" type="decimal"/>
          <channel name="Y" units="cm" defaultValue="0" type="decimal"/>
        </traceFormat>
        <channelProperties>
          <channelProperty channel="X" name="resolution" value="28.36041" units="1/cm"/>
          <channelProperty channel="Y" name="resolution" value="28.36041" units="1/cm"/>
        </channelProperties>
      </inkSource>
    </context>
  </definitions>
  <trace timeOffset="0.0" brushRef="#br1" contextRef="#ctx0"> 3542.854 75177.008, 3528.11 75205.633, 3522.906 75167.469</trace>
</ink>
</file>

<file path=word/ink/ink5.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163.155 184.22 136.826, 146.388 229.566 452.634, 129.54 274.893 530.843, 109.347 330.813 575.653, 94.631 373.737 619.091, 77.991 418.463 677.055, 60.715 464.113 728.575, 44.172 505.066 760.877, 19.951 560.663 778.857, 0 602.793 786.116, 17.143 551.362 811.959, 41.425 503.832 796.976, 64.398 462.368 790.239, 93.186 415.259 787.006, 126.078 365.798 784.387, 160.507 317.758 781.17, 191.984 276.902 778.009, 235.833 228.164 774.735, 278.248 192.43 774.11, 307.102 240.224 821.544, 299.584 282.941 844.155, 285.628 333.597 854.906, 264.042 388.865 857.673, 244.806 436.433 858.554, 229.811 476.192 859.48, 255.555 429.224 858.409, 283.578 380.526 847.65, 307.674 341.039 836.995, 341.101 294.355 821.334, 379.041 247.543 810.729, 421.67 204.839 805.45, 454.545 244.326 813.658, 441.012 293.212 831.488, 426.579 333.41 845.003, 411.885 373.918 855.156, 389.77 434.037 861.454, 375.314 477.057 863.109, 365.808 520.214 862.617, 409.234 519.232 852.744, 453.442 473.124 831.508, 493.948 431.912 804.422, 532.321 391.591 774.148, 577.265 348.235 706.885, 578.753 400.253 795.845, 561.69 442.253 825.406, 551.997 493.387 837.124, 599.265 493.542 842.664, 638.759 452.408 835.357, 682.547 396.604 814.787, 714.557 343.345 790.494, 729.019 298.406 779.549, 682.805 262.025 763.784, 632.363 288.038 744.083, 588.991 330.503 776.311, 565.385 378.129 839.317, 564.54 427.448 860.357, 606.022 444.637 863.174, 651.94 417.139 862.932, 700.722 369.551 860.679, 738.274 324.121 856.785, 710.364 373.627 858.243, 690.721 418.379 863.397, 677.354 461.096 867.943, 675.644 501.442 870.432, 725.053 486.837 868.742, 764.463 456.975 863.955, 805.96 423.295 858.863, 854.022 377.91 843.56, 892.07 337.021 825.017, 925.282 292.301 805.662, 952.72 249.823 782.268, 919.484 299.426 829.348, 900.4 345.567 856.776, 881.913 395.105 863.062, 864.994 439.611 865.177, 847.424 488.756 865.744, 885.638 436.175 847.758, 912.54 391.087 823.75, 940.471 349.52 804.079, 977.849 300.983 790.55, 932.256 350.269 744.45, 911.735 392.98 789.356, 906.489 434.347 832.079, 947.11 473.957 850.541, 986.722 461.658 852.256, 1041.926 435.981 833.541, 1087.682 412.223 771.961, 1129.787 387.451 652.394, 1178.224 353.363 440.739, 1219.17 317.642 238.627, 1237.059 276.501 137.352, 1218.079 235.431 234.5, 1184.978 284.821 763.037, 1167.207 324.205 834.925, 1148.614 366.367 860.25, 1128.515 412.52 868.399, 1113.076 453.803 869.997, 1150.117 409.478 842.637, 1187.374 358.111 817.538, 1223.259 317.642 796.48, 1266.48 277.438 784.794, 1306.647 272.535 820.769, 1297.135 314.031 837.348, 1283.819 354.319 852.29, 1264.11 407.856 868.162, 1295.061 359.403 857.518, 1329.124 317.668 852.695, 1378.16 271.082 830.054, 1426.474 238.487 819.017, 1434.396 295.027 855.914, 1416.856 337.964 864.816, 1397.106 383.4 870.426, 1380.349 429.638 873.822, 1374.565 472.045 873.763, 1420.726 452.918 864.24, 1469.369 413.076 850.556, 1524.52 361.948 806.046, 1564.372 321.641 738.87, 1603.851 276.165 585.458, 1561.359 303.683 807.146, 1537.476 350.379 849.571, 1519.067 394.892 863.983, 1510.355 437.092 867.926, 1559.248 436.02 843.189, 1609.75 396.003 818.531, 1650.049 360.643 790.66, 1693.138 316.667 709.563, 1731.129 274.137 552.536, 1690.224 309.522 742.406, 1670.439 352.188 824.063, 1656.356 391.778 851.649, 1649.746 438.255 855.862, 1691.042 440.432 819.957, 1744.73 403.012 746.878, 1791.014 363.492 653.042, 1842.615 314.064 542.53, 1883.841 268.265 459.047, 1917.346 226.097 390.318, 1877.335 271.34 697.772, 1854.234 317.481 775.399, 1835.031 358.169 816.323, 1815.622 402.152 839.631, 1797.63 448.228 852.303, 1781.661 493.587 857.104, 1766.07 536.014 857.359, 1743.429 591.333 856.525, 1719.831 642.474 851.819, 1695.798 689.066 842.361, 1672.347 648.029 768.857, 1688.766 600.286 718.255, 1706.512 559.178 652.887, 1728.473 515.847 582.153, 1753.182 469.041 524.766, 1782.761 420.782 491.26, 1816.714 374.641 471.604, 1853.12 331.504 458.198, 1891.405 289.356 470.768, 1931.974 255.805 512.488, 1982.521 221.899 569.199, 2023.732 208.346 621.349, 2065 231.032 770.559, 2055.906 287.799 826.239, 2032.741 333.274 848.299, 1996.329 382.263 861.24, 1949.23 426.809 863.524, 1898.972 451.788 855.906, 1863.416 410.324 679.993, 1887.204 370.636 355.997</trace>
  <trace timeOffset="0.0" brushRef="#br1" contextRef="#ctx0"> 2175.055 406.945 245.509, 2164.728 450.864 864.852, 2204.274 436.44 812.545</trace>
  <trace timeOffset="0.0" brushRef="#br1" contextRef="#ctx0"> 2618.042 192.831 136.826, 2584.543 248.434 787.016, 2563.829 294.375 824.073, 2541.856 348.254 850.154, 2525.175 390.312 861.997, 2508.117 434.896 866.013, 2545.376 389.815 845.247, 2575.564 343.345 818.001, 2607.789 300.486 793.242, 2643.319 258.324 764.409, 2681.96 216.692 661.956, 2633.279 265.1 680.004, 2598.737 305.808 784.023, 2567.649 355.831 843.523, 2550.654 398.367 860.441, 2564.228 438.274 860.578, 2611.385 429.567 852.929, 2651.632 410.479 840.506, 2701.485 381.353 822.01, 2753.769 342.737 797.372, 2800.922 294.284 720.699, 2821.863 252.963 597.077, 2781.917 254.629 762.979, 2748.237 303.987 825.094, 2731.608 350.269 849.423, 2723.446 394.349 861.763, 2727.078 441.976 865.192, 2769.742 451.723 857.328, 2817.018 421.983 848.312, 2856.716 385.274 832.101, 2887.695 336.446 818.63, 2896.652 290.176 794.922, 2877.433 245.864 768.043, 2831.986 226.382 776.789, 2789.125 241.116 821.623, 2804.012 286.152 805.505, 2850.081 294.988 756.159, 2898.953 282.186 658.935, 2949.99 260.294 580.202, 2992.934 237.473 534.137, 3039.432 205.104 505.06, 2998.728 249.41 853.71, 2978.59 297.676 859.216, 2958.592 346.762 860.702, 2938.751 389.744 861.855, 2915.061 433.611 856.976, 2946.941 387.296 821.005, 2983.533 345.961 777.504, 3034.382 301.461 707.528, 3078.992 269.848 665.032, 3127.838 236.626 624.378, 3173.535 204.019 589.177, 3192.74 162.219 561.452, 3142.507 174.427 771.36, 3099.297 218.785 846.755, 3079.982 261.27 856.948, 3062.274 306.189 858.714, 3049.807 348.131 860.844, 3056.332 393.432 849.125, 3105.253 376.502 728.918, 3157.836 345.011 521.792, 3202.939 317.41 346.341, 3243.38 287.495 253.642</trace>
  <trace timeOffset="0.0" brushRef="#br1" contextRef="#ctx0"> 3352.661 169.447 136.826, 3314.69 217.836 850.215, 3293.584 262.083 865.593, 3273.815 306.364 870.375, 3256.594 346.717 873.286, 3234.244 393.826 876.162, 3277.031 336.924 815.419, 3306.818 294.155 780.057, 3344.127 247.104 722.484, 3387.281 204.929 685.546, 3427.975 180.092 678.785, 3451.391 231.549 854.886, 3431.441 276.559 868.505, 3410.597 316.77 874.762, 3377.814 365.055 873.249, 3399.99 314.483 859.369, 3431.234 268.627 835.111, 3464.782 228.914 785.852, 3509.92 192.256 667.464, 3550.788 174.414 643.221, 3584.526 215 819.064, 3556.434 270.526 851.687, 3534.23 311.053 862.938, 3511.612 356.671 868.117, 3491.247 408.786 870.283, 3534.801 413.818 850.255, 3575.66 380.345 818.366, 3620.02 338.842 726.91, 3659.634 296.629 608.662, 3697.889 255.262 509.634, 3735.543 213.314 432.85, 3779.897 164.35 340.925, 3814.433 121.11 251.572, 3832.235 81.461 304.846, 3798.805 124.094 679.452, 3775.604 168.769 790.767, 3749.527 226.272 835.879, 3727.176 276.773 852.231, 3702.658 331.569 860.537, 3678.271 386.1 862.883, 3653.16 441.821 863.916, 3628.228 493.846 864.209, 3605.85 539.218 864.28, 3575.415 598.691 864.297, 3546.543 651.42 861.466, 3538.356 589.273 711.974, 3557.514 545.807 632.37, 3582.132 495.7 571.257, 3607.755 445.677 532.134, 3635.41 391.662 484.949, 3662.631 340.199 423.686, 3690.69 291.681 357.569, 3715.778 252.123 312.722, 3750.316 207.623 289.016, 3789.7 172.205 299.505, 3833.154 154.823 409.724, 3864.16 199.167 714.199, 3856.495 245.67 803.187, 3842.387 289.168 838.425, 3821.515 339.882 857.151, 3868.279 337.544 800.345, 3912.702 298.231 720.927, 3955.9 259.002 606.348, 3996.739 219.257 484.867, 4034.818 178.755 388.41, 4058.667 138.092 279.326, 4016.157 164.35 526.089, 3992.456 206.202 730.636, 3977.044 248.228 817.314, 3961.695 302.475 852.969, 3952.933 347.834 856.813, 4000.458 378.943 825.49, 4047.155 349.1 781.927, 4097.714 300.13 758.603, 4135.53 244.178 673.758, 4152.388 194.969 553.202, 4145.231 152.898 487.69, 4101.62 133.952 547.762, 4059.226 136.51 657.768, 4017.34 158.511 777.938, 4066.067 198.625 789.973, 4116.848 199.355 788.52, 4157.914 193.263 786.598, 4198.291 185.241 777.514, 4240.242 173.581 727.687, 4291.054 155.514 638.835, 4332.196 134.972 563.378, 4351.144 93.218 518.489, 4301.239 102.455 728.837, 4263.654 147.246 828.103, 4228.081 202.171 858.486, 4200.617 244.817 866.296, 4171.285 291.584 871.313, 4140.818 340.199 872.918, 4165.943 299.303 859.193, 4189.745 259.396 851.493, 4219.296 210.698 829.755, 4245.737 169.466 808.413, 4278.864 126.569 780.097, 4319.218 85.434 742.079, 4320.861 138.867 856.125, 4306.57 179.847 860.078, 4290.067 230.503 864.929, 4277.323 276.185 869.639, 4268.99 318.204 871.57, 4315.023 330.936 851.783, 4364.329 297.514 815.998, 4405.629 263.505 757.275, 4452.893 222.557 646.291, 4496.325 182.108 492.569, 4543.313 137.375 335.923, 4585.72 94.497 261.848, 4602.495 54.241 436.097, 4558.67 101.589 822.406, 4532.721 143.796 855.866, 4507.536 188.47 866.367, 4479.12 244.016 872.025, 4456.861 286.92 873.99, 4427.741 337.072 874.331, 4442.249 294.523 835.341, 4473.609 238.209 791.312, 4501.087 194.749 751.484, 4529.543 155.204 694.126, 4569.564 107.946 625.421, 4616.839 62.767 598.947, 4624.364 108.85 851.391, 4608.379 150.094 862.019, 4590.648 199.852 867.448, 4578.692 242.899 869.211, 4568.566 291.623 870.218, 4617.8 318.553 862.159, 4676.583 279.563 840.272, 4724.219 241.484 812.188, 4766.782 205.414 776.053, 4807.737 166.844 707.097, 4850.431 119.34 603.238, 4869.165 73.251 561.163, 4824.225 53.421 650.258, 4777.054 79.905 774.499, 4745.631 134.772 840.379, 4728.733 177.457 857.665, 4717.088 222.984 862.645, 4712.207 266.909 863.961, 4754.755 298.218 859.903, 4795.516 279.201 850.579, 4838.876 250.799 826.492, 4879.451 218.908 799.449, 4928.35 175.984 779.625, 4972.271 133.506 675.2, 5013.92 92.397 504.959, 5048.112 48.841 392.29, 5002.378 78.981 784.912, 4977.076 125.076 817.25, 4953.069 173.995 844.931, 4931.206 215.303 856.645, 4913.26 257.032 862.334, 4889.316 308.334 865.685, 4868.344 354.733 867.137, 4846.476 402.249 867.486, 4846.989 361.457 836.415, 4870.387 309.458 815.786, 4893.295 266.295 790.718, 4919.965 222.118 742.088, 4949.547 178.633 669.874, 4988.933 130.076 565.614, 5031.29 89.788 462.799, 5074.756 60.752 410.658, 5116.853 40.082 421.382, 5157.68 34.01 543.481, 5174.64 83.27 808.259, 5152.884 128.565 840.776, 5125.103 168.717 853.33, 5087.982 209.671 866.153, 5039.682 249.868 872.523, 4996.371 250.921 857.247, 5026.353 204.774 781.777, 5069.868 163.336 651.285, 5121.473 125.47 519.909, 5162.452 100.407 442.207, 5202.658 79.381 392.668, 5246.32 58.304 351.86, 5293.008 37.937 319.554, 5276.615 78.697 852.122, 5250.875 129.546 867.687, 5237.922 171.514 871.749, 5233.735 216.505 874.326, 5281.568 228.655 872.02, 5322.835 209.335 867.547, 5364.01 180.034 861.917, 5416.541 130.438 845.36, 5453.773 76.785 797.576, 5451.353 30.276 745.081, 5403.901 2.513 727.708, 5361.251 -0.006 754.317, 5321.238 11.827 796.474, 5275.136 50.714 846.526, 5248.904 91.17 861.638, 5233.441 132.938 867.832, 5241.75 179.408 870.616, 5294.993 184.588 870.786, 5340.391 167.283 870.695, 5380.554 141.445 869.355, 5408.408 183.264 875.535, 5452.299 183.115 875.89, 5504.694 177.257 876.067, 5556.942 170.416 874.973, 5617.541 160.61 859.288, 5665.504 146.69 737.192</trace>
</ink>
</file>

<file path=word/ink/ink6.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11325.699 75899.656 136.826, 11292.596 75944.148 488.367, 11265.646 75993.094 710.996, 11236.776 76042.625 805.004, 11212.785 76082.703 825.515, 11191.853 76123.102 835.459, 11237.61 76086.039 840.837, 11281.262 76039.992 833.889, 11334.68 75995.797 829.897, 11383.245 75960.281 828.036, 11427.274 75933.062 825.865, 11472.53 75909.641 825.404, 11444.851 75962.328 855.484, 11409.327 76016.273 865.974, 11387.237 76059.477 869.772, 11377.927 76101.344 870.66, 11418.063 76091.703 869.838, 11473.822 76052.805 863.609, 11525.596 76014.766 856.433, 11566.142 75985.812 846.829, 11612.656 75952.055 825.672, 11655.388 75921.305 791.357, 11697.264 75886.914 701.73, 11654.431 75897.078 778.791, 11618.318 75950.93 825.074, 11599.012 75991.781 846.628, 11578.716 76048.453 856.941, 11563.08 76090.57 858.593, 11545.823 76136.586 859.474, 11527.146 76183.758 860.122, 11508.178 76227.508 860.606, 11483.85 76277.461 861.162, 11457.129 76325.008 861.697, 11420.23 76370.594 859.093, 11426.656 76323.344 856.749, 11444.524 76282.555 855.056, 11468.157 76235.344 844.884, 11495.438 76191.297 823.849, 11527.749 76143.516 797.587, 11566.632 76095.5 754.615, 11610.145 76047.281 700.647, 11659.4 76000.859 653.746, 11709.097 75961.234 623.474, 11754.346 75928.938 610.209, 11794.347 75905.133 606.61, 11841.438 75879.867 610.054, 11837.611 75930.836 751.455, 11802.064 75984.805 840.036, 11778.785 76026.141 861.98, 11761.484 76068.547 869.326, 11804.842 76095.781 860.422, 11854.608 76074.344 836.951, 11904.873 76048.375 814.182, 11953.229 76017.578 801.988, 12002.456 75981.156 780.968, 12044.903 75940.273 691.903, 12066.592 75893.414 575.725, 12019.313 75879.18 581.845, 11975.447 75904.227 658.897, 11931.102 75948.734 791.974, 11901.837 75996.688 843.504, 11884.61 76043.328 858.931, 11886.645 76093.672 868.092, 11930.858 76100.414 862.207, 11976.405 76082.781 851.937, 12030.759 76054.195 826.524, 12074.229 76029.977 787.228, 12121.918 76001.703 711.208, 12170.405 75971.68 599.461, 12215.071 75943.109 471.989, 12256.761 75916.797 374.142, 12299.464 75887.195 307.405, 12340.925 75852.312 257.434, 12363.27 75812.555 235.115, 12317.51 75832.281 572.588, 12272.174 75882.5 792.65, 12244.129 75921.922 840.496, 12209.834 75979.469 861.249, 12187.821 76022.078 866.111, 12162.564 76070.961 868.716, 12139.081 76120.234 869.915, 12117.908 76169.531 870.409, 12096.959 76214.727 870.79, 12076.938 76257.461 871.177, 12054.733 76306.07 870.79, 12033.397 76350.133 867.672, 11997.753 76393.391 846.603, 12003.46 76348.578 673.081, 12017.328 76306.727 607.817, 12035.629 76262.125 586.278, 12058.946 76216.367 576.246, 12081.972 76176.672 552.064, 12108.4 76134.094 511.269, 12140.426 76091.109 471.836, 12176.671 76048.023 440.714, 12216.588 76006.75 422.117, 12258.528 75969.406 412.519, 12299.005 75939.125 415.056, 12338.482 75912.227 439.836, 12384.789 75885.094 495.905, 12436.414 75860.469 585.165, 12446.208 75903.18 790.951, 12414.615 75954.117 826.929, 12383.081 76007.562 857.967, 12377.492 76050.719 857.836, 12420.317 76037.789 821.366, 12474.951 76006.922 733.666, 12518.804 75974.68 616.084, 12563.341 75943.672 495.023, 12605.89 75912.555 418.618, 12645.294 75880.602 376.786, 12680.095 75835.766 309.923, 12638.895 75848.305 669.757, 12600.039 75892.609 808.021, 12569.276 75938.805 849.077, 12549.594 75985.062 860.619, 12551.372 76035.617 862.35, 12591.694 76035.625 853.184, 12638.202 76014.016 745.477, 12674.376 75973.047 448.066, 12648.694 75933.438 324.729, 12691.288 75893.734 525.65, 12737.677 75877.18 509.966, 12784.68 75862.234 487.485, 12829.443 75846.539 466.435, 12874.867 75830.5 442.788, 12858.041 75873.883 711.377, 12826.019 75924.07 829.646, 12804.983 75963.664 859.187, 12790.046 76007.562 864.083, 12831.847 76019.828 817.792, 12881.841 75992.641 797.424, 12924.186 75965.82 769.281, 12963.614 75939.086 723.615, 13006.898 75907.68 664.478, 13049.748 75872.148 592.639, 13090.623 75834.961 502.65, 13140.702 75788.664 390.992, 13179.828 75747.938 301.207, 13212.537 75704.023 234.029, 13209.193 75663.109 356.786, 13167.888 75685.469 502.548, 13127.981 75732.758 578.422, 13095.03 75782.156 698.193, 13069.106 75829.156 783.554, 13041.737 75881.828 839.646, 13023.023 75924.969 853.987, 13011.075 75975.867 857.326, 13028.909 76020.133 853.022, 13068.466 76018.75 813.111, 13110.479 76001.734 763.885, 13150.034 75975.406 731.031, 13190.811 75938.008 663.529, 13212.237 75889.836 563.78, 13163.998 75849.367 615.892, 13115.396 75857.586 767.614, 13072.188 75885.289 835.068, 13045.693 75931.477 857.965, 13045.452 75983.445 859.561, 13098.443 76003.641 848.908, 13143.635 75994.719 828.39, 13191.392 75979.469 803.59, 13244.356 75957.383 784.169, 13284.09 75936.938 774.066, 13331.027 75906.961 751.291, 13372.812 75871.312 685.462, 13400.697 75829.375 622.667, 13353.671 75830.766 825.684, 13318.903 75882.5 861.677, 13295.862 75926.727 871.336, 13284.135 75981.023 875.174, 13328.423 75997.672 868.972, 13377.376 75978.227 866.986, 13421.611 75953.023 862.862, 13469.672 75913.188 855.043, 13505.257 75860.258 823.925, 13517.139 75819.133 793.453, 13499.328 75777.531 805.279, 13459.237 75778.688 834.734, 13412.136 75800.5 857.998, 13367.018 75839.594 864.652, 13336.184 75886.328 871.497, 13319.732 75930.109 876.752, 13322.839 75979.867 876.793, 13372.495 75982.375 870.313, 13424.713 75960.109 864.251, 13477.052 75923.359 858.645, 13521.716 75879.07 856.199, 13558.488 75827.758 839.977, 13518.682 75870.219 865.311, 13499.868 75916.75 871.686, 13503.347 75963.047 872.169, 13549.606 75967.68 869.092, 13591.535 75956.906 864.574, 13648.332 75934.703 855.671, 13699.517 75908.883 836.532, 13753.487 75873.102 806.494, 13802.183 75827.195 762.04, 13824.727 75782.867 700.134, 13779.188 75793.273 853.292, 13752.879 75834.938 867.655, 13724.574 75882.102 875.479, 13699.605 75927.109 878.819, 13673.996 75979.25 879.788, 13723.799 75946.008 872.829, 13768.101 75912.477 868.422, 13817.008 75879.727 863.933, 13866.44 75847.875 859.655, 13916.304 75815.617 855.473, 13965.77 75781.148 851.64, 13985.051 75738.062 859.413, 13940.924 75772.234 867.186, 13914.535 75814.195 872.458, 13892.188 75853.773 877.018, 13868.805 75898.609 881.163, 13848.251 75949.188 882.343, 13890.56 75972.305 874.339, 13943.137 75946.203 869.4, 13995.157 75912.93 866.038, 14045.565 75875.289 862.224, 14085.205 75845.5 857.387, 14129.9 75811.273 841.617, 14181.015 75770.461 811.715, 14208.819 75726.695 823.583, 14167.881 75749.102 865.059, 14132.87 75801.391 869.238, 14107.093 75846.531 874.303, 14080.996 75897.836 879.03, 14072.452 75944.602 879.96, 14120.917 75954.688 872.99, 14176.483 75941.297 865.002, 14224.956 75921.922 857.317, 14276.579 75893.18 846.701, 14319.861 75851.461 837.702, 14339.327 75810.922 817.524, 14342.788 75765.211 809.418, 14299.736 75800.984 869.928, 14268.456 75848 877.517, 14245.858 75895.102 879.681, 14251.244 75941.148 879.473, 14296.319 75937.938 875.422, 14342.173 75924.234 871.466, 14386.493 75904.297 867.843, 14437.714 75872.422 862.023, 14491.318 75824.852 850.252, 14532.374 75776.836 831.397, 14487.21 75799.203 872.457, 14467.111 75840.32 878.656, 14449.229 75880.25 882.101, 14436.244 75928.594 883.201, 14490.915 75921.43 882.267, 14538.582 75898.148 879.203, 14587.377 75869.414 875.673, 14627.398 75841.844 871.663, 14672.953 75805.859 866.985, 14714.609 75762.906 861.136, 14669.237 75761.898 873.814, 14638.979 75803.164 876.834, 14611.974 75847.977 881.512, 14593.444 75888.875 884.024, 14602.517 75934.492 879.975, 14643.699 75921.398 870.365, 14694.081 75879.102 829.511, 14725.132 75826.992 758.078, 14740.278 75783.82 708.928, 14749.173 75733.664 600.503, 14740.281 75694.164 501.789, 14701.202 75653.203 448.469, 14650.067 75628.898 481.257, 14603.354 75615.57 592.672, 14561.037 75615.688 770.372, 14602.738 75627.32 873.572, 14658.644 75625.477 880.435, 14713.424 75619.883 882.335, 14770.689 75613.633 882.503, 14813.179 75610.031 881.192</trace>
</ink>
</file>

<file path=word/ink/ink7.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87.424 25.625 136.826, 99.179 0 145.15, 85.401 26.723 688.152, 76.268 52.277 752.484, 66.916 80.538 798.914, 56.56 111.634 826.195, 46.617 142.201 843.815, 36.82 170.804 852.781, 27.891 198.147 857.545, 17.765 228.772 859.302, 8.485 253.919 859.826, 0 281.055 860.467, 8.098 252.64 862.361, 22.715 215.659 862.947, 40.593 179.337 860.809, 56.726 153.867 853.89, 85.316 139.074 843.11, 105.772 170.422 854.232, 140.31 174.569 858.705, 176.633 144.229 849.471, 200.029 112.222 810.457, 218.21 76.029 779.601, 229.117 44.435 748.143, 202.512 66.863 777.904, 194.031 91.991 808.723, 185.516 117.751 829.328, 175.635 147.116 845.17, 167.303 175.564 852.982, 161.443 209.735 854.194, 173.982 236.639 827.721, 202.959 214.225 783.794, 231.173 183.69 696.334, 254.115 153.492 606.826, 271.118 128.158 539.987, 258.917 158.718 568.403, 246.361 188.335 697.409, 238.536 212.952 776.19, 237.326 246.258 803.021, 268.985 239.436 797.541, 299.527 213.211 734.602, 327.629 180.57 665.004, 343.175 151.024 645.401, 341.67 124.224 634.523, 314.545 113.817 616.886, 286.809 123.623 683.87, 257.209 151.916 803.431, 240.968 177.547 842.818, 230.287 205.556 857.168, 227.87 230.806 858.996, 253.533 249.985 858.951, 285.273 229.702 853.891, 311.845 204.29 824.463, 332.019 174.641 796.904, 315.797 200.233 846.863, 316.365 227.092 860.716, 346.459 232.182 838.673, 371.389 215.413 811.182, 408.406 187.03 753.64, 441.787 156.999 681.65, 475.074 127.867 617.644, 488.198 156.405 854.198, 472.776 126.433 837.36, 444.95 140.276 813.456, 429.499 169.402 842.557, 415.963 200.117 858.186, 408.52 229.947 861.63, 409.425 254.384 864.361, 438.004 267.929 862.671, 465.507 255.721 857.473, 490.003 242.027 846.645, 517.293 223.914 828.914, 544.06 204.6 807.05, 581.388 174.808 769.432, 605.718 152.62 711.157, 634.689 124.56 609.5, 606.977 160.843 813.137, 596.855 185.299 846.481, 588.621 209.593 857.093, 582.504 235.238 858.797, 607.703 208.889 795.552, 615.171 183.703 737.724, 616.81 154.629 688.861, 607.133 125.322 656.051, 576.534 123.92 735.862, 561.442 150.992 807.241, 594.53 157.103 818.785, 620.437 148.751 818.457, 654.419 134.966 804.123, 679.257 124.56 771.136, 707.6 112.829 719.603, 740.084 99.341 632.412, 730.481 127.912 773.078, 708.674 161.896 838.584, 695.298 186.817 857.667, 682.376 213.101 864.848, 669.631 240.954 867.368, 659.429 265.539 865.846, 648.264 292.85 860.243, 663.76 255.294 822.345, 676.222 226.42 804.512, 692.978 195.608 762.657, 715.728 162.813 694.206, 739.738 137.44 645.636, 769.108 119.915 637.965, 800.228 119.909 735.68, 814.046 149.145 819.359, 809.371 175.009 840.04, 795.295 208.689 862.989, 824.789 190.602 836.875, 858.638 159.157 782.625, 884.252 131.122 679.916, 863.184 161.218 810.46, 852.486 198.063 841.861, 867.351 224.327 789.53, 898.005 207.894 776.442, 924.156 179.976 761.21, 940.265 149.08 736.404, 946.279 116.375 689.023, 938.531 86.894 630.348, 912.928 85.886 637.456, 892.392 110.665 680.573, 886.88 142.285 741.652, 918.094 152.239 778.581, 944.059 143.57 774.825, 980.996 127.867 761.365, 1016.844 109.386 724.453, 1047.701 89.588 667.545, 1017.564 117.932 790.21, 999.717 150.669 848.685, 990.987 185.822 865.81, 1018.844 198.515 853.452, 1051.37 185.706 828.962, 1076.898 170.28 817.7, 1104.264 147.969 806.831, 1127.793 123.461 779.102, 1150.154 92.527 705.728, 1153.846 64.189 678.463, 1122.55 99.141 843.032, 1104.099 136.09 862.384, 1091.399 163.866 865.209, 1081.873 200.195 857.502, 1108.818 188.012 480.119</trace>
  <trace timeOffset="0.0" brushRef="#br1" contextRef="#ctx0"> 1070.493 23.351 138.298, 1099.9 26.555 784.176, 1125.708 31.923 821.507, 1154.89 37.517 790.79, 1179.928 42.51 718.182</trace>
  <trace timeOffset="0.0" brushRef="#br1" contextRef="#ctx0"> 1283.644 46.871 191.331, 1271.264 84.491 850.007, 1261.064 113.178 867.64, 1251.529 137.989 872.263, 1238.888 169.098 873.898, 1227.948 193.561 870.688, 1248.76 163.097 834.33, 1276.873 134.636 798.214, 1307.983 107.474 753.755, 1337.941 83.141 678.329, 1311.28 90.221 728.377, 1290.976 118.358 816.058, 1278.253 147.142 854.831, 1274.398 173.084 865.191, 1299.366 195.001 856.22, 1327.604 190.466 825.461, 1355.253 182.011 727.446, 1388.463 168.058 579.785, 1417.171 151.606 485.214</trace>
  <trace timeOffset="0.0" brushRef="#br1" contextRef="#ctx0"> 1486.932 59.002 136.826, 1461.799 75.932 555.042, 1441.745 106.66 825.843, 1430.309 133.745 853.653, 1423.353 159.661 869.371, 1423.358 184.498 874.177, 1458.74 190.589 860.718, 1486.06 179.453 831.996, 1511.119 164.635 801.628, 1536.104 145.127 756.67, 1561.333 116.453 665.81, 1571.564 89.29 616.397, 1543.659 89.013 794.012, 1521.187 122.434 857.085, 1510.246 151.276 868.927, 1504.888 178.2 877.189, 1509.984 203.45 876.882, 1540.309 210.995 873.944, 1571.518 207.158 868.994, 1613.981 197.527 849.982</trace>
</ink>
</file>

<file path=word/ink/ink8.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4.8 117.577 136.826, 3.992 149.125 362.295, 0 178.232 512.716, 1.105 206.195 605.666, 33.787 215.672 628.653, 66.885 194.258 616.597, 95.352 169.906 608.898, 128.766 136.781 599.569, 152.659 108.566 584.243, 171.571 81.649 564.146, 183.537 56.696 541.137, 158.336 78.8 547.657, 139.851 109.67 669.542, 124.469 142.369 762.272, 117.403 166.863 791.914, 133.73 194.006 824.526, 161.838 189.226 817.367, 200.441 174.563 801.486, 232.864 158.802 786.818, 268.073 141.128 765.745, 299.207 124.146 723.777, 325.323 106.789 667.298, 351.425 85.027 557.758, 367.351 59.325 435.53, 337.8 39.242 407.589, 309.021 69.712 703.724, 294.374 101.208 821.487, 285.033 126.517 850.677, 275.511 161.289 864.315, 272.658 189.013 864.331, 312.055 205.653 792.802, 337.319 193.38 774.671, 369.559 172.037 733.734, 394.755 151.922 674.427, 427.179 122.008 573.618, 455.506 90.899 465.206, 476.952 63.116 391.133, 453.103 92.204 804.637, 436.258 125.974 825.396, 423.713 163.033 853.358, 423.752 189.93 857.351, 459.739 200.95 839.407, 485.97 193.108 818, 511.707 180.202 785.739, 545.444 152.181 720.75, 566.139 118.074 620.506, 571.746 83.07 557.794, 565.839 57.109 537.471, 533.614 41.567 628.7, 508.667 52.406 764.564, 482.94 88.812 849.781, 476.099 118.242 861.443, 479.392 146.8 860.836, 503.767 170.461 841.515, 528.967 167.29 822.16, 563.384 152.11 786.553, 592.328 129.701 722.182, 613.416 95.078 638.922, 595.003 124.992 841.727, 604.176 154.222 832.257, 634.988 147.911 789.968, 661.286 138.68 747.786, 694.191 125.302 641.178, 720.491 112.293 533.057, 752.243 92.281 384.788, 777.615 72.676 265.189, 802.353 48.951 171.189, 819.607 23.313 161.144, 799.103 53.873 788.9, 825.664 44.61 745.275, 822.359 15.219 643.386, 797.746 7.894 668.079, 769.984 25.845 784.109, 747.664 55.261 845.934, 730.057 90.343 866.734, 721.565 121.743 872.25, 723.328 147.704 873.076, 753.257 168.394 865.299, 783.088 163.078 859.688, 815.121 152.387 832.395, 846.975 137.123 760.997, 883.944 114.476 581.331</trace>
  <trace timeOffset="0.0" brushRef="#br1" contextRef="#ctx0"> 978.007 -0.006 136.826, 965.483 33.809 737.709, 952.674 69.162 851.66, 942.812 94.871 866.245, 931.002 121.782 870.921, 917.961 147.103 872.623, 902.384 174.899 872.163, 936.1 140.922 755.23, 968.838 106.518 629.885, 1002.183 77.883 511.381, 1031.545 56.069 417.137, 1056.509 37.349 357.241, 1081.019 17.893 326.222, 1055.206 22.835 379.018, 1029.694 35.521 493.03, 1004.112 52.755 663.191, 979.807 77.612 800.695, 964.881 111.925 854.569, 974.798 146.606 846.529, 1000.959 155.075 835.203, 1033.366 151.754 810.035, 1063.241 144.319 721.844, 1095.594 133.461 511.109</trace>
  <trace timeOffset="0.0" brushRef="#br1" contextRef="#ctx0"> 1173.712 18.965 136.826, 1157.755 53.343 780.631, 1147.37 80.208 854.817, 1137.099 108.004 865.891, 1130.285 144.009 861.867, 1155.19 144.707 822.728, 1181.326 132.75 798.981, 1211.004 114.657 737.95, 1245.31 87.023 624.462, 1272.27 60.352 507.242, 1294.133 32.492 389.516, 1308.651 3.217 323.572, 1283.711 26.116 754.513, 1264.866 58.052 811.422, 1244.547 96.312 858.255, 1233.537 122.008 867.193, 1250.434 146.445 851.431, 1279.736 139.016 799.942, 1312.161 127.014 665.119</trace>
  <trace timeOffset="0.0" brushRef="#br1" contextRef="#ctx0"> 1643.249 18.965 136.826, 1635.668 45.107 771.974, 1614.663 81.313 821.239, 1592.383 114.27 843.167, 1566.353 148.15 852.935, 1541.431 182.437 853.954, 1574.384 149.842 792.65, 1596.536 121.052 772.732, 1622.651 88.011 702.487, 1651.415 53.537 597.328, 1683.537 25.942 525.933, 1694.172 51.915 668.193, 1675.79 84.22 784.007, 1656.421 120.309 847.717, 1647.245 155.249 856.385, 1678.292 157.465 799.974, 1705.512 143.454 762.527, 1730.263 127.977 742.023, 1757.468 108.391 709.078, 1785.175 86.532 649.957, 1811.061 63.64 563.87, 1837.471 36.419 444.597, 1864.587 8.178 327.291, 1851.666 33.68 711.064, 1831.995 71.843 810.738, 1817.72 98.805 838.558, 1801.097 127.453 852.047, 1785.484 155.43 856.559, 1769.918 182.928 858.173, 1755.457 207.797 859.429, 1737.036 240.069 860.336, 1721.413 266.063 859.551, 1705.017 291.061 853.65, 1710.862 264.725 778.978, 1738.846 226.685 716.609, 1761.887 196.945 673.214, 1786.995 165.868 641.795, 1813.528 134.404 624.169, 1838.431 105.413 593.676, 1862.067 79.595 545.998, 1889.033 51.961 473.504, 1913.555 30.664 419.327, 1943.343 21.801 436.218, 1944.159 47.187 550.101, 1932.238 83.806 716.863, 1921.941 109.864 791.923, 1913.267 134.804 826.586, 1905.669 164.092 842.698, 1917.049 192.443 838.177, 1945.849 181.785 803.494, 1970.766 163.394 757.896, 2009.066 131.704 663.299, 2033.503 108.805 592.521, 2062.825 78.865 483.394, 2083.802 51.928 394.217, 2091.011 24.598 380.146, 2063.005 17.977 479.216, 2031.409 44.842 659.197, 2007.184 81.1 786.091, 1996.32 105.478 828.309, 1987.661 130.011 848.742, 1982.159 159.293 855.332, 1995.214 188.102 801.08, 2029.181 180.874 685.622, 2062.717 164.195 623.121, 2095.84 141.6 555.144, 2125.994 115.742 438.348, 2157.172 84.407 318.621, 2180.869 55.636 237.548, 2196.54 30.521 198.232, 2170.979 69.117 810.425, 2147.358 107.048 855.105, 2129.597 133.202 861.313, 2110.058 161.366 864.007, 2091.44 187.824 866.851, 2073.42 214.347 869.874, 2050.721 252.342 872.902, 2035.406 277.922 873.774, 2014.191 312.746 869.989, 2024.665 286.772 833.644, 2046.395 255.488 803.935, 2065.714 227.241 782.39, 2089.285 193.509 766.354, 2115.034 157.465 743.874, 2144.214 121.704 696.21, 2171.839 91.293 627.404, 2195.167 66.766 557.542, 2220.485 43.046 497.256, 2247.676 23.829 477.749, 2277.105 26.743 606.947, 2278.911 61.514 770.179, 2270.8 89.652 831.933, 2256.569 116.821 859.469, 2228.62 149.875 873.727, 2192.952 173.536 877.058, 2164.845 184.64 876.683, 2161.456 156.037 758.586, 2186.095 135.728 4.962</trace>
  <trace timeOffset="0.0" brushRef="#br1" contextRef="#ctx0"> 2323.662 124.398 136.826, 2323.662 152.181 482.638, 2317.537 183.258 890.766, 2291.746 215.2 886.301, 2267.294 223.068 833.263</trace>
</ink>
</file>

<file path=word/ink/ink9.xml><?xml version="1.0" encoding="utf-8"?>
<ink xmlns="http://www.w3.org/2003/InkML">
  <definitions>
    <brush xml:id="br1">
      <brushProperty name="color" value="#000000"/>
      <brushProperty name="width" value="0.013229167" units="cm"/>
      <brushProperty name="tip" value="ellipse"/>
      <brushProperty name="fitToCurve" value="1"/>
      <brushProperty name="height" value="0.013229167" units="cm"/>
    </brush>
    <context xml:id="ctx0">
      <inkSource xml:id="inkSrc0">
        <traceFormat>
          <channel name="X" units="cm" defaultValue="0" type="decimal"/>
          <channel name="Y" units="cm" defaultValue="0" type="decimal"/>
          <channel name="F" max="1023" units="dev" defaultValue="0" type="decimal"/>
        </traceFormat>
        <channelProperties>
          <channelProperty channel="X" name="resolution" value="28.36041" units="1/cm"/>
          <channelProperty channel="Y" name="resolution" value="28.36041" units="1/cm"/>
          <channelProperty channel="F" name="resolution" value="1.0" units="1/dev"/>
        </channelProperties>
      </inkSource>
    </context>
  </definitions>
  <trace timeOffset="0.0" brushRef="#br1" contextRef="#ctx0"> 6695.256 76378.328 136.826, 6712.877 76336.477 175.183, 6737.057 76292.172 359.428, 6709.825 76339.477 615.873, 6683.379 76395.445 651.562, 6664.983 76436.625 674.257, 6644.278 76481.664 703.493, 6621.27 76529.195 742.278, 6597.852 76575.641 772.983, 6622.789 76526.734 736.736, 6655.15 76481.32 704.988, 6693.636 76438.023 674.356, 6734.722 76401.859 637.659, 6780.582 76367.227 598.574, 6827.763 76334.836 561.16, 6868.478 76313.719 535.543, 6889.578 76354.797 539.796, 6871.916 76396.117 576.374, 6849.369 76443.281 664.153, 6827.008 76489.648 734.375, 6808.705 76531.5 770.543, 6791.553 76576.75 783.766, 6836.505 76582.93 791.152, 6893.028 76536.18 789.538, 6937.618 76496.789 786.4, 6985.159 76454.727 777.403, 7028.726 76414.023 747.777, 7013.242 76453.953 650.635, 6995.37 76495.484 750.552, 6983.878 76545.648 781.429, 7024.508 76574.188 805.823, 7071.932 76546.445 800.259, 7119.326 76507.867 789.521, 7157.145 76458.148 776.57, 7167.563 76407.445 758.719, 7146.462 76366.273 742.093, 7098.877 76356.461 722.403, 7053.381 76379.859 729.349, 7019.382 76426.703 716.682, 7009.613 76474.547 510.611</trace>
</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990</Words>
  <Pages>10</Pages>
  <Characters>7171</Characters>
  <Application>WPS Office</Application>
  <DocSecurity>0</DocSecurity>
  <Paragraphs>214</Paragraphs>
  <ScaleCrop>false</ScaleCrop>
  <LinksUpToDate>false</LinksUpToDate>
  <CharactersWithSpaces>8252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2024-04-22T12:12:17Z</dcterms:created>
  <dc:creator>WPS Office</dc:creator>
  <lastModifiedBy>DBR-W19</lastModifiedBy>
  <dcterms:modified xsi:type="dcterms:W3CDTF">2024-04-22T12:12:17Z</dcterms:modified>
  <revision>4</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b60422ce6c8b4d70b4acdb44848ded29</vt:lpwstr>
  </property>
</Properties>
</file>